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5491" w14:textId="4F037B78" w:rsidR="005D1D73" w:rsidRPr="004F2F24" w:rsidRDefault="006E17D9" w:rsidP="0007659F">
      <w:pPr>
        <w:jc w:val="both"/>
        <w:rPr>
          <w:noProof/>
        </w:rPr>
      </w:pPr>
      <w:r w:rsidRPr="004F2F24"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5FD19DBD" wp14:editId="235DDCBF">
                <wp:simplePos x="0" y="0"/>
                <wp:positionH relativeFrom="margin">
                  <wp:posOffset>205740</wp:posOffset>
                </wp:positionH>
                <wp:positionV relativeFrom="margin">
                  <wp:posOffset>258445</wp:posOffset>
                </wp:positionV>
                <wp:extent cx="4976495" cy="1562100"/>
                <wp:effectExtent l="57150" t="57150" r="71755" b="7620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6495" cy="1562100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8060A8" w14:textId="7470271F" w:rsidR="00A828E4" w:rsidRPr="00837817" w:rsidRDefault="006E17D9" w:rsidP="008952B8">
                            <w:pPr>
                              <w:jc w:val="center"/>
                              <w:rPr>
                                <w:rFonts w:ascii="Source Code Pro" w:hAnsi="Source Code Pro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837817">
                              <w:rPr>
                                <w:rFonts w:ascii="Source Code Pro" w:hAnsi="Source Code Pro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Subir sitio de </w:t>
                            </w:r>
                            <w:proofErr w:type="spellStart"/>
                            <w:r w:rsidRPr="00837817">
                              <w:rPr>
                                <w:rFonts w:ascii="Source Code Pro" w:hAnsi="Source Code Pro"/>
                                <w:color w:val="FFFFFF" w:themeColor="background1"/>
                                <w:sz w:val="72"/>
                                <w:szCs w:val="72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19DBD" id="_x0000_t109" coordsize="21600,21600" o:spt="109" path="m,l,21600r21600,l21600,xe">
                <v:stroke joinstyle="miter"/>
                <v:path gradientshapeok="t" o:connecttype="rect"/>
              </v:shapetype>
              <v:shape id="Cuadro de texto 2" o:spid="_x0000_s1026" type="#_x0000_t109" style="position:absolute;left:0;text-align:left;margin-left:16.2pt;margin-top:20.35pt;width:391.85pt;height:123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" fillcolor="black [3200]" strokecolor="black [3200]" strokeweight="10pt">
                <v:stroke linestyle="thinThin"/>
                <v:shadow color="#868686"/>
                <v:textbox>
                  <w:txbxContent>
                    <w:p w14:paraId="2C8060A8" w14:textId="7470271F" w:rsidR="00A828E4" w:rsidRPr="00837817" w:rsidRDefault="006E17D9" w:rsidP="008952B8">
                      <w:pPr>
                        <w:jc w:val="center"/>
                        <w:rPr>
                          <w:rFonts w:ascii="Source Code Pro" w:hAnsi="Source Code Pro"/>
                          <w:color w:val="FFFFFF" w:themeColor="background1"/>
                          <w:sz w:val="72"/>
                          <w:szCs w:val="72"/>
                        </w:rPr>
                      </w:pPr>
                      <w:r w:rsidRPr="00837817">
                        <w:rPr>
                          <w:rFonts w:ascii="Source Code Pro" w:hAnsi="Source Code Pro"/>
                          <w:color w:val="FFFFFF" w:themeColor="background1"/>
                          <w:sz w:val="72"/>
                          <w:szCs w:val="72"/>
                        </w:rPr>
                        <w:t xml:space="preserve">Subir sitio de </w:t>
                      </w:r>
                      <w:proofErr w:type="spellStart"/>
                      <w:r w:rsidRPr="00837817">
                        <w:rPr>
                          <w:rFonts w:ascii="Source Code Pro" w:hAnsi="Source Code Pro"/>
                          <w:color w:val="FFFFFF" w:themeColor="background1"/>
                          <w:sz w:val="72"/>
                          <w:szCs w:val="72"/>
                        </w:rPr>
                        <w:t>login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A1CFC" w:rsidRPr="004F2F24"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656E63C9" wp14:editId="45A173F0">
                <wp:simplePos x="0" y="0"/>
                <wp:positionH relativeFrom="margin">
                  <wp:posOffset>-605155</wp:posOffset>
                </wp:positionH>
                <wp:positionV relativeFrom="margin">
                  <wp:posOffset>2239645</wp:posOffset>
                </wp:positionV>
                <wp:extent cx="6629400" cy="952500"/>
                <wp:effectExtent l="190500" t="19050" r="0" b="38100"/>
                <wp:wrapSquare wrapText="bothSides"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952500"/>
                        </a:xfrm>
                        <a:prstGeom prst="bracePair">
                          <a:avLst>
                            <a:gd name="adj" fmla="val 14333"/>
                          </a:avLst>
                        </a:prstGeom>
                        <a:noFill/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C38738" w14:textId="77777777" w:rsidR="001100D4" w:rsidRPr="00BD0802" w:rsidRDefault="008952B8" w:rsidP="001100D4">
                            <w:pPr>
                              <w:jc w:val="center"/>
                              <w:rPr>
                                <w:rFonts w:ascii="Source Code Pro" w:hAnsi="Source Code Pro"/>
                                <w:b/>
                                <w:bCs/>
                                <w:color w:val="FFFFFF" w:themeColor="background1"/>
                                <w:sz w:val="260"/>
                                <w:szCs w:val="260"/>
                                <w:lang w:val="en-US"/>
                              </w:rPr>
                            </w:pPr>
                            <w:r w:rsidRPr="00BD0802">
                              <w:rPr>
                                <w:rFonts w:ascii="Source Code Pro" w:hAnsi="Source Code Pro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Christian Millán Soria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E63C9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utoShape 14" o:spid="_x0000_s1027" type="#_x0000_t186" style="position:absolute;left:0;text-align:left;margin-left:-47.65pt;margin-top:176.35pt;width:522pt;height:7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" adj="3096" strokecolor="#0d0d0d [3069]" strokeweight="4.5pt">
                <v:stroke joinstyle="miter"/>
                <v:textbox>
                  <w:txbxContent>
                    <w:p w14:paraId="21C38738" w14:textId="77777777" w:rsidR="001100D4" w:rsidRPr="00BD0802" w:rsidRDefault="008952B8" w:rsidP="001100D4">
                      <w:pPr>
                        <w:jc w:val="center"/>
                        <w:rPr>
                          <w:rFonts w:ascii="Source Code Pro" w:hAnsi="Source Code Pro"/>
                          <w:b/>
                          <w:bCs/>
                          <w:color w:val="FFFFFF" w:themeColor="background1"/>
                          <w:sz w:val="260"/>
                          <w:szCs w:val="260"/>
                          <w:lang w:val="en-US"/>
                        </w:rPr>
                      </w:pPr>
                      <w:r w:rsidRPr="00BD0802">
                        <w:rPr>
                          <w:rFonts w:ascii="Source Code Pro" w:hAnsi="Source Code Pro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Christian Millán Soria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0041" w:rsidRPr="004F2F24">
        <w:rPr>
          <w:noProof/>
        </w:rPr>
        <mc:AlternateContent>
          <mc:Choice Requires="wps">
            <w:drawing>
              <wp:anchor distT="0" distB="0" distL="114300" distR="114300" simplePos="0" relativeHeight="251654143" behindDoc="1" locked="0" layoutInCell="1" allowOverlap="1" wp14:anchorId="39980D71" wp14:editId="194882A4">
                <wp:simplePos x="0" y="0"/>
                <wp:positionH relativeFrom="page">
                  <wp:align>left</wp:align>
                </wp:positionH>
                <wp:positionV relativeFrom="paragraph">
                  <wp:posOffset>-1233170</wp:posOffset>
                </wp:positionV>
                <wp:extent cx="8455660" cy="10687050"/>
                <wp:effectExtent l="0" t="0" r="2159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5660" cy="10687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C5513A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F7C27" id="Rectangle 4" o:spid="_x0000_s1026" style="position:absolute;margin-left:0;margin-top:-97.1pt;width:665.8pt;height:841.5pt;z-index:-25166233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" fillcolor="#323e4f [2415]" strokecolor="#c5513a">
                <w10:wrap anchorx="page"/>
              </v:rect>
            </w:pict>
          </mc:Fallback>
        </mc:AlternateContent>
      </w:r>
    </w:p>
    <w:p w14:paraId="2497E557" w14:textId="4DEC8C73" w:rsidR="005D1D73" w:rsidRPr="004F2F24" w:rsidRDefault="0015317B" w:rsidP="0007659F">
      <w:pPr>
        <w:jc w:val="both"/>
        <w:rPr>
          <w:noProof/>
        </w:rPr>
      </w:pPr>
      <w:r w:rsidRPr="004F2F24">
        <w:rPr>
          <w:noProof/>
          <w:sz w:val="24"/>
          <w:szCs w:val="24"/>
        </w:rPr>
        <w:drawing>
          <wp:anchor distT="0" distB="0" distL="114300" distR="114300" simplePos="0" relativeHeight="251674112" behindDoc="0" locked="0" layoutInCell="1" allowOverlap="1" wp14:anchorId="208A3308" wp14:editId="506585EA">
            <wp:simplePos x="0" y="0"/>
            <wp:positionH relativeFrom="column">
              <wp:posOffset>1920240</wp:posOffset>
            </wp:positionH>
            <wp:positionV relativeFrom="paragraph">
              <wp:posOffset>1212215</wp:posOffset>
            </wp:positionV>
            <wp:extent cx="1543050" cy="11576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609F4" w14:textId="0D0DB0E3" w:rsidR="00171155" w:rsidRPr="004F2F24" w:rsidRDefault="00171155" w:rsidP="0007659F">
      <w:pPr>
        <w:jc w:val="both"/>
        <w:rPr>
          <w:noProof/>
        </w:rPr>
      </w:pPr>
    </w:p>
    <w:p w14:paraId="03F8BD32" w14:textId="5A63B6C5" w:rsidR="003C5D56" w:rsidRPr="004F2F24" w:rsidRDefault="003C5D56" w:rsidP="0007659F">
      <w:pPr>
        <w:jc w:val="both"/>
      </w:pPr>
    </w:p>
    <w:p w14:paraId="787EDBD6" w14:textId="73E25BE6" w:rsidR="003C5D56" w:rsidRPr="004F2F24" w:rsidRDefault="006E17D9" w:rsidP="0007659F">
      <w:pPr>
        <w:jc w:val="both"/>
      </w:pPr>
      <w:r w:rsidRPr="004F2F2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9F90714" wp14:editId="7357DD16">
                <wp:simplePos x="0" y="0"/>
                <wp:positionH relativeFrom="margin">
                  <wp:align>left</wp:align>
                </wp:positionH>
                <wp:positionV relativeFrom="paragraph">
                  <wp:posOffset>1851660</wp:posOffset>
                </wp:positionV>
                <wp:extent cx="3876675" cy="15049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C810E" w14:textId="77777777" w:rsidR="00144EA8" w:rsidRPr="0076138A" w:rsidRDefault="00144EA8" w:rsidP="00144EA8">
                            <w:pPr>
                              <w:spacing w:line="240" w:lineRule="auto"/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6138A"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  <w:t>- Curso: 2023-2024</w:t>
                            </w:r>
                          </w:p>
                          <w:p w14:paraId="790FE5E0" w14:textId="77777777" w:rsidR="00144EA8" w:rsidRPr="0076138A" w:rsidRDefault="00144EA8" w:rsidP="00144EA8">
                            <w:pPr>
                              <w:spacing w:line="240" w:lineRule="auto"/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6138A"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  <w:t>- Clase: 2º DAW Tarde</w:t>
                            </w:r>
                          </w:p>
                          <w:p w14:paraId="71F2C2E0" w14:textId="57DA60B1" w:rsidR="00144EA8" w:rsidRDefault="00144EA8" w:rsidP="00144EA8">
                            <w:pPr>
                              <w:spacing w:line="240" w:lineRule="auto"/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6138A"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Profesor: </w:t>
                            </w:r>
                            <w:r w:rsidR="006E17D9"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  <w:t>David Hormigo Ramírez</w:t>
                            </w:r>
                          </w:p>
                          <w:p w14:paraId="092AF900" w14:textId="51D11407" w:rsidR="00447EED" w:rsidRPr="0076138A" w:rsidRDefault="00447EED" w:rsidP="00144EA8">
                            <w:pPr>
                              <w:spacing w:line="240" w:lineRule="auto"/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BD0802"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  <w:t>Módulo</w:t>
                            </w:r>
                            <w:r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E17D9"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  <w:t>Despliegue de Aplicaciones Web</w:t>
                            </w:r>
                          </w:p>
                          <w:p w14:paraId="509F1E96" w14:textId="03DAA1CE" w:rsidR="00144EA8" w:rsidRPr="0076138A" w:rsidRDefault="00144EA8" w:rsidP="00144EA8">
                            <w:pPr>
                              <w:spacing w:line="240" w:lineRule="auto"/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6138A"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Fecha: </w:t>
                            </w:r>
                            <w:r w:rsidR="006E17D9"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  <w:t>07/11/2023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9071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left:0;text-align:left;margin-left:0;margin-top:145.8pt;width:305.25pt;height:118.5pt;z-index:251673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" filled="f" stroked="f" strokeweight=".5pt">
                <v:textbox>
                  <w:txbxContent>
                    <w:p w14:paraId="729C810E" w14:textId="77777777" w:rsidR="00144EA8" w:rsidRPr="0076138A" w:rsidRDefault="00144EA8" w:rsidP="00144EA8">
                      <w:pPr>
                        <w:spacing w:line="240" w:lineRule="auto"/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6138A"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  <w:t>- Curso: 2023-2024</w:t>
                      </w:r>
                    </w:p>
                    <w:p w14:paraId="790FE5E0" w14:textId="77777777" w:rsidR="00144EA8" w:rsidRPr="0076138A" w:rsidRDefault="00144EA8" w:rsidP="00144EA8">
                      <w:pPr>
                        <w:spacing w:line="240" w:lineRule="auto"/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6138A"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  <w:t>- Clase: 2º DAW Tarde</w:t>
                      </w:r>
                    </w:p>
                    <w:p w14:paraId="71F2C2E0" w14:textId="57DA60B1" w:rsidR="00144EA8" w:rsidRDefault="00144EA8" w:rsidP="00144EA8">
                      <w:pPr>
                        <w:spacing w:line="240" w:lineRule="auto"/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6138A"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  <w:t xml:space="preserve">- Profesor: </w:t>
                      </w:r>
                      <w:r w:rsidR="006E17D9"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  <w:t>David Hormigo Ramírez</w:t>
                      </w:r>
                    </w:p>
                    <w:p w14:paraId="092AF900" w14:textId="51D11407" w:rsidR="00447EED" w:rsidRPr="0076138A" w:rsidRDefault="00447EED" w:rsidP="00144EA8">
                      <w:pPr>
                        <w:spacing w:line="240" w:lineRule="auto"/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r w:rsidR="00BD0802"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  <w:t>Módulo</w:t>
                      </w:r>
                      <w:r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 w:rsidR="006E17D9"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  <w:t>Despliegue de Aplicaciones Web</w:t>
                      </w:r>
                    </w:p>
                    <w:p w14:paraId="509F1E96" w14:textId="03DAA1CE" w:rsidR="00144EA8" w:rsidRPr="0076138A" w:rsidRDefault="00144EA8" w:rsidP="00144EA8">
                      <w:pPr>
                        <w:spacing w:line="240" w:lineRule="auto"/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6138A"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  <w:t xml:space="preserve">- Fecha: </w:t>
                      </w:r>
                      <w:r w:rsidR="006E17D9"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  <w:t>07/11/2023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64D1" w:rsidRPr="004F2F2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567" behindDoc="1" locked="0" layoutInCell="1" allowOverlap="1" wp14:anchorId="0DC89836" wp14:editId="185A6D2E">
                <wp:simplePos x="0" y="0"/>
                <wp:positionH relativeFrom="column">
                  <wp:posOffset>-173036</wp:posOffset>
                </wp:positionH>
                <wp:positionV relativeFrom="paragraph">
                  <wp:posOffset>2152967</wp:posOffset>
                </wp:positionV>
                <wp:extent cx="6531610" cy="6858635"/>
                <wp:effectExtent l="19050" t="19685" r="8890" b="1143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6531610" cy="6858635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10000"/>
                            <a:lumOff val="0"/>
                          </a:schemeClr>
                        </a:solidFill>
                        <a:ln w="9525">
                          <a:solidFill>
                            <a:schemeClr val="bg2">
                              <a:lumMod val="1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0BC97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7" o:spid="_x0000_s1026" type="#_x0000_t6" style="position:absolute;margin-left:-13.6pt;margin-top:169.5pt;width:514.3pt;height:540.05pt;rotation:-90;z-index:-2516549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" fillcolor="#161616 [334]" strokecolor="#161616 [334]"/>
            </w:pict>
          </mc:Fallback>
        </mc:AlternateContent>
      </w:r>
      <w:r w:rsidR="00FF4C76" w:rsidRPr="004F2F24">
        <w:rPr>
          <w:noProof/>
          <w:color w:val="FFFFFF" w:themeColor="background1"/>
        </w:rPr>
        <w:drawing>
          <wp:anchor distT="0" distB="0" distL="114300" distR="114300" simplePos="0" relativeHeight="251672064" behindDoc="0" locked="0" layoutInCell="1" allowOverlap="1" wp14:anchorId="05D64227" wp14:editId="07B4790F">
            <wp:simplePos x="0" y="0"/>
            <wp:positionH relativeFrom="margin">
              <wp:align>center</wp:align>
            </wp:positionH>
            <wp:positionV relativeFrom="margin">
              <wp:posOffset>3439795</wp:posOffset>
            </wp:positionV>
            <wp:extent cx="1990725" cy="1990725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D56" w:rsidRPr="004F2F24">
        <w:br w:type="page"/>
      </w:r>
    </w:p>
    <w:p w14:paraId="6276DBC3" w14:textId="77777777" w:rsidR="00E955EA" w:rsidRPr="00904C1E" w:rsidRDefault="0012249A" w:rsidP="0007659F">
      <w:pPr>
        <w:jc w:val="both"/>
        <w:rPr>
          <w:noProof/>
          <w:sz w:val="24"/>
          <w:szCs w:val="24"/>
        </w:rPr>
        <w:sectPr w:rsidR="00E955EA" w:rsidRPr="00904C1E" w:rsidSect="00E955EA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904C1E">
        <w:rPr>
          <w:sz w:val="24"/>
          <w:szCs w:val="24"/>
        </w:rPr>
        <w:lastRenderedPageBreak/>
        <w:fldChar w:fldCharType="begin"/>
      </w:r>
      <w:r w:rsidRPr="00904C1E">
        <w:rPr>
          <w:sz w:val="24"/>
          <w:szCs w:val="24"/>
        </w:rPr>
        <w:instrText xml:space="preserve"> INDEX \e "</w:instrText>
      </w:r>
      <w:r w:rsidRPr="00904C1E">
        <w:rPr>
          <w:sz w:val="24"/>
          <w:szCs w:val="24"/>
        </w:rPr>
        <w:tab/>
        <w:instrText xml:space="preserve">" \c "1" \z "1033" </w:instrText>
      </w:r>
      <w:r w:rsidRPr="00904C1E">
        <w:rPr>
          <w:sz w:val="24"/>
          <w:szCs w:val="24"/>
        </w:rPr>
        <w:fldChar w:fldCharType="separate"/>
      </w:r>
    </w:p>
    <w:p w14:paraId="04D9B8C3" w14:textId="77777777" w:rsidR="00E955EA" w:rsidRPr="00904C1E" w:rsidRDefault="00E955EA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904C1E">
        <w:rPr>
          <w:b/>
          <w:bCs/>
          <w:noProof/>
          <w:sz w:val="24"/>
          <w:szCs w:val="24"/>
          <w:u w:val="single"/>
        </w:rPr>
        <w:t>1. Código de login</w:t>
      </w:r>
      <w:r w:rsidRPr="00904C1E">
        <w:rPr>
          <w:noProof/>
          <w:sz w:val="24"/>
          <w:szCs w:val="24"/>
        </w:rPr>
        <w:tab/>
        <w:t>3</w:t>
      </w:r>
    </w:p>
    <w:p w14:paraId="2F91BA0D" w14:textId="77777777" w:rsidR="00E955EA" w:rsidRPr="00904C1E" w:rsidRDefault="00E955EA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904C1E">
        <w:rPr>
          <w:b/>
          <w:bCs/>
          <w:noProof/>
          <w:sz w:val="24"/>
          <w:szCs w:val="24"/>
        </w:rPr>
        <w:t>1.1. Comprobación y modificación de la base de datos</w:t>
      </w:r>
      <w:r w:rsidRPr="00904C1E">
        <w:rPr>
          <w:noProof/>
          <w:sz w:val="24"/>
          <w:szCs w:val="24"/>
        </w:rPr>
        <w:tab/>
        <w:t>3</w:t>
      </w:r>
    </w:p>
    <w:p w14:paraId="049B5AD2" w14:textId="77777777" w:rsidR="00E955EA" w:rsidRPr="00904C1E" w:rsidRDefault="00E955EA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904C1E">
        <w:rPr>
          <w:b/>
          <w:bCs/>
          <w:noProof/>
          <w:sz w:val="24"/>
          <w:szCs w:val="24"/>
        </w:rPr>
        <w:t>1.2. Lógica del código</w:t>
      </w:r>
      <w:r w:rsidRPr="00904C1E">
        <w:rPr>
          <w:noProof/>
          <w:sz w:val="24"/>
          <w:szCs w:val="24"/>
        </w:rPr>
        <w:tab/>
        <w:t>5</w:t>
      </w:r>
    </w:p>
    <w:p w14:paraId="56F7D273" w14:textId="77777777" w:rsidR="00E955EA" w:rsidRPr="00904C1E" w:rsidRDefault="00E955EA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904C1E">
        <w:rPr>
          <w:b/>
          <w:bCs/>
          <w:noProof/>
          <w:sz w:val="24"/>
          <w:szCs w:val="24"/>
        </w:rPr>
        <w:t>1.2.1. Estructura del login</w:t>
      </w:r>
      <w:r w:rsidRPr="00904C1E">
        <w:rPr>
          <w:noProof/>
          <w:sz w:val="24"/>
          <w:szCs w:val="24"/>
        </w:rPr>
        <w:tab/>
        <w:t>5</w:t>
      </w:r>
    </w:p>
    <w:p w14:paraId="7C516D66" w14:textId="77777777" w:rsidR="00E955EA" w:rsidRPr="00904C1E" w:rsidRDefault="00E955EA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904C1E">
        <w:rPr>
          <w:b/>
          <w:bCs/>
          <w:noProof/>
          <w:sz w:val="24"/>
          <w:szCs w:val="24"/>
        </w:rPr>
        <w:t>1.2.2. login.html</w:t>
      </w:r>
      <w:r w:rsidRPr="00904C1E">
        <w:rPr>
          <w:noProof/>
          <w:sz w:val="24"/>
          <w:szCs w:val="24"/>
        </w:rPr>
        <w:tab/>
        <w:t>5</w:t>
      </w:r>
    </w:p>
    <w:p w14:paraId="5ADEEA46" w14:textId="77777777" w:rsidR="00E955EA" w:rsidRPr="00904C1E" w:rsidRDefault="00E955EA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904C1E">
        <w:rPr>
          <w:b/>
          <w:bCs/>
          <w:noProof/>
          <w:sz w:val="24"/>
          <w:szCs w:val="24"/>
        </w:rPr>
        <w:t>1.2.3. login.php</w:t>
      </w:r>
      <w:r w:rsidRPr="00904C1E">
        <w:rPr>
          <w:noProof/>
          <w:sz w:val="24"/>
          <w:szCs w:val="24"/>
        </w:rPr>
        <w:tab/>
        <w:t>6</w:t>
      </w:r>
    </w:p>
    <w:p w14:paraId="34CE61F6" w14:textId="77777777" w:rsidR="00E955EA" w:rsidRPr="00904C1E" w:rsidRDefault="00E955EA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904C1E">
        <w:rPr>
          <w:b/>
          <w:bCs/>
          <w:noProof/>
          <w:sz w:val="24"/>
          <w:szCs w:val="24"/>
        </w:rPr>
        <w:t>1.2.4. sign-out.php</w:t>
      </w:r>
      <w:r w:rsidRPr="00904C1E">
        <w:rPr>
          <w:noProof/>
          <w:sz w:val="24"/>
          <w:szCs w:val="24"/>
        </w:rPr>
        <w:tab/>
        <w:t>6</w:t>
      </w:r>
    </w:p>
    <w:p w14:paraId="6C90EEBC" w14:textId="77777777" w:rsidR="00E955EA" w:rsidRPr="00904C1E" w:rsidRDefault="00E955EA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904C1E">
        <w:rPr>
          <w:b/>
          <w:bCs/>
          <w:noProof/>
          <w:sz w:val="24"/>
          <w:szCs w:val="24"/>
        </w:rPr>
        <w:t>1.2.5. logged-in.php</w:t>
      </w:r>
      <w:r w:rsidRPr="00904C1E">
        <w:rPr>
          <w:noProof/>
          <w:sz w:val="24"/>
          <w:szCs w:val="24"/>
        </w:rPr>
        <w:tab/>
        <w:t>6</w:t>
      </w:r>
    </w:p>
    <w:p w14:paraId="0F23905F" w14:textId="77777777" w:rsidR="00E955EA" w:rsidRPr="00904C1E" w:rsidRDefault="00E955EA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904C1E">
        <w:rPr>
          <w:b/>
          <w:bCs/>
          <w:noProof/>
          <w:sz w:val="24"/>
          <w:szCs w:val="24"/>
        </w:rPr>
        <w:t>1.2.6. style.css</w:t>
      </w:r>
      <w:r w:rsidRPr="00904C1E">
        <w:rPr>
          <w:noProof/>
          <w:sz w:val="24"/>
          <w:szCs w:val="24"/>
        </w:rPr>
        <w:tab/>
        <w:t>6</w:t>
      </w:r>
    </w:p>
    <w:p w14:paraId="6266398B" w14:textId="77777777" w:rsidR="00E955EA" w:rsidRPr="00904C1E" w:rsidRDefault="00E955EA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904C1E">
        <w:rPr>
          <w:b/>
          <w:bCs/>
          <w:noProof/>
          <w:sz w:val="24"/>
          <w:szCs w:val="24"/>
        </w:rPr>
        <w:t>1.3. Subida de archivos mediante FTP</w:t>
      </w:r>
      <w:r w:rsidRPr="00904C1E">
        <w:rPr>
          <w:noProof/>
          <w:sz w:val="24"/>
          <w:szCs w:val="24"/>
        </w:rPr>
        <w:tab/>
        <w:t>7</w:t>
      </w:r>
    </w:p>
    <w:p w14:paraId="06BA69B5" w14:textId="63C54796" w:rsidR="00E955EA" w:rsidRDefault="00E955EA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904C1E">
        <w:rPr>
          <w:b/>
          <w:bCs/>
          <w:noProof/>
          <w:sz w:val="24"/>
          <w:szCs w:val="24"/>
        </w:rPr>
        <w:t>1.3.1. Recolocar los archivos</w:t>
      </w:r>
      <w:r w:rsidRPr="00904C1E">
        <w:rPr>
          <w:noProof/>
          <w:sz w:val="24"/>
          <w:szCs w:val="24"/>
        </w:rPr>
        <w:tab/>
        <w:t>8</w:t>
      </w:r>
    </w:p>
    <w:p w14:paraId="22582268" w14:textId="77777777" w:rsidR="00904C1E" w:rsidRPr="00904C1E" w:rsidRDefault="00904C1E" w:rsidP="00904C1E"/>
    <w:p w14:paraId="387600EC" w14:textId="1F9C568D" w:rsidR="00E955EA" w:rsidRDefault="00E955EA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904C1E">
        <w:rPr>
          <w:b/>
          <w:bCs/>
          <w:noProof/>
          <w:sz w:val="24"/>
          <w:szCs w:val="24"/>
          <w:u w:val="single"/>
        </w:rPr>
        <w:t>2. Dominio DNS</w:t>
      </w:r>
      <w:r w:rsidRPr="00904C1E">
        <w:rPr>
          <w:noProof/>
          <w:sz w:val="24"/>
          <w:szCs w:val="24"/>
        </w:rPr>
        <w:tab/>
        <w:t>9</w:t>
      </w:r>
    </w:p>
    <w:p w14:paraId="4BB116D2" w14:textId="77777777" w:rsidR="00904C1E" w:rsidRPr="00904C1E" w:rsidRDefault="00904C1E" w:rsidP="00904C1E"/>
    <w:p w14:paraId="220E321B" w14:textId="3E7AED4A" w:rsidR="00E955EA" w:rsidRDefault="00E955EA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904C1E">
        <w:rPr>
          <w:b/>
          <w:bCs/>
          <w:noProof/>
          <w:sz w:val="24"/>
          <w:szCs w:val="24"/>
          <w:u w:val="single"/>
        </w:rPr>
        <w:t>3. Creación del sitio</w:t>
      </w:r>
      <w:r w:rsidRPr="00904C1E">
        <w:rPr>
          <w:noProof/>
          <w:sz w:val="24"/>
          <w:szCs w:val="24"/>
        </w:rPr>
        <w:tab/>
        <w:t>9</w:t>
      </w:r>
    </w:p>
    <w:p w14:paraId="0CEDF352" w14:textId="77777777" w:rsidR="00904C1E" w:rsidRPr="00904C1E" w:rsidRDefault="00904C1E" w:rsidP="00904C1E"/>
    <w:p w14:paraId="15A4FD85" w14:textId="77777777" w:rsidR="00E955EA" w:rsidRPr="00904C1E" w:rsidRDefault="00E955EA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904C1E">
        <w:rPr>
          <w:b/>
          <w:bCs/>
          <w:noProof/>
          <w:sz w:val="24"/>
          <w:szCs w:val="24"/>
          <w:u w:val="single"/>
        </w:rPr>
        <w:t>4. Comprobación de funcionamiento</w:t>
      </w:r>
      <w:r w:rsidRPr="00904C1E">
        <w:rPr>
          <w:noProof/>
          <w:sz w:val="24"/>
          <w:szCs w:val="24"/>
        </w:rPr>
        <w:tab/>
        <w:t>10</w:t>
      </w:r>
    </w:p>
    <w:p w14:paraId="2D8B6623" w14:textId="57DA0822" w:rsidR="00E955EA" w:rsidRPr="00904C1E" w:rsidRDefault="00E955EA" w:rsidP="0007659F">
      <w:pPr>
        <w:jc w:val="both"/>
        <w:rPr>
          <w:noProof/>
          <w:sz w:val="24"/>
          <w:szCs w:val="24"/>
        </w:rPr>
        <w:sectPr w:rsidR="00E955EA" w:rsidRPr="00904C1E" w:rsidSect="00E955EA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14:paraId="35C4952F" w14:textId="76336A8C" w:rsidR="0012249A" w:rsidRPr="00904C1E" w:rsidRDefault="0012249A" w:rsidP="0007659F">
      <w:pPr>
        <w:jc w:val="both"/>
        <w:rPr>
          <w:sz w:val="24"/>
          <w:szCs w:val="24"/>
        </w:rPr>
      </w:pPr>
      <w:r w:rsidRPr="00904C1E">
        <w:rPr>
          <w:sz w:val="24"/>
          <w:szCs w:val="24"/>
        </w:rPr>
        <w:fldChar w:fldCharType="end"/>
      </w:r>
      <w:r w:rsidRPr="00904C1E">
        <w:rPr>
          <w:sz w:val="24"/>
          <w:szCs w:val="24"/>
        </w:rPr>
        <w:br w:type="page"/>
      </w:r>
    </w:p>
    <w:p w14:paraId="519BEA0A" w14:textId="030F3B87" w:rsidR="00000A08" w:rsidRPr="004F2F24" w:rsidRDefault="00820396" w:rsidP="0007659F">
      <w:pPr>
        <w:jc w:val="both"/>
        <w:rPr>
          <w:sz w:val="24"/>
          <w:szCs w:val="24"/>
        </w:rPr>
      </w:pPr>
      <w:r w:rsidRPr="004F2F24">
        <w:rPr>
          <w:sz w:val="24"/>
          <w:szCs w:val="24"/>
        </w:rPr>
        <w:lastRenderedPageBreak/>
        <w:t xml:space="preserve">En esta práctica se mostrará el proceso de creación de un sistema básico de </w:t>
      </w:r>
      <w:proofErr w:type="spellStart"/>
      <w:r w:rsidRPr="004F2F24">
        <w:rPr>
          <w:sz w:val="24"/>
          <w:szCs w:val="24"/>
        </w:rPr>
        <w:t>login</w:t>
      </w:r>
      <w:proofErr w:type="spellEnd"/>
      <w:r w:rsidRPr="004F2F24">
        <w:rPr>
          <w:sz w:val="24"/>
          <w:szCs w:val="24"/>
        </w:rPr>
        <w:t xml:space="preserve"> en PHP haciendo uso de nuestra instancia y base de datos en AWS.</w:t>
      </w:r>
    </w:p>
    <w:p w14:paraId="7A6B5174" w14:textId="0220BDD1" w:rsidR="00430BE5" w:rsidRPr="004F2F24" w:rsidRDefault="00430BE5" w:rsidP="0007659F">
      <w:pPr>
        <w:jc w:val="both"/>
        <w:rPr>
          <w:sz w:val="24"/>
          <w:szCs w:val="24"/>
        </w:rPr>
      </w:pPr>
    </w:p>
    <w:p w14:paraId="7BB5E03B" w14:textId="77777777" w:rsidR="007471CC" w:rsidRPr="004F2F24" w:rsidRDefault="00430BE5" w:rsidP="0007659F">
      <w:pPr>
        <w:jc w:val="both"/>
        <w:rPr>
          <w:b/>
          <w:bCs/>
          <w:sz w:val="40"/>
          <w:szCs w:val="40"/>
          <w:u w:val="single"/>
        </w:rPr>
      </w:pPr>
      <w:r w:rsidRPr="004F2F24">
        <w:rPr>
          <w:b/>
          <w:bCs/>
          <w:sz w:val="40"/>
          <w:szCs w:val="40"/>
          <w:u w:val="single"/>
        </w:rPr>
        <w:t xml:space="preserve">1. </w:t>
      </w:r>
      <w:r w:rsidR="00C421B0" w:rsidRPr="004F2F24">
        <w:rPr>
          <w:b/>
          <w:bCs/>
          <w:sz w:val="40"/>
          <w:szCs w:val="40"/>
          <w:u w:val="single"/>
        </w:rPr>
        <w:t xml:space="preserve">Código de </w:t>
      </w:r>
      <w:proofErr w:type="spellStart"/>
      <w:r w:rsidR="00C421B0" w:rsidRPr="004F2F24">
        <w:rPr>
          <w:b/>
          <w:bCs/>
          <w:sz w:val="40"/>
          <w:szCs w:val="40"/>
          <w:u w:val="single"/>
        </w:rPr>
        <w:t>login</w:t>
      </w:r>
      <w:proofErr w:type="spellEnd"/>
    </w:p>
    <w:p w14:paraId="3D1EA9E8" w14:textId="3545C647" w:rsidR="00430BE5" w:rsidRPr="004F2F24" w:rsidRDefault="007471CC" w:rsidP="0007659F">
      <w:pPr>
        <w:jc w:val="both"/>
        <w:rPr>
          <w:b/>
          <w:bCs/>
          <w:sz w:val="40"/>
          <w:szCs w:val="40"/>
          <w:u w:val="single"/>
        </w:rPr>
      </w:pPr>
      <w:r w:rsidRPr="004F2F24">
        <w:rPr>
          <w:b/>
          <w:bCs/>
          <w:sz w:val="32"/>
          <w:szCs w:val="32"/>
        </w:rPr>
        <w:t>1.1. Comprobación y modificación de la base de datos</w:t>
      </w:r>
      <w:r w:rsidR="00867C5F" w:rsidRPr="004F2F24">
        <w:rPr>
          <w:b/>
          <w:bCs/>
          <w:sz w:val="40"/>
          <w:szCs w:val="40"/>
          <w:u w:val="single"/>
        </w:rPr>
        <w:fldChar w:fldCharType="begin"/>
      </w:r>
      <w:r w:rsidR="00867C5F" w:rsidRPr="004F2F24">
        <w:instrText xml:space="preserve"> XE "</w:instrText>
      </w:r>
      <w:r w:rsidR="00867C5F" w:rsidRPr="004F2F24">
        <w:rPr>
          <w:b/>
          <w:bCs/>
          <w:sz w:val="40"/>
          <w:szCs w:val="40"/>
          <w:u w:val="single"/>
        </w:rPr>
        <w:instrText>1. Código de login</w:instrText>
      </w:r>
      <w:r w:rsidR="00867C5F" w:rsidRPr="004F2F24">
        <w:instrText xml:space="preserve">" </w:instrText>
      </w:r>
      <w:r w:rsidR="00867C5F" w:rsidRPr="004F2F24">
        <w:rPr>
          <w:b/>
          <w:bCs/>
          <w:sz w:val="40"/>
          <w:szCs w:val="40"/>
          <w:u w:val="single"/>
        </w:rPr>
        <w:fldChar w:fldCharType="end"/>
      </w:r>
      <w:r w:rsidRPr="004F2F24">
        <w:rPr>
          <w:b/>
          <w:bCs/>
          <w:sz w:val="40"/>
          <w:szCs w:val="40"/>
          <w:u w:val="single"/>
        </w:rPr>
        <w:fldChar w:fldCharType="begin"/>
      </w:r>
      <w:r w:rsidRPr="004F2F24">
        <w:instrText xml:space="preserve"> XE "</w:instrText>
      </w:r>
      <w:r w:rsidRPr="004F2F24">
        <w:rPr>
          <w:b/>
          <w:bCs/>
          <w:sz w:val="32"/>
          <w:szCs w:val="32"/>
        </w:rPr>
        <w:instrText>1.1. Comprobación y modificación de la base de datos</w:instrText>
      </w:r>
      <w:r w:rsidRPr="004F2F24">
        <w:instrText xml:space="preserve">" </w:instrText>
      </w:r>
      <w:r w:rsidRPr="004F2F24">
        <w:rPr>
          <w:b/>
          <w:bCs/>
          <w:sz w:val="40"/>
          <w:szCs w:val="40"/>
          <w:u w:val="single"/>
        </w:rPr>
        <w:fldChar w:fldCharType="end"/>
      </w:r>
    </w:p>
    <w:p w14:paraId="76A612AB" w14:textId="2BA6E4DD" w:rsidR="00C421B0" w:rsidRPr="004F2F24" w:rsidRDefault="002E32B0" w:rsidP="0007659F">
      <w:pPr>
        <w:jc w:val="both"/>
        <w:rPr>
          <w:sz w:val="24"/>
          <w:szCs w:val="24"/>
        </w:rPr>
      </w:pPr>
      <w:r w:rsidRPr="004F2F24">
        <w:rPr>
          <w:sz w:val="24"/>
          <w:szCs w:val="24"/>
        </w:rPr>
        <w:t>Lo primero que vamos a hacer es crear la lógica de programación que validará el inicio de sesión para esta práctica.</w:t>
      </w:r>
    </w:p>
    <w:p w14:paraId="3CA6B7D2" w14:textId="7B677799" w:rsidR="001E40AB" w:rsidRPr="004F2F24" w:rsidRDefault="001E40AB" w:rsidP="0007659F">
      <w:pPr>
        <w:jc w:val="both"/>
        <w:rPr>
          <w:sz w:val="24"/>
          <w:szCs w:val="24"/>
        </w:rPr>
      </w:pPr>
      <w:r w:rsidRPr="004F2F24">
        <w:rPr>
          <w:sz w:val="24"/>
          <w:szCs w:val="24"/>
        </w:rPr>
        <w:t xml:space="preserve">Según se explica en la documentación de la misma, podemos realizarlo de </w:t>
      </w:r>
      <w:r w:rsidRPr="004F2F24">
        <w:rPr>
          <w:b/>
          <w:bCs/>
          <w:sz w:val="24"/>
          <w:szCs w:val="24"/>
        </w:rPr>
        <w:t>3 maneras diferentes</w:t>
      </w:r>
      <w:r w:rsidRPr="004F2F24">
        <w:rPr>
          <w:sz w:val="24"/>
          <w:szCs w:val="24"/>
        </w:rPr>
        <w:t>:</w:t>
      </w:r>
    </w:p>
    <w:p w14:paraId="4B642BEE" w14:textId="75F1C84C" w:rsidR="001E40AB" w:rsidRPr="004F2F24" w:rsidRDefault="00CB68E8" w:rsidP="0007659F">
      <w:pPr>
        <w:jc w:val="both"/>
        <w:rPr>
          <w:sz w:val="24"/>
          <w:szCs w:val="24"/>
        </w:rPr>
      </w:pPr>
      <w:r w:rsidRPr="004F2F24">
        <w:rPr>
          <w:sz w:val="24"/>
          <w:szCs w:val="24"/>
        </w:rPr>
        <w:t xml:space="preserve">- </w:t>
      </w:r>
      <w:r w:rsidRPr="004F2F24">
        <w:rPr>
          <w:b/>
          <w:bCs/>
          <w:sz w:val="24"/>
          <w:szCs w:val="24"/>
        </w:rPr>
        <w:t xml:space="preserve">Localmente: </w:t>
      </w:r>
      <w:r w:rsidRPr="004F2F24">
        <w:rPr>
          <w:sz w:val="24"/>
          <w:szCs w:val="24"/>
        </w:rPr>
        <w:t xml:space="preserve">Se utilizan </w:t>
      </w:r>
      <w:proofErr w:type="spellStart"/>
      <w:r w:rsidRPr="004F2F24">
        <w:rPr>
          <w:sz w:val="24"/>
          <w:szCs w:val="24"/>
        </w:rPr>
        <w:t>arrays</w:t>
      </w:r>
      <w:proofErr w:type="spellEnd"/>
      <w:r w:rsidRPr="004F2F24">
        <w:rPr>
          <w:sz w:val="24"/>
          <w:szCs w:val="24"/>
        </w:rPr>
        <w:t xml:space="preserve"> para establecer un usuario con contraseña ficticios y se valida el </w:t>
      </w:r>
      <w:proofErr w:type="spellStart"/>
      <w:r w:rsidRPr="004F2F24">
        <w:rPr>
          <w:sz w:val="24"/>
          <w:szCs w:val="24"/>
        </w:rPr>
        <w:t>login</w:t>
      </w:r>
      <w:proofErr w:type="spellEnd"/>
      <w:r w:rsidRPr="004F2F24">
        <w:rPr>
          <w:sz w:val="24"/>
          <w:szCs w:val="24"/>
        </w:rPr>
        <w:t xml:space="preserve"> si se introducen las credenciales deseadas.</w:t>
      </w:r>
    </w:p>
    <w:p w14:paraId="579E0D02" w14:textId="155C51D2" w:rsidR="00CB68E8" w:rsidRPr="004F2F24" w:rsidRDefault="00CB68E8" w:rsidP="0007659F">
      <w:pPr>
        <w:jc w:val="both"/>
        <w:rPr>
          <w:sz w:val="24"/>
          <w:szCs w:val="24"/>
        </w:rPr>
      </w:pPr>
      <w:r w:rsidRPr="004F2F24">
        <w:rPr>
          <w:sz w:val="24"/>
          <w:szCs w:val="24"/>
        </w:rPr>
        <w:t>-</w:t>
      </w:r>
      <w:r w:rsidR="002F3059" w:rsidRPr="004F2F24">
        <w:rPr>
          <w:sz w:val="24"/>
          <w:szCs w:val="24"/>
        </w:rPr>
        <w:t xml:space="preserve"> </w:t>
      </w:r>
      <w:r w:rsidR="002F3059" w:rsidRPr="004F2F24">
        <w:rPr>
          <w:b/>
          <w:bCs/>
          <w:sz w:val="24"/>
          <w:szCs w:val="24"/>
        </w:rPr>
        <w:t>Acceso a base de datos:</w:t>
      </w:r>
      <w:r w:rsidR="002F3059" w:rsidRPr="004F2F24">
        <w:rPr>
          <w:sz w:val="24"/>
          <w:szCs w:val="24"/>
        </w:rPr>
        <w:t xml:space="preserve"> Se realiza una conexión real a una base de datos (en nuestro caso la RDS de AWS) y se valida el </w:t>
      </w:r>
      <w:proofErr w:type="spellStart"/>
      <w:r w:rsidR="002F3059" w:rsidRPr="004F2F24">
        <w:rPr>
          <w:sz w:val="24"/>
          <w:szCs w:val="24"/>
        </w:rPr>
        <w:t>login</w:t>
      </w:r>
      <w:proofErr w:type="spellEnd"/>
      <w:r w:rsidR="002F3059" w:rsidRPr="004F2F24">
        <w:rPr>
          <w:sz w:val="24"/>
          <w:szCs w:val="24"/>
        </w:rPr>
        <w:t xml:space="preserve"> sólo si el usuario existe en la tabla creada en </w:t>
      </w:r>
      <w:hyperlink r:id="rId12" w:history="1">
        <w:r w:rsidR="002F3059" w:rsidRPr="004F2F24">
          <w:rPr>
            <w:rStyle w:val="Hyperlink"/>
            <w:b/>
            <w:bCs/>
            <w:color w:val="auto"/>
            <w:sz w:val="24"/>
            <w:szCs w:val="24"/>
            <w:u w:val="none"/>
          </w:rPr>
          <w:t>la práctica dedicada a ello</w:t>
        </w:r>
        <w:r w:rsidR="002F3059" w:rsidRPr="004F2F24">
          <w:rPr>
            <w:rStyle w:val="Hyperlink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color w:val="auto"/>
            <w:sz w:val="24"/>
            <w:szCs w:val="24"/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  <w:r w:rsidR="002F3059" w:rsidRPr="004F2F24">
        <w:rPr>
          <w:sz w:val="24"/>
          <w:szCs w:val="24"/>
        </w:rPr>
        <w:t xml:space="preserve"> </w:t>
      </w:r>
      <w:r w:rsidR="00A821C2" w:rsidRPr="004F2F24">
        <w:rPr>
          <w:sz w:val="24"/>
          <w:szCs w:val="24"/>
        </w:rPr>
        <w:t>y su contraseña es correcta.</w:t>
      </w:r>
    </w:p>
    <w:p w14:paraId="34918CD8" w14:textId="202955D0" w:rsidR="0045710A" w:rsidRPr="004F2F24" w:rsidRDefault="0045710A" w:rsidP="0007659F">
      <w:pPr>
        <w:jc w:val="both"/>
        <w:rPr>
          <w:sz w:val="24"/>
          <w:szCs w:val="24"/>
        </w:rPr>
      </w:pPr>
      <w:r w:rsidRPr="004F2F24">
        <w:rPr>
          <w:sz w:val="24"/>
          <w:szCs w:val="24"/>
        </w:rPr>
        <w:t xml:space="preserve">- </w:t>
      </w:r>
      <w:r w:rsidRPr="004F2F24">
        <w:rPr>
          <w:b/>
          <w:bCs/>
          <w:sz w:val="24"/>
          <w:szCs w:val="24"/>
        </w:rPr>
        <w:t xml:space="preserve">Ambos: </w:t>
      </w:r>
      <w:r w:rsidRPr="004F2F24">
        <w:rPr>
          <w:sz w:val="24"/>
          <w:szCs w:val="24"/>
        </w:rPr>
        <w:t xml:space="preserve">Se presenta un botón de tipo </w:t>
      </w:r>
      <w:hyperlink r:id="rId13" w:history="1">
        <w:r w:rsidRPr="004F2F24">
          <w:rPr>
            <w:rStyle w:val="Hyperlink"/>
            <w:color w:val="auto"/>
            <w:sz w:val="24"/>
            <w:szCs w:val="24"/>
            <w:u w:val="none"/>
          </w:rPr>
          <w:t>“</w:t>
        </w:r>
        <w:proofErr w:type="gramStart"/>
        <w:r w:rsidRPr="004F2F24">
          <w:rPr>
            <w:rStyle w:val="Hyperlink"/>
            <w:b/>
            <w:bCs/>
            <w:color w:val="auto"/>
            <w:sz w:val="24"/>
            <w:szCs w:val="24"/>
            <w:u w:val="none"/>
          </w:rPr>
          <w:t>radio</w:t>
        </w:r>
        <w:r w:rsidRPr="004F2F24">
          <w:rPr>
            <w:rStyle w:val="Hyperlink"/>
            <w:color w:val="auto"/>
            <w:sz w:val="24"/>
            <w:szCs w:val="24"/>
            <w:u w:val="none"/>
          </w:rPr>
          <w:t>”</w:t>
        </w:r>
        <w:r w:rsidR="00565D18" w:rsidRPr="004F2F24">
          <w:rPr>
            <w:rStyle w:val="Hyperlink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color w:val="auto"/>
            <w:sz w:val="24"/>
            <w:szCs w:val="24"/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  <w:proofErr w:type="gramEnd"/>
      </w:hyperlink>
      <w:r w:rsidRPr="004F2F24">
        <w:rPr>
          <w:sz w:val="24"/>
          <w:szCs w:val="24"/>
        </w:rPr>
        <w:t xml:space="preserve"> en el código HTML </w:t>
      </w:r>
      <w:r w:rsidR="00B962A2" w:rsidRPr="004F2F24">
        <w:rPr>
          <w:sz w:val="24"/>
          <w:szCs w:val="24"/>
        </w:rPr>
        <w:t xml:space="preserve">que permite elegir qué método de </w:t>
      </w:r>
      <w:proofErr w:type="spellStart"/>
      <w:r w:rsidR="00B962A2" w:rsidRPr="004F2F24">
        <w:rPr>
          <w:sz w:val="24"/>
          <w:szCs w:val="24"/>
        </w:rPr>
        <w:t>login</w:t>
      </w:r>
      <w:proofErr w:type="spellEnd"/>
      <w:r w:rsidR="00B962A2" w:rsidRPr="004F2F24">
        <w:rPr>
          <w:sz w:val="24"/>
          <w:szCs w:val="24"/>
        </w:rPr>
        <w:t xml:space="preserve"> se va a utilizar.</w:t>
      </w:r>
    </w:p>
    <w:p w14:paraId="3F0CD9C1" w14:textId="77777777" w:rsidR="00532182" w:rsidRPr="004F2F24" w:rsidRDefault="00532182" w:rsidP="0007659F">
      <w:pPr>
        <w:jc w:val="both"/>
        <w:rPr>
          <w:sz w:val="24"/>
          <w:szCs w:val="24"/>
        </w:rPr>
      </w:pPr>
      <w:r w:rsidRPr="004F2F24">
        <w:rPr>
          <w:sz w:val="24"/>
          <w:szCs w:val="24"/>
        </w:rPr>
        <w:t>Vamos a comprobar que la base de datos y la tabla ya existen en RDS. Nos conectamos mediante SSH a nuestra instancia.</w:t>
      </w:r>
    </w:p>
    <w:p w14:paraId="6A332A88" w14:textId="3A7FA073" w:rsidR="00532182" w:rsidRPr="004F2F24" w:rsidRDefault="00532182" w:rsidP="0007659F">
      <w:pPr>
        <w:jc w:val="both"/>
        <w:rPr>
          <w:sz w:val="24"/>
          <w:szCs w:val="24"/>
        </w:rPr>
      </w:pPr>
      <w:r w:rsidRPr="004F2F24">
        <w:rPr>
          <w:sz w:val="24"/>
          <w:szCs w:val="24"/>
        </w:rPr>
        <w:t xml:space="preserve"> </w:t>
      </w:r>
      <w:r w:rsidR="00EF42C5" w:rsidRPr="004F2F24">
        <w:rPr>
          <w:sz w:val="24"/>
          <w:szCs w:val="24"/>
        </w:rPr>
        <w:t xml:space="preserve">Ejecutamos el comando </w:t>
      </w:r>
      <w:r w:rsidR="009A47CA" w:rsidRPr="004F2F24">
        <w:rPr>
          <w:b/>
          <w:bCs/>
          <w:sz w:val="24"/>
          <w:szCs w:val="24"/>
        </w:rPr>
        <w:t xml:space="preserve">sudo </w:t>
      </w:r>
      <w:proofErr w:type="spellStart"/>
      <w:r w:rsidR="009A47CA" w:rsidRPr="004F2F24">
        <w:rPr>
          <w:b/>
          <w:bCs/>
          <w:sz w:val="24"/>
          <w:szCs w:val="24"/>
        </w:rPr>
        <w:t>mysql</w:t>
      </w:r>
      <w:proofErr w:type="spellEnd"/>
      <w:r w:rsidR="009A47CA" w:rsidRPr="004F2F24">
        <w:rPr>
          <w:b/>
          <w:bCs/>
          <w:sz w:val="24"/>
          <w:szCs w:val="24"/>
        </w:rPr>
        <w:t xml:space="preserve"> -h webserverdb.czf9igclxddl.us-east-1.rds.amazonaws.com -P 3306 -u </w:t>
      </w:r>
      <w:proofErr w:type="spellStart"/>
      <w:r w:rsidR="009A47CA" w:rsidRPr="004F2F24">
        <w:rPr>
          <w:b/>
          <w:bCs/>
          <w:sz w:val="24"/>
          <w:szCs w:val="24"/>
        </w:rPr>
        <w:t>admin</w:t>
      </w:r>
      <w:proofErr w:type="spellEnd"/>
      <w:r w:rsidR="009A47CA" w:rsidRPr="004F2F24">
        <w:rPr>
          <w:b/>
          <w:bCs/>
          <w:sz w:val="24"/>
          <w:szCs w:val="24"/>
        </w:rPr>
        <w:t xml:space="preserve"> -p</w:t>
      </w:r>
      <w:r w:rsidR="00EF42C5" w:rsidRPr="004F2F24">
        <w:rPr>
          <w:sz w:val="24"/>
          <w:szCs w:val="24"/>
        </w:rPr>
        <w:t xml:space="preserve"> y entramos al cliente de la base de datos.</w:t>
      </w:r>
    </w:p>
    <w:p w14:paraId="694246AC" w14:textId="6B1FD49B" w:rsidR="009A47CA" w:rsidRPr="004F2F24" w:rsidRDefault="009A47CA" w:rsidP="0007659F">
      <w:pPr>
        <w:jc w:val="both"/>
        <w:rPr>
          <w:sz w:val="24"/>
          <w:szCs w:val="24"/>
        </w:rPr>
      </w:pPr>
      <w:r w:rsidRPr="004F2F24">
        <w:rPr>
          <w:noProof/>
        </w:rPr>
        <w:drawing>
          <wp:inline distT="0" distB="0" distL="0" distR="0" wp14:anchorId="3DE4B1CB" wp14:editId="43306EC9">
            <wp:extent cx="5400040" cy="1370965"/>
            <wp:effectExtent l="19050" t="19050" r="1016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0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2C330C" w14:textId="4B0453F4" w:rsidR="009A47CA" w:rsidRPr="004F2F24" w:rsidRDefault="00E8401F" w:rsidP="0007659F">
      <w:pPr>
        <w:jc w:val="both"/>
        <w:rPr>
          <w:sz w:val="24"/>
          <w:szCs w:val="24"/>
        </w:rPr>
      </w:pPr>
      <w:r w:rsidRPr="004F2F24">
        <w:rPr>
          <w:sz w:val="24"/>
          <w:szCs w:val="24"/>
        </w:rPr>
        <w:t>Con el comando “</w:t>
      </w:r>
      <w:r w:rsidRPr="004F2F24">
        <w:rPr>
          <w:b/>
          <w:bCs/>
          <w:sz w:val="24"/>
          <w:szCs w:val="24"/>
        </w:rPr>
        <w:t>SHOW DATABASES;</w:t>
      </w:r>
      <w:r w:rsidRPr="004F2F24">
        <w:rPr>
          <w:sz w:val="24"/>
          <w:szCs w:val="24"/>
        </w:rPr>
        <w:t>” vemos la lista de bases de datos de nuestro sistema.</w:t>
      </w:r>
    </w:p>
    <w:p w14:paraId="001586B2" w14:textId="3DF22992" w:rsidR="00E8401F" w:rsidRPr="004F2F24" w:rsidRDefault="006359F7" w:rsidP="0007659F">
      <w:pPr>
        <w:jc w:val="both"/>
        <w:rPr>
          <w:sz w:val="24"/>
          <w:szCs w:val="24"/>
        </w:rPr>
      </w:pPr>
      <w:r w:rsidRPr="004F2F24">
        <w:rPr>
          <w:noProof/>
        </w:rPr>
        <w:lastRenderedPageBreak/>
        <w:drawing>
          <wp:inline distT="0" distB="0" distL="0" distR="0" wp14:anchorId="21C3AD9B" wp14:editId="5796543E">
            <wp:extent cx="1962150" cy="16573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5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19C23" w14:textId="73FD7AA3" w:rsidR="005B2A4E" w:rsidRPr="004F2F24" w:rsidRDefault="005B2A4E" w:rsidP="0007659F">
      <w:pPr>
        <w:jc w:val="both"/>
        <w:rPr>
          <w:sz w:val="24"/>
          <w:szCs w:val="24"/>
        </w:rPr>
      </w:pPr>
      <w:r w:rsidRPr="004F2F24">
        <w:rPr>
          <w:sz w:val="24"/>
          <w:szCs w:val="24"/>
        </w:rPr>
        <w:t xml:space="preserve">Utilizamos el comando </w:t>
      </w:r>
      <w:r w:rsidRPr="004F2F24">
        <w:rPr>
          <w:b/>
          <w:bCs/>
          <w:sz w:val="24"/>
          <w:szCs w:val="24"/>
        </w:rPr>
        <w:t xml:space="preserve">USE </w:t>
      </w:r>
      <w:proofErr w:type="spellStart"/>
      <w:r w:rsidRPr="004F2F24">
        <w:rPr>
          <w:b/>
          <w:bCs/>
          <w:sz w:val="24"/>
          <w:szCs w:val="24"/>
        </w:rPr>
        <w:t>webserverdb</w:t>
      </w:r>
      <w:proofErr w:type="spellEnd"/>
      <w:r w:rsidRPr="004F2F24">
        <w:rPr>
          <w:b/>
          <w:bCs/>
          <w:sz w:val="24"/>
          <w:szCs w:val="24"/>
        </w:rPr>
        <w:t>;</w:t>
      </w:r>
      <w:r w:rsidRPr="004F2F24">
        <w:rPr>
          <w:sz w:val="24"/>
          <w:szCs w:val="24"/>
        </w:rPr>
        <w:t xml:space="preserve"> para seleccionar la nuestra.</w:t>
      </w:r>
    </w:p>
    <w:p w14:paraId="7DF3E3DE" w14:textId="3DF7E047" w:rsidR="001B17D7" w:rsidRPr="004F2F24" w:rsidRDefault="001B5203" w:rsidP="0007659F">
      <w:pPr>
        <w:jc w:val="both"/>
        <w:rPr>
          <w:sz w:val="24"/>
          <w:szCs w:val="24"/>
        </w:rPr>
      </w:pPr>
      <w:r w:rsidRPr="004F2F24">
        <w:rPr>
          <w:sz w:val="24"/>
          <w:szCs w:val="24"/>
        </w:rPr>
        <w:t xml:space="preserve">Una vez seleccionada, con el comando </w:t>
      </w:r>
      <w:r w:rsidRPr="004F2F24">
        <w:rPr>
          <w:b/>
          <w:bCs/>
          <w:sz w:val="24"/>
          <w:szCs w:val="24"/>
        </w:rPr>
        <w:t>SHOW TABLES;</w:t>
      </w:r>
      <w:r w:rsidRPr="004F2F24">
        <w:rPr>
          <w:sz w:val="24"/>
          <w:szCs w:val="24"/>
        </w:rPr>
        <w:t xml:space="preserve"> accedemos a la lista de tablas, donde podemos ver que ya existe la tabla que creamos con </w:t>
      </w:r>
      <w:r w:rsidR="0087136D" w:rsidRPr="004F2F24">
        <w:rPr>
          <w:sz w:val="24"/>
          <w:szCs w:val="24"/>
        </w:rPr>
        <w:t>anterioridad</w:t>
      </w:r>
      <w:r w:rsidR="001B17D7" w:rsidRPr="004F2F24">
        <w:rPr>
          <w:sz w:val="24"/>
          <w:szCs w:val="24"/>
        </w:rPr>
        <w:t>.</w:t>
      </w:r>
    </w:p>
    <w:p w14:paraId="420FA4E7" w14:textId="629E1095" w:rsidR="001B5203" w:rsidRPr="004F2F24" w:rsidRDefault="001B17D7" w:rsidP="0007659F">
      <w:pPr>
        <w:jc w:val="both"/>
        <w:rPr>
          <w:sz w:val="24"/>
          <w:szCs w:val="24"/>
        </w:rPr>
      </w:pPr>
      <w:r w:rsidRPr="004F2F24">
        <w:rPr>
          <w:noProof/>
        </w:rPr>
        <w:drawing>
          <wp:inline distT="0" distB="0" distL="0" distR="0" wp14:anchorId="29B5494B" wp14:editId="4662232F">
            <wp:extent cx="2019300" cy="120967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F0B3A" w14:textId="347EA9F8" w:rsidR="00275A13" w:rsidRPr="004F2F24" w:rsidRDefault="00275A13" w:rsidP="0007659F">
      <w:pPr>
        <w:jc w:val="both"/>
        <w:rPr>
          <w:sz w:val="24"/>
          <w:szCs w:val="24"/>
        </w:rPr>
      </w:pPr>
      <w:r w:rsidRPr="004F2F24">
        <w:rPr>
          <w:sz w:val="24"/>
          <w:szCs w:val="24"/>
        </w:rPr>
        <w:t>* Es la tabla “</w:t>
      </w:r>
      <w:proofErr w:type="spellStart"/>
      <w:r w:rsidRPr="004F2F24">
        <w:rPr>
          <w:b/>
          <w:bCs/>
          <w:sz w:val="24"/>
          <w:szCs w:val="24"/>
        </w:rPr>
        <w:t>users</w:t>
      </w:r>
      <w:proofErr w:type="spellEnd"/>
      <w:r w:rsidRPr="004F2F24">
        <w:rPr>
          <w:sz w:val="24"/>
          <w:szCs w:val="24"/>
        </w:rPr>
        <w:t>”.</w:t>
      </w:r>
    </w:p>
    <w:p w14:paraId="7A4B58E5" w14:textId="36FE043D" w:rsidR="00B84E65" w:rsidRPr="004F2F24" w:rsidRDefault="00B84E65" w:rsidP="0007659F">
      <w:pPr>
        <w:jc w:val="both"/>
        <w:rPr>
          <w:sz w:val="24"/>
          <w:szCs w:val="24"/>
        </w:rPr>
      </w:pPr>
      <w:r w:rsidRPr="004F2F24">
        <w:rPr>
          <w:sz w:val="24"/>
          <w:szCs w:val="24"/>
        </w:rPr>
        <w:t xml:space="preserve">Por último, con el comando </w:t>
      </w:r>
      <w:r w:rsidR="008324C4" w:rsidRPr="004F2F24">
        <w:rPr>
          <w:b/>
          <w:bCs/>
          <w:sz w:val="24"/>
          <w:szCs w:val="24"/>
        </w:rPr>
        <w:t xml:space="preserve">DESCRIBE </w:t>
      </w:r>
      <w:proofErr w:type="spellStart"/>
      <w:r w:rsidR="008324C4" w:rsidRPr="004F2F24">
        <w:rPr>
          <w:b/>
          <w:bCs/>
          <w:sz w:val="24"/>
          <w:szCs w:val="24"/>
        </w:rPr>
        <w:t>users</w:t>
      </w:r>
      <w:proofErr w:type="spellEnd"/>
      <w:r w:rsidR="008324C4" w:rsidRPr="004F2F24">
        <w:rPr>
          <w:b/>
          <w:bCs/>
          <w:sz w:val="24"/>
          <w:szCs w:val="24"/>
        </w:rPr>
        <w:t>;</w:t>
      </w:r>
      <w:r w:rsidR="008324C4" w:rsidRPr="004F2F24">
        <w:rPr>
          <w:sz w:val="24"/>
          <w:szCs w:val="24"/>
        </w:rPr>
        <w:t xml:space="preserve"> vemos la estructura de la misma.</w:t>
      </w:r>
    </w:p>
    <w:p w14:paraId="2BE8FAE1" w14:textId="140B712C" w:rsidR="007B1E54" w:rsidRPr="004F2F24" w:rsidRDefault="007B1E54" w:rsidP="0007659F">
      <w:pPr>
        <w:jc w:val="both"/>
        <w:rPr>
          <w:sz w:val="24"/>
          <w:szCs w:val="24"/>
        </w:rPr>
      </w:pPr>
      <w:r w:rsidRPr="004F2F24">
        <w:rPr>
          <w:noProof/>
        </w:rPr>
        <w:drawing>
          <wp:inline distT="0" distB="0" distL="0" distR="0" wp14:anchorId="3D808F34" wp14:editId="06BBF538">
            <wp:extent cx="4495800" cy="12096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01619B" w14:textId="7042B5B2" w:rsidR="00BC0BF6" w:rsidRPr="004F2F24" w:rsidRDefault="00F929B9" w:rsidP="0007659F">
      <w:pPr>
        <w:jc w:val="both"/>
        <w:rPr>
          <w:sz w:val="24"/>
          <w:szCs w:val="24"/>
        </w:rPr>
      </w:pPr>
      <w:r w:rsidRPr="004F2F24">
        <w:rPr>
          <w:sz w:val="24"/>
          <w:szCs w:val="24"/>
        </w:rPr>
        <w:t>Vamos a realizar un cambio con el fin de que ninguno de los dos campos pueda estar nunca vacío para ningún usuario</w:t>
      </w:r>
      <w:r w:rsidR="001B5CDF" w:rsidRPr="004F2F24">
        <w:rPr>
          <w:sz w:val="24"/>
          <w:szCs w:val="24"/>
        </w:rPr>
        <w:t>, lo cual conseguimos con el siguiente comando:</w:t>
      </w:r>
    </w:p>
    <w:p w14:paraId="2E5A6C84" w14:textId="77777777" w:rsidR="00A863CE" w:rsidRPr="003D4F67" w:rsidRDefault="00A863CE" w:rsidP="0007659F">
      <w:pPr>
        <w:jc w:val="both"/>
        <w:rPr>
          <w:b/>
          <w:bCs/>
          <w:sz w:val="24"/>
          <w:szCs w:val="24"/>
          <w:lang w:val="en-US"/>
        </w:rPr>
      </w:pPr>
      <w:r w:rsidRPr="003D4F67">
        <w:rPr>
          <w:b/>
          <w:bCs/>
          <w:sz w:val="24"/>
          <w:szCs w:val="24"/>
          <w:lang w:val="en-US"/>
        </w:rPr>
        <w:t>ALTER TABLE users</w:t>
      </w:r>
    </w:p>
    <w:p w14:paraId="5E01D852" w14:textId="77777777" w:rsidR="00A863CE" w:rsidRPr="003D4F67" w:rsidRDefault="00A863CE" w:rsidP="00252156">
      <w:pPr>
        <w:ind w:firstLine="708"/>
        <w:jc w:val="both"/>
        <w:rPr>
          <w:b/>
          <w:bCs/>
          <w:sz w:val="24"/>
          <w:szCs w:val="24"/>
          <w:lang w:val="en-US"/>
        </w:rPr>
      </w:pPr>
      <w:r w:rsidRPr="003D4F67">
        <w:rPr>
          <w:b/>
          <w:bCs/>
          <w:sz w:val="24"/>
          <w:szCs w:val="24"/>
          <w:lang w:val="en-US"/>
        </w:rPr>
        <w:t xml:space="preserve">MODIFY </w:t>
      </w:r>
      <w:proofErr w:type="spellStart"/>
      <w:r w:rsidRPr="003D4F67">
        <w:rPr>
          <w:b/>
          <w:bCs/>
          <w:sz w:val="24"/>
          <w:szCs w:val="24"/>
          <w:lang w:val="en-US"/>
        </w:rPr>
        <w:t>user_id</w:t>
      </w:r>
      <w:proofErr w:type="spellEnd"/>
      <w:r w:rsidRPr="003D4F67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3D4F67">
        <w:rPr>
          <w:b/>
          <w:bCs/>
          <w:sz w:val="24"/>
          <w:szCs w:val="24"/>
          <w:lang w:val="en-US"/>
        </w:rPr>
        <w:t>varchar(</w:t>
      </w:r>
      <w:proofErr w:type="gramEnd"/>
      <w:r w:rsidRPr="003D4F67">
        <w:rPr>
          <w:b/>
          <w:bCs/>
          <w:sz w:val="24"/>
          <w:szCs w:val="24"/>
          <w:lang w:val="en-US"/>
        </w:rPr>
        <w:t>255) NOT NULL,</w:t>
      </w:r>
    </w:p>
    <w:p w14:paraId="4A4164A4" w14:textId="250E999D" w:rsidR="001B5CDF" w:rsidRPr="003D4F67" w:rsidRDefault="00A863CE" w:rsidP="00252156">
      <w:pPr>
        <w:ind w:firstLine="708"/>
        <w:jc w:val="both"/>
        <w:rPr>
          <w:b/>
          <w:bCs/>
          <w:sz w:val="24"/>
          <w:szCs w:val="24"/>
          <w:lang w:val="en-US"/>
        </w:rPr>
      </w:pPr>
      <w:r w:rsidRPr="003D4F67">
        <w:rPr>
          <w:b/>
          <w:bCs/>
          <w:sz w:val="24"/>
          <w:szCs w:val="24"/>
          <w:lang w:val="en-US"/>
        </w:rPr>
        <w:t xml:space="preserve">MODIFY password </w:t>
      </w:r>
      <w:proofErr w:type="gramStart"/>
      <w:r w:rsidRPr="003D4F67">
        <w:rPr>
          <w:b/>
          <w:bCs/>
          <w:sz w:val="24"/>
          <w:szCs w:val="24"/>
          <w:lang w:val="en-US"/>
        </w:rPr>
        <w:t>varchar(</w:t>
      </w:r>
      <w:proofErr w:type="gramEnd"/>
      <w:r w:rsidRPr="003D4F67">
        <w:rPr>
          <w:b/>
          <w:bCs/>
          <w:sz w:val="24"/>
          <w:szCs w:val="24"/>
          <w:lang w:val="en-US"/>
        </w:rPr>
        <w:t>255) NOT NULL;</w:t>
      </w:r>
    </w:p>
    <w:p w14:paraId="3C27DE1F" w14:textId="7DD012ED" w:rsidR="000B432C" w:rsidRPr="004F2F24" w:rsidRDefault="00F174CE" w:rsidP="0007659F">
      <w:pPr>
        <w:jc w:val="both"/>
        <w:rPr>
          <w:b/>
          <w:bCs/>
          <w:sz w:val="24"/>
          <w:szCs w:val="24"/>
        </w:rPr>
      </w:pPr>
      <w:r w:rsidRPr="004F2F24">
        <w:rPr>
          <w:noProof/>
        </w:rPr>
        <w:lastRenderedPageBreak/>
        <w:drawing>
          <wp:inline distT="0" distB="0" distL="0" distR="0" wp14:anchorId="3BB37E53" wp14:editId="3679E843">
            <wp:extent cx="4514850" cy="121920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72FDF7" w14:textId="364A11E3" w:rsidR="00F174CE" w:rsidRPr="004F2F24" w:rsidRDefault="00F174CE" w:rsidP="0007659F">
      <w:pPr>
        <w:jc w:val="both"/>
        <w:rPr>
          <w:b/>
          <w:bCs/>
          <w:sz w:val="24"/>
          <w:szCs w:val="24"/>
        </w:rPr>
      </w:pPr>
    </w:p>
    <w:p w14:paraId="529CF1FA" w14:textId="60135A48" w:rsidR="007D649A" w:rsidRPr="004F2F24" w:rsidRDefault="00EA79D5" w:rsidP="0007659F">
      <w:pPr>
        <w:jc w:val="both"/>
        <w:rPr>
          <w:b/>
          <w:bCs/>
          <w:sz w:val="32"/>
          <w:szCs w:val="32"/>
        </w:rPr>
      </w:pPr>
      <w:r w:rsidRPr="004F2F24">
        <w:rPr>
          <w:b/>
          <w:bCs/>
          <w:sz w:val="32"/>
          <w:szCs w:val="32"/>
        </w:rPr>
        <w:t xml:space="preserve">1.2. </w:t>
      </w:r>
      <w:r w:rsidR="001B65DB" w:rsidRPr="004F2F24">
        <w:rPr>
          <w:b/>
          <w:bCs/>
          <w:sz w:val="32"/>
          <w:szCs w:val="32"/>
        </w:rPr>
        <w:t>Lógica de</w:t>
      </w:r>
      <w:r w:rsidR="00CB40C9" w:rsidRPr="004F2F24">
        <w:rPr>
          <w:b/>
          <w:bCs/>
          <w:sz w:val="32"/>
          <w:szCs w:val="32"/>
        </w:rPr>
        <w:t>l código</w:t>
      </w:r>
      <w:r w:rsidR="00974E6D" w:rsidRPr="004F2F24">
        <w:rPr>
          <w:b/>
          <w:bCs/>
          <w:sz w:val="32"/>
          <w:szCs w:val="32"/>
        </w:rPr>
        <w:fldChar w:fldCharType="begin"/>
      </w:r>
      <w:r w:rsidR="00974E6D" w:rsidRPr="004F2F24">
        <w:instrText xml:space="preserve"> XE "</w:instrText>
      </w:r>
      <w:r w:rsidR="00974E6D" w:rsidRPr="004F2F24">
        <w:rPr>
          <w:b/>
          <w:bCs/>
          <w:sz w:val="32"/>
          <w:szCs w:val="32"/>
        </w:rPr>
        <w:instrText>1.2. Lógica del código</w:instrText>
      </w:r>
      <w:r w:rsidR="00974E6D" w:rsidRPr="004F2F24">
        <w:instrText xml:space="preserve">" </w:instrText>
      </w:r>
      <w:r w:rsidR="00974E6D" w:rsidRPr="004F2F24">
        <w:rPr>
          <w:b/>
          <w:bCs/>
          <w:sz w:val="32"/>
          <w:szCs w:val="32"/>
        </w:rPr>
        <w:fldChar w:fldCharType="end"/>
      </w:r>
    </w:p>
    <w:p w14:paraId="1B7B8748" w14:textId="496563F8" w:rsidR="00EA79D5" w:rsidRDefault="000D03D0" w:rsidP="0007659F">
      <w:pPr>
        <w:jc w:val="both"/>
        <w:rPr>
          <w:sz w:val="24"/>
          <w:szCs w:val="24"/>
        </w:rPr>
      </w:pPr>
      <w:r w:rsidRPr="004F2F24">
        <w:rPr>
          <w:sz w:val="24"/>
          <w:szCs w:val="24"/>
        </w:rPr>
        <w:t xml:space="preserve">El propósito de la práctica es realizar el código para el programa de forma local y subir el trabajo terminado a la instancia haciendo uso de FTP, como vimos en </w:t>
      </w:r>
      <w:hyperlink r:id="rId19" w:history="1">
        <w:r w:rsidRPr="004F2F24">
          <w:rPr>
            <w:rStyle w:val="Hyperlink"/>
            <w:b/>
            <w:bCs/>
            <w:color w:val="auto"/>
            <w:sz w:val="24"/>
            <w:szCs w:val="24"/>
            <w:u w:val="none"/>
          </w:rPr>
          <w:t>la anterior práctica</w:t>
        </w:r>
        <w:r w:rsidR="00BE5B84" w:rsidRPr="004F2F24">
          <w:rPr>
            <w:rStyle w:val="Hyperlink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b/>
            <w:bCs/>
            <w:color w:val="auto"/>
            <w:sz w:val="24"/>
            <w:szCs w:val="24"/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  <w:r w:rsidRPr="004F2F24">
        <w:rPr>
          <w:sz w:val="24"/>
          <w:szCs w:val="24"/>
        </w:rPr>
        <w:t>.</w:t>
      </w:r>
    </w:p>
    <w:p w14:paraId="51B8F5B0" w14:textId="41B3639A" w:rsidR="003D4F67" w:rsidRPr="003D4F67" w:rsidRDefault="003D4F67" w:rsidP="0007659F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Cabe destacar que cada vez que en nuestro código abramos una etiqueta de PHP, debe escribirse como “</w:t>
      </w:r>
      <w:r>
        <w:rPr>
          <w:b/>
          <w:bCs/>
          <w:sz w:val="24"/>
          <w:szCs w:val="24"/>
        </w:rPr>
        <w:t>&lt;?</w:t>
      </w:r>
      <w:proofErr w:type="spellStart"/>
      <w:proofErr w:type="gramEnd"/>
      <w:r>
        <w:rPr>
          <w:b/>
          <w:bCs/>
          <w:sz w:val="24"/>
          <w:szCs w:val="24"/>
        </w:rPr>
        <w:t>php</w:t>
      </w:r>
      <w:proofErr w:type="spellEnd"/>
      <w:r>
        <w:rPr>
          <w:sz w:val="24"/>
          <w:szCs w:val="24"/>
        </w:rPr>
        <w:t>” y no “</w:t>
      </w:r>
      <w:r>
        <w:rPr>
          <w:b/>
          <w:bCs/>
          <w:sz w:val="24"/>
          <w:szCs w:val="24"/>
        </w:rPr>
        <w:t>&lt;?</w:t>
      </w:r>
      <w:r>
        <w:rPr>
          <w:sz w:val="24"/>
          <w:szCs w:val="24"/>
        </w:rPr>
        <w:t>”, ya que la versión del servidor no permite la nueva forma para esto.</w:t>
      </w:r>
    </w:p>
    <w:p w14:paraId="12A096A9" w14:textId="35C09A60" w:rsidR="007B67A6" w:rsidRPr="004F2F24" w:rsidRDefault="007B67A6" w:rsidP="0007659F">
      <w:pPr>
        <w:jc w:val="both"/>
        <w:rPr>
          <w:sz w:val="24"/>
          <w:szCs w:val="24"/>
        </w:rPr>
      </w:pPr>
    </w:p>
    <w:p w14:paraId="38EF2B91" w14:textId="74C3C089" w:rsidR="007B67A6" w:rsidRPr="004F2F24" w:rsidRDefault="007B67A6" w:rsidP="0007659F">
      <w:pPr>
        <w:jc w:val="both"/>
        <w:rPr>
          <w:b/>
          <w:bCs/>
          <w:sz w:val="28"/>
          <w:szCs w:val="28"/>
        </w:rPr>
      </w:pPr>
      <w:r w:rsidRPr="004F2F24">
        <w:rPr>
          <w:b/>
          <w:bCs/>
          <w:sz w:val="28"/>
          <w:szCs w:val="28"/>
        </w:rPr>
        <w:t>1.2.</w:t>
      </w:r>
      <w:r w:rsidR="007B5BE6" w:rsidRPr="004F2F24">
        <w:rPr>
          <w:b/>
          <w:bCs/>
          <w:sz w:val="28"/>
          <w:szCs w:val="28"/>
        </w:rPr>
        <w:t>1.</w:t>
      </w:r>
      <w:r w:rsidR="000E1D4F" w:rsidRPr="004F2F24">
        <w:rPr>
          <w:b/>
          <w:bCs/>
          <w:sz w:val="28"/>
          <w:szCs w:val="28"/>
        </w:rPr>
        <w:t xml:space="preserve"> </w:t>
      </w:r>
      <w:r w:rsidR="00BE3E94" w:rsidRPr="004F2F24">
        <w:rPr>
          <w:b/>
          <w:bCs/>
          <w:sz w:val="28"/>
          <w:szCs w:val="28"/>
        </w:rPr>
        <w:t xml:space="preserve">Estructura </w:t>
      </w:r>
      <w:r w:rsidR="00C13266" w:rsidRPr="004F2F24">
        <w:rPr>
          <w:b/>
          <w:bCs/>
          <w:sz w:val="28"/>
          <w:szCs w:val="28"/>
        </w:rPr>
        <w:t>d</w:t>
      </w:r>
      <w:r w:rsidR="00BE3E94" w:rsidRPr="004F2F24">
        <w:rPr>
          <w:b/>
          <w:bCs/>
          <w:sz w:val="28"/>
          <w:szCs w:val="28"/>
        </w:rPr>
        <w:t xml:space="preserve">el </w:t>
      </w:r>
      <w:proofErr w:type="spellStart"/>
      <w:r w:rsidR="00BE3E94" w:rsidRPr="004F2F24">
        <w:rPr>
          <w:b/>
          <w:bCs/>
          <w:sz w:val="28"/>
          <w:szCs w:val="28"/>
        </w:rPr>
        <w:t>login</w:t>
      </w:r>
      <w:proofErr w:type="spellEnd"/>
      <w:r w:rsidR="00C13266" w:rsidRPr="004F2F24">
        <w:rPr>
          <w:b/>
          <w:bCs/>
          <w:sz w:val="28"/>
          <w:szCs w:val="28"/>
        </w:rPr>
        <w:fldChar w:fldCharType="begin"/>
      </w:r>
      <w:r w:rsidR="00C13266" w:rsidRPr="004F2F24">
        <w:instrText xml:space="preserve"> XE "</w:instrText>
      </w:r>
      <w:r w:rsidR="00C13266" w:rsidRPr="004F2F24">
        <w:rPr>
          <w:b/>
          <w:bCs/>
          <w:sz w:val="28"/>
          <w:szCs w:val="28"/>
        </w:rPr>
        <w:instrText>1.2.1. Estructura del login</w:instrText>
      </w:r>
      <w:r w:rsidR="00C13266" w:rsidRPr="004F2F24">
        <w:instrText xml:space="preserve">" </w:instrText>
      </w:r>
      <w:r w:rsidR="00C13266" w:rsidRPr="004F2F24">
        <w:rPr>
          <w:b/>
          <w:bCs/>
          <w:sz w:val="28"/>
          <w:szCs w:val="28"/>
        </w:rPr>
        <w:fldChar w:fldCharType="end"/>
      </w:r>
    </w:p>
    <w:p w14:paraId="6F1C46E5" w14:textId="56A3C957" w:rsidR="007E44F1" w:rsidRPr="004F2F24" w:rsidRDefault="008370D2" w:rsidP="007E44F1">
      <w:pPr>
        <w:jc w:val="both"/>
        <w:rPr>
          <w:sz w:val="24"/>
          <w:szCs w:val="24"/>
        </w:rPr>
      </w:pPr>
      <w:r w:rsidRPr="004F2F24">
        <w:rPr>
          <w:sz w:val="24"/>
          <w:szCs w:val="24"/>
        </w:rPr>
        <w:t xml:space="preserve">La estructura que seguirá nuestro </w:t>
      </w:r>
      <w:proofErr w:type="spellStart"/>
      <w:r w:rsidRPr="004F2F24">
        <w:rPr>
          <w:sz w:val="24"/>
          <w:szCs w:val="24"/>
        </w:rPr>
        <w:t>mini-proyecto</w:t>
      </w:r>
      <w:proofErr w:type="spellEnd"/>
      <w:r w:rsidRPr="004F2F24">
        <w:rPr>
          <w:sz w:val="24"/>
          <w:szCs w:val="24"/>
        </w:rPr>
        <w:t xml:space="preserve"> de </w:t>
      </w:r>
      <w:proofErr w:type="spellStart"/>
      <w:r w:rsidRPr="004F2F24">
        <w:rPr>
          <w:sz w:val="24"/>
          <w:szCs w:val="24"/>
        </w:rPr>
        <w:t>login</w:t>
      </w:r>
      <w:proofErr w:type="spellEnd"/>
      <w:r w:rsidRPr="004F2F24">
        <w:rPr>
          <w:sz w:val="24"/>
          <w:szCs w:val="24"/>
        </w:rPr>
        <w:t xml:space="preserve"> será la siguiente</w:t>
      </w:r>
      <w:r w:rsidR="0012385B" w:rsidRPr="004F2F24">
        <w:rPr>
          <w:sz w:val="24"/>
          <w:szCs w:val="24"/>
        </w:rPr>
        <w:t>:</w:t>
      </w:r>
    </w:p>
    <w:p w14:paraId="646FE55F" w14:textId="006D2200" w:rsidR="007E44F1" w:rsidRPr="004F2F24" w:rsidRDefault="001A4939" w:rsidP="007E44F1">
      <w:pPr>
        <w:jc w:val="both"/>
        <w:rPr>
          <w:sz w:val="24"/>
          <w:szCs w:val="24"/>
        </w:rPr>
      </w:pPr>
      <w:r w:rsidRPr="004F2F24">
        <w:rPr>
          <w:noProof/>
        </w:rPr>
        <w:drawing>
          <wp:inline distT="0" distB="0" distL="0" distR="0" wp14:anchorId="75BDFE0A" wp14:editId="169707D9">
            <wp:extent cx="1181100" cy="16954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9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505437" w14:textId="3F785EF0" w:rsidR="00A96613" w:rsidRPr="004F2F24" w:rsidRDefault="007F5603" w:rsidP="007E44F1">
      <w:pPr>
        <w:jc w:val="both"/>
        <w:rPr>
          <w:sz w:val="24"/>
          <w:szCs w:val="24"/>
        </w:rPr>
      </w:pPr>
      <w:r w:rsidRPr="004F2F24">
        <w:rPr>
          <w:sz w:val="24"/>
          <w:szCs w:val="24"/>
        </w:rPr>
        <w:t xml:space="preserve">Vamos a hacer uso de la </w:t>
      </w:r>
      <w:r w:rsidRPr="004F2F24">
        <w:rPr>
          <w:b/>
          <w:bCs/>
          <w:sz w:val="24"/>
          <w:szCs w:val="24"/>
        </w:rPr>
        <w:t xml:space="preserve">tercera opción con respecto a la forma de </w:t>
      </w:r>
      <w:proofErr w:type="spellStart"/>
      <w:r w:rsidRPr="004F2F24">
        <w:rPr>
          <w:b/>
          <w:bCs/>
          <w:sz w:val="24"/>
          <w:szCs w:val="24"/>
        </w:rPr>
        <w:t>loguearse</w:t>
      </w:r>
      <w:proofErr w:type="spellEnd"/>
      <w:r w:rsidRPr="004F2F24">
        <w:rPr>
          <w:sz w:val="24"/>
          <w:szCs w:val="24"/>
        </w:rPr>
        <w:t xml:space="preserve">, lo que significa que contaremos con un botón de tipo “radio” que nos permitirá cambiar entre un tipo de </w:t>
      </w:r>
      <w:proofErr w:type="spellStart"/>
      <w:r w:rsidRPr="004F2F24">
        <w:rPr>
          <w:sz w:val="24"/>
          <w:szCs w:val="24"/>
        </w:rPr>
        <w:t>login</w:t>
      </w:r>
      <w:proofErr w:type="spellEnd"/>
      <w:r w:rsidRPr="004F2F24">
        <w:rPr>
          <w:sz w:val="24"/>
          <w:szCs w:val="24"/>
        </w:rPr>
        <w:t xml:space="preserve"> y otro.</w:t>
      </w:r>
    </w:p>
    <w:p w14:paraId="07DEFD19" w14:textId="10A06EBE" w:rsidR="007B5BE6" w:rsidRPr="004F2F24" w:rsidRDefault="007B5BE6" w:rsidP="007E44F1">
      <w:pPr>
        <w:jc w:val="both"/>
        <w:rPr>
          <w:sz w:val="24"/>
          <w:szCs w:val="24"/>
        </w:rPr>
      </w:pPr>
    </w:p>
    <w:p w14:paraId="75C52D83" w14:textId="0C871CBE" w:rsidR="007B5BE6" w:rsidRPr="004F2F24" w:rsidRDefault="002879D8" w:rsidP="007E44F1">
      <w:pPr>
        <w:jc w:val="both"/>
        <w:rPr>
          <w:b/>
          <w:bCs/>
          <w:sz w:val="28"/>
          <w:szCs w:val="28"/>
        </w:rPr>
      </w:pPr>
      <w:r w:rsidRPr="004F2F24">
        <w:rPr>
          <w:b/>
          <w:bCs/>
          <w:sz w:val="28"/>
          <w:szCs w:val="28"/>
        </w:rPr>
        <w:t xml:space="preserve">1.2.2. </w:t>
      </w:r>
      <w:r w:rsidR="00FE2AF3" w:rsidRPr="004F2F24">
        <w:rPr>
          <w:b/>
          <w:bCs/>
          <w:sz w:val="28"/>
          <w:szCs w:val="28"/>
        </w:rPr>
        <w:t>login.html</w:t>
      </w:r>
      <w:r w:rsidR="000B4E22" w:rsidRPr="004F2F24">
        <w:rPr>
          <w:b/>
          <w:bCs/>
          <w:sz w:val="28"/>
          <w:szCs w:val="28"/>
        </w:rPr>
        <w:fldChar w:fldCharType="begin"/>
      </w:r>
      <w:r w:rsidR="000B4E22" w:rsidRPr="004F2F24">
        <w:instrText xml:space="preserve"> XE "</w:instrText>
      </w:r>
      <w:r w:rsidR="000B4E22" w:rsidRPr="004F2F24">
        <w:rPr>
          <w:b/>
          <w:bCs/>
          <w:sz w:val="28"/>
          <w:szCs w:val="28"/>
        </w:rPr>
        <w:instrText>1.2.2. login.html</w:instrText>
      </w:r>
      <w:r w:rsidR="000B4E22" w:rsidRPr="004F2F24">
        <w:instrText xml:space="preserve">" </w:instrText>
      </w:r>
      <w:r w:rsidR="000B4E22" w:rsidRPr="004F2F24">
        <w:rPr>
          <w:b/>
          <w:bCs/>
          <w:sz w:val="28"/>
          <w:szCs w:val="28"/>
        </w:rPr>
        <w:fldChar w:fldCharType="end"/>
      </w:r>
    </w:p>
    <w:p w14:paraId="0F776A25" w14:textId="127E6F8D" w:rsidR="00FE2AF3" w:rsidRPr="004F2F24" w:rsidRDefault="00CA49CC" w:rsidP="007E44F1">
      <w:pPr>
        <w:jc w:val="both"/>
        <w:rPr>
          <w:sz w:val="24"/>
          <w:szCs w:val="24"/>
        </w:rPr>
      </w:pPr>
      <w:r w:rsidRPr="004F2F24">
        <w:rPr>
          <w:sz w:val="24"/>
          <w:szCs w:val="24"/>
        </w:rPr>
        <w:t xml:space="preserve">En este archivo se mostrará un </w:t>
      </w:r>
      <w:r w:rsidR="00D9612E" w:rsidRPr="004F2F24">
        <w:rPr>
          <w:sz w:val="24"/>
          <w:szCs w:val="24"/>
        </w:rPr>
        <w:t xml:space="preserve">formulario donde introducir el usuario y contraseña con el que se quiere realizar el inicio de sesión, junto con dos botones radio para elegir el método de </w:t>
      </w:r>
      <w:proofErr w:type="spellStart"/>
      <w:r w:rsidR="00D9612E" w:rsidRPr="004F2F24">
        <w:rPr>
          <w:sz w:val="24"/>
          <w:szCs w:val="24"/>
        </w:rPr>
        <w:t>login</w:t>
      </w:r>
      <w:proofErr w:type="spellEnd"/>
      <w:r w:rsidR="00D9612E" w:rsidRPr="004F2F24">
        <w:rPr>
          <w:sz w:val="24"/>
          <w:szCs w:val="24"/>
        </w:rPr>
        <w:t>.</w:t>
      </w:r>
    </w:p>
    <w:p w14:paraId="178A4200" w14:textId="7795A11D" w:rsidR="001A5062" w:rsidRPr="004F2F24" w:rsidRDefault="0019595E" w:rsidP="007E44F1">
      <w:pPr>
        <w:jc w:val="both"/>
        <w:rPr>
          <w:b/>
          <w:bCs/>
          <w:sz w:val="24"/>
          <w:szCs w:val="24"/>
        </w:rPr>
      </w:pPr>
      <w:hyperlink r:id="rId21" w:history="1">
        <w:r w:rsidR="001A5062" w:rsidRPr="004F2F24">
          <w:rPr>
            <w:rStyle w:val="Hyperlink"/>
            <w:b/>
            <w:bCs/>
            <w:color w:val="auto"/>
            <w:sz w:val="24"/>
            <w:szCs w:val="24"/>
            <w:u w:val="none"/>
          </w:rPr>
          <w:t xml:space="preserve">Código del </w:t>
        </w:r>
        <w:proofErr w:type="gramStart"/>
        <w:r w:rsidR="001A5062" w:rsidRPr="004F2F24">
          <w:rPr>
            <w:rStyle w:val="Hyperlink"/>
            <w:b/>
            <w:bCs/>
            <w:color w:val="auto"/>
            <w:sz w:val="24"/>
            <w:szCs w:val="24"/>
            <w:u w:val="none"/>
          </w:rPr>
          <w:t>archivo.</w:t>
        </w:r>
        <w:r w:rsidR="001A5062" w:rsidRPr="004F2F24">
          <w:rPr>
            <w:rStyle w:val="Hyperlink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b/>
            <w:bCs/>
            <w:color w:val="auto"/>
            <w:sz w:val="24"/>
            <w:szCs w:val="24"/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  <w:proofErr w:type="gramEnd"/>
      </w:hyperlink>
    </w:p>
    <w:p w14:paraId="55EFB583" w14:textId="5B43C01E" w:rsidR="000B7D5E" w:rsidRPr="004F2F24" w:rsidRDefault="00D10E5A" w:rsidP="007E44F1">
      <w:pPr>
        <w:jc w:val="both"/>
        <w:rPr>
          <w:sz w:val="24"/>
          <w:szCs w:val="24"/>
        </w:rPr>
      </w:pPr>
      <w:r w:rsidRPr="004F2F24">
        <w:rPr>
          <w:sz w:val="24"/>
          <w:szCs w:val="24"/>
        </w:rPr>
        <w:lastRenderedPageBreak/>
        <w:t>Se puede observar cómo el formulario no redirecciona a un archivo concreto de forma directa</w:t>
      </w:r>
      <w:r w:rsidR="00BE58D2" w:rsidRPr="004F2F24">
        <w:rPr>
          <w:sz w:val="24"/>
          <w:szCs w:val="24"/>
        </w:rPr>
        <w:t xml:space="preserve">, sino que cuenta con </w:t>
      </w:r>
      <w:r w:rsidR="00F125F9" w:rsidRPr="004F2F24">
        <w:rPr>
          <w:sz w:val="24"/>
          <w:szCs w:val="24"/>
        </w:rPr>
        <w:t>un enlace a un script de JavaScript externo que realizará la conversión</w:t>
      </w:r>
      <w:r w:rsidR="00584111" w:rsidRPr="004F2F24">
        <w:rPr>
          <w:sz w:val="24"/>
          <w:szCs w:val="24"/>
        </w:rPr>
        <w:t>.</w:t>
      </w:r>
    </w:p>
    <w:p w14:paraId="512E3236" w14:textId="7F60010F" w:rsidR="00584111" w:rsidRPr="004F2F24" w:rsidRDefault="00584111" w:rsidP="007E44F1">
      <w:pPr>
        <w:jc w:val="both"/>
        <w:rPr>
          <w:sz w:val="24"/>
          <w:szCs w:val="24"/>
        </w:rPr>
      </w:pPr>
    </w:p>
    <w:p w14:paraId="21159DA1" w14:textId="0D802B95" w:rsidR="003A0286" w:rsidRPr="004F2F24" w:rsidRDefault="003A0286" w:rsidP="007E44F1">
      <w:pPr>
        <w:jc w:val="both"/>
        <w:rPr>
          <w:b/>
          <w:bCs/>
          <w:sz w:val="28"/>
          <w:szCs w:val="28"/>
        </w:rPr>
      </w:pPr>
      <w:r w:rsidRPr="004F2F24">
        <w:rPr>
          <w:b/>
          <w:bCs/>
          <w:sz w:val="28"/>
          <w:szCs w:val="28"/>
        </w:rPr>
        <w:t xml:space="preserve">1.2.3. </w:t>
      </w:r>
      <w:proofErr w:type="spellStart"/>
      <w:r w:rsidR="00371E2D" w:rsidRPr="004F2F24">
        <w:rPr>
          <w:b/>
          <w:bCs/>
          <w:sz w:val="28"/>
          <w:szCs w:val="28"/>
        </w:rPr>
        <w:t>login.php</w:t>
      </w:r>
      <w:proofErr w:type="spellEnd"/>
      <w:r w:rsidR="00C51FD4" w:rsidRPr="004F2F24">
        <w:rPr>
          <w:b/>
          <w:bCs/>
          <w:sz w:val="28"/>
          <w:szCs w:val="28"/>
        </w:rPr>
        <w:fldChar w:fldCharType="begin"/>
      </w:r>
      <w:r w:rsidR="00C51FD4" w:rsidRPr="004F2F24">
        <w:instrText xml:space="preserve"> XE "</w:instrText>
      </w:r>
      <w:r w:rsidR="00C51FD4" w:rsidRPr="004F2F24">
        <w:rPr>
          <w:b/>
          <w:bCs/>
          <w:sz w:val="28"/>
          <w:szCs w:val="28"/>
        </w:rPr>
        <w:instrText>1.2.3. login.php</w:instrText>
      </w:r>
      <w:r w:rsidR="00C51FD4" w:rsidRPr="004F2F24">
        <w:instrText xml:space="preserve">" </w:instrText>
      </w:r>
      <w:r w:rsidR="00C51FD4" w:rsidRPr="004F2F24">
        <w:rPr>
          <w:b/>
          <w:bCs/>
          <w:sz w:val="28"/>
          <w:szCs w:val="28"/>
        </w:rPr>
        <w:fldChar w:fldCharType="end"/>
      </w:r>
    </w:p>
    <w:p w14:paraId="27FE2742" w14:textId="10264B7A" w:rsidR="00371E2D" w:rsidRPr="004F2F24" w:rsidRDefault="004B3E95" w:rsidP="007E44F1">
      <w:pPr>
        <w:jc w:val="both"/>
        <w:rPr>
          <w:sz w:val="24"/>
          <w:szCs w:val="24"/>
        </w:rPr>
      </w:pPr>
      <w:r w:rsidRPr="004F2F24">
        <w:rPr>
          <w:sz w:val="24"/>
          <w:szCs w:val="24"/>
        </w:rPr>
        <w:t xml:space="preserve">Este es el controlador principal de nuestro sistema de </w:t>
      </w:r>
      <w:proofErr w:type="spellStart"/>
      <w:r w:rsidRPr="004F2F24">
        <w:rPr>
          <w:sz w:val="24"/>
          <w:szCs w:val="24"/>
        </w:rPr>
        <w:t>login</w:t>
      </w:r>
      <w:proofErr w:type="spellEnd"/>
      <w:r w:rsidRPr="004F2F24">
        <w:rPr>
          <w:sz w:val="24"/>
          <w:szCs w:val="24"/>
        </w:rPr>
        <w:t xml:space="preserve">. Los datos introducidos en el formulario de la página principal se envían aquí, donde se comprueba que tipo de conexión se ha elegido y se realiza el </w:t>
      </w:r>
      <w:proofErr w:type="spellStart"/>
      <w:r w:rsidRPr="004F2F24">
        <w:rPr>
          <w:sz w:val="24"/>
          <w:szCs w:val="24"/>
        </w:rPr>
        <w:t>login</w:t>
      </w:r>
      <w:proofErr w:type="spellEnd"/>
      <w:r w:rsidRPr="004F2F24">
        <w:rPr>
          <w:sz w:val="24"/>
          <w:szCs w:val="24"/>
        </w:rPr>
        <w:t xml:space="preserve"> según dicha elección.</w:t>
      </w:r>
    </w:p>
    <w:p w14:paraId="282A52A0" w14:textId="4EDB040C" w:rsidR="006E719E" w:rsidRPr="004F2F24" w:rsidRDefault="006E719E" w:rsidP="007E44F1">
      <w:pPr>
        <w:jc w:val="both"/>
        <w:rPr>
          <w:sz w:val="24"/>
          <w:szCs w:val="24"/>
        </w:rPr>
      </w:pPr>
      <w:r w:rsidRPr="004F2F24">
        <w:rPr>
          <w:sz w:val="24"/>
          <w:szCs w:val="24"/>
        </w:rPr>
        <w:t xml:space="preserve">Si el </w:t>
      </w:r>
      <w:proofErr w:type="spellStart"/>
      <w:r w:rsidRPr="004F2F24">
        <w:rPr>
          <w:sz w:val="24"/>
          <w:szCs w:val="24"/>
        </w:rPr>
        <w:t>login</w:t>
      </w:r>
      <w:proofErr w:type="spellEnd"/>
      <w:r w:rsidRPr="004F2F24">
        <w:rPr>
          <w:sz w:val="24"/>
          <w:szCs w:val="24"/>
        </w:rPr>
        <w:t xml:space="preserve"> se valida, se redirige a </w:t>
      </w:r>
      <w:r w:rsidR="00ED6AF9" w:rsidRPr="004F2F24">
        <w:rPr>
          <w:sz w:val="24"/>
          <w:szCs w:val="24"/>
        </w:rPr>
        <w:t>la página de contenido para los usuarios de la base de datos.</w:t>
      </w:r>
    </w:p>
    <w:p w14:paraId="433719E6" w14:textId="31BD0790" w:rsidR="001A4286" w:rsidRPr="004F2F24" w:rsidRDefault="001A4286" w:rsidP="007E44F1">
      <w:pPr>
        <w:jc w:val="both"/>
        <w:rPr>
          <w:sz w:val="24"/>
          <w:szCs w:val="24"/>
        </w:rPr>
      </w:pPr>
      <w:r w:rsidRPr="004F2F24">
        <w:rPr>
          <w:sz w:val="24"/>
          <w:szCs w:val="24"/>
        </w:rPr>
        <w:t>Las contraseñas se gestionan de forma encriptada siempre.</w:t>
      </w:r>
    </w:p>
    <w:p w14:paraId="3BD7E5AC" w14:textId="1197E27C" w:rsidR="003F749B" w:rsidRDefault="0019595E" w:rsidP="007E44F1">
      <w:pPr>
        <w:jc w:val="both"/>
        <w:rPr>
          <w:rStyle w:val="Hyperlink"/>
          <w:b/>
          <w:bCs/>
          <w:color w:val="auto"/>
          <w:sz w:val="24"/>
          <w:szCs w:val="24"/>
          <w:u w:val="none"/>
        </w:rPr>
      </w:pPr>
      <w:hyperlink r:id="rId22" w:history="1">
        <w:r w:rsidR="003F749B" w:rsidRPr="004F2F24">
          <w:rPr>
            <w:rStyle w:val="Hyperlink"/>
            <w:b/>
            <w:bCs/>
            <w:color w:val="auto"/>
            <w:sz w:val="24"/>
            <w:szCs w:val="24"/>
            <w:u w:val="none"/>
          </w:rPr>
          <w:t xml:space="preserve">Código del </w:t>
        </w:r>
        <w:proofErr w:type="gramStart"/>
        <w:r w:rsidR="003F749B" w:rsidRPr="004F2F24">
          <w:rPr>
            <w:rStyle w:val="Hyperlink"/>
            <w:b/>
            <w:bCs/>
            <w:color w:val="auto"/>
            <w:sz w:val="24"/>
            <w:szCs w:val="24"/>
            <w:u w:val="none"/>
          </w:rPr>
          <w:t>archiv</w:t>
        </w:r>
        <w:r w:rsidR="004E6834" w:rsidRPr="004F2F24">
          <w:rPr>
            <w:rStyle w:val="Hyperlink"/>
            <w:b/>
            <w:bCs/>
            <w:color w:val="auto"/>
            <w:sz w:val="24"/>
            <w:szCs w:val="24"/>
            <w:u w:val="none"/>
          </w:rPr>
          <w:t>o</w:t>
        </w:r>
        <w:r w:rsidR="003F749B" w:rsidRPr="004F2F24">
          <w:rPr>
            <w:rStyle w:val="Hyperlink"/>
            <w:b/>
            <w:bCs/>
            <w:color w:val="auto"/>
            <w:sz w:val="24"/>
            <w:szCs w:val="24"/>
            <w:u w:val="none"/>
          </w:rPr>
          <w:t>.</w:t>
        </w:r>
        <w:r w:rsidR="003F749B" w:rsidRPr="004F2F24">
          <w:rPr>
            <w:rStyle w:val="Hyperlink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b/>
            <w:bCs/>
            <w:color w:val="auto"/>
            <w:sz w:val="24"/>
            <w:szCs w:val="24"/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  <w:proofErr w:type="gramEnd"/>
      </w:hyperlink>
    </w:p>
    <w:p w14:paraId="0AD85AA9" w14:textId="304AC46E" w:rsidR="00194A50" w:rsidRPr="00795CA4" w:rsidRDefault="0053512D" w:rsidP="007E44F1">
      <w:pPr>
        <w:jc w:val="both"/>
      </w:pPr>
      <w:r w:rsidRPr="0053512D">
        <w:rPr>
          <w:sz w:val="24"/>
          <w:szCs w:val="24"/>
        </w:rPr>
        <w:t xml:space="preserve">Mediante el uso de </w:t>
      </w:r>
      <w:hyperlink r:id="rId23" w:history="1">
        <w:r w:rsidRPr="0053512D">
          <w:rPr>
            <w:rStyle w:val="Hyperlink"/>
            <w:b/>
            <w:bCs/>
            <w:color w:val="auto"/>
            <w:sz w:val="24"/>
            <w:szCs w:val="24"/>
            <w:u w:val="none"/>
          </w:rPr>
          <w:t>PDO</w:t>
        </w:r>
        <w:r w:rsidRPr="0053512D">
          <w:rPr>
            <w:rStyle w:val="Hyperlink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b/>
            <w:bCs/>
            <w:color w:val="auto"/>
            <w:sz w:val="24"/>
            <w:szCs w:val="24"/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  <w:r w:rsidR="00795CA4">
        <w:rPr>
          <w:b/>
          <w:bCs/>
          <w:sz w:val="24"/>
          <w:szCs w:val="24"/>
        </w:rPr>
        <w:t xml:space="preserve"> </w:t>
      </w:r>
      <w:r w:rsidR="00795CA4">
        <w:rPr>
          <w:sz w:val="24"/>
          <w:szCs w:val="24"/>
        </w:rPr>
        <w:t xml:space="preserve">realizamos una conexión con la base de datos en RDS, estableciendo las credenciales para la misma. Más adelante se realiza un </w:t>
      </w:r>
      <w:r w:rsidR="00795CA4">
        <w:rPr>
          <w:b/>
          <w:bCs/>
          <w:sz w:val="24"/>
          <w:szCs w:val="24"/>
        </w:rPr>
        <w:t>SELECT</w:t>
      </w:r>
      <w:r w:rsidR="00795CA4">
        <w:rPr>
          <w:sz w:val="24"/>
          <w:szCs w:val="24"/>
        </w:rPr>
        <w:t xml:space="preserve"> en la tabla </w:t>
      </w:r>
      <w:proofErr w:type="spellStart"/>
      <w:r w:rsidR="00795CA4">
        <w:rPr>
          <w:b/>
          <w:bCs/>
          <w:sz w:val="24"/>
          <w:szCs w:val="24"/>
        </w:rPr>
        <w:t>users</w:t>
      </w:r>
      <w:proofErr w:type="spellEnd"/>
      <w:r w:rsidR="00795CA4">
        <w:rPr>
          <w:sz w:val="24"/>
          <w:szCs w:val="24"/>
        </w:rPr>
        <w:t xml:space="preserve">, en los campos </w:t>
      </w:r>
      <w:proofErr w:type="spellStart"/>
      <w:r w:rsidR="00795CA4">
        <w:rPr>
          <w:b/>
          <w:bCs/>
          <w:sz w:val="24"/>
          <w:szCs w:val="24"/>
        </w:rPr>
        <w:t>user_id</w:t>
      </w:r>
      <w:proofErr w:type="spellEnd"/>
      <w:r w:rsidR="00795CA4">
        <w:rPr>
          <w:sz w:val="24"/>
          <w:szCs w:val="24"/>
        </w:rPr>
        <w:t xml:space="preserve"> y </w:t>
      </w:r>
      <w:r w:rsidR="00795CA4">
        <w:rPr>
          <w:b/>
          <w:bCs/>
          <w:sz w:val="24"/>
          <w:szCs w:val="24"/>
        </w:rPr>
        <w:t>password</w:t>
      </w:r>
      <w:r w:rsidR="00795CA4">
        <w:rPr>
          <w:sz w:val="24"/>
          <w:szCs w:val="24"/>
        </w:rPr>
        <w:t xml:space="preserve"> para comprobar el usuario introducido por teclado en la primera página.</w:t>
      </w:r>
    </w:p>
    <w:p w14:paraId="521E7012" w14:textId="74BE4E82" w:rsidR="00C51FD4" w:rsidRPr="004F2F24" w:rsidRDefault="00C51FD4" w:rsidP="007E44F1">
      <w:pPr>
        <w:jc w:val="both"/>
        <w:rPr>
          <w:sz w:val="24"/>
          <w:szCs w:val="24"/>
        </w:rPr>
      </w:pPr>
    </w:p>
    <w:p w14:paraId="43D6C79D" w14:textId="5E8B1DF1" w:rsidR="00C51FD4" w:rsidRDefault="00D41074" w:rsidP="007E44F1">
      <w:pPr>
        <w:jc w:val="both"/>
        <w:rPr>
          <w:b/>
          <w:bCs/>
          <w:sz w:val="28"/>
          <w:szCs w:val="28"/>
        </w:rPr>
      </w:pPr>
      <w:r w:rsidRPr="001174A1">
        <w:rPr>
          <w:b/>
          <w:bCs/>
          <w:sz w:val="28"/>
          <w:szCs w:val="28"/>
        </w:rPr>
        <w:t xml:space="preserve">1.2.4. </w:t>
      </w:r>
      <w:proofErr w:type="spellStart"/>
      <w:r w:rsidR="00715376" w:rsidRPr="001174A1">
        <w:rPr>
          <w:b/>
          <w:bCs/>
          <w:sz w:val="28"/>
          <w:szCs w:val="28"/>
        </w:rPr>
        <w:t>sign-out.php</w:t>
      </w:r>
      <w:proofErr w:type="spellEnd"/>
      <w:r w:rsidR="00762D38">
        <w:rPr>
          <w:b/>
          <w:bCs/>
          <w:sz w:val="28"/>
          <w:szCs w:val="28"/>
        </w:rPr>
        <w:fldChar w:fldCharType="begin"/>
      </w:r>
      <w:r w:rsidR="00762D38">
        <w:instrText xml:space="preserve"> XE "</w:instrText>
      </w:r>
      <w:r w:rsidR="00762D38" w:rsidRPr="00C86D4C">
        <w:rPr>
          <w:b/>
          <w:bCs/>
          <w:sz w:val="28"/>
          <w:szCs w:val="28"/>
        </w:rPr>
        <w:instrText>1.2.4. sign-out.php</w:instrText>
      </w:r>
      <w:r w:rsidR="00762D38">
        <w:instrText xml:space="preserve">" </w:instrText>
      </w:r>
      <w:r w:rsidR="00762D38">
        <w:rPr>
          <w:b/>
          <w:bCs/>
          <w:sz w:val="28"/>
          <w:szCs w:val="28"/>
        </w:rPr>
        <w:fldChar w:fldCharType="end"/>
      </w:r>
    </w:p>
    <w:p w14:paraId="384EC43A" w14:textId="46143330" w:rsidR="00641D7C" w:rsidRPr="00641D7C" w:rsidRDefault="008579EF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>En él se encuentra el código necesario para destruir la sesión creada en el archivo anterior para volver a ser capaces de iniciar una sesión diferente.</w:t>
      </w:r>
    </w:p>
    <w:p w14:paraId="025A45B1" w14:textId="57C995DC" w:rsidR="00715376" w:rsidRDefault="0019595E" w:rsidP="007E44F1">
      <w:pPr>
        <w:jc w:val="both"/>
        <w:rPr>
          <w:b/>
          <w:bCs/>
          <w:sz w:val="24"/>
          <w:szCs w:val="24"/>
        </w:rPr>
      </w:pPr>
      <w:hyperlink r:id="rId24" w:history="1">
        <w:r w:rsidR="001174A1" w:rsidRPr="001174A1">
          <w:rPr>
            <w:rStyle w:val="Hyperlink"/>
            <w:b/>
            <w:bCs/>
            <w:color w:val="auto"/>
            <w:sz w:val="24"/>
            <w:szCs w:val="24"/>
            <w:u w:val="none"/>
          </w:rPr>
          <w:t xml:space="preserve">Código del </w:t>
        </w:r>
        <w:proofErr w:type="gramStart"/>
        <w:r w:rsidR="001174A1" w:rsidRPr="001174A1">
          <w:rPr>
            <w:rStyle w:val="Hyperlink"/>
            <w:b/>
            <w:bCs/>
            <w:color w:val="auto"/>
            <w:sz w:val="24"/>
            <w:szCs w:val="24"/>
            <w:u w:val="none"/>
          </w:rPr>
          <w:t>archivo.</w:t>
        </w:r>
        <w:r w:rsidR="001174A1" w:rsidRPr="001174A1">
          <w:rPr>
            <w:rStyle w:val="Hyperlink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b/>
            <w:bCs/>
            <w:color w:val="auto"/>
            <w:sz w:val="24"/>
            <w:szCs w:val="24"/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  <w:proofErr w:type="gramEnd"/>
      </w:hyperlink>
    </w:p>
    <w:p w14:paraId="6B870557" w14:textId="35E4D471" w:rsidR="001174A1" w:rsidRDefault="001174A1" w:rsidP="007E44F1">
      <w:pPr>
        <w:jc w:val="both"/>
        <w:rPr>
          <w:b/>
          <w:bCs/>
          <w:sz w:val="24"/>
          <w:szCs w:val="24"/>
        </w:rPr>
      </w:pPr>
    </w:p>
    <w:p w14:paraId="26B6B404" w14:textId="297769AB" w:rsidR="001174A1" w:rsidRDefault="001174A1" w:rsidP="007E44F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1.2.5. </w:t>
      </w:r>
      <w:proofErr w:type="spellStart"/>
      <w:r>
        <w:rPr>
          <w:b/>
          <w:bCs/>
          <w:sz w:val="28"/>
          <w:szCs w:val="28"/>
        </w:rPr>
        <w:t>logged-</w:t>
      </w:r>
      <w:r w:rsidRPr="001174A1">
        <w:rPr>
          <w:b/>
          <w:bCs/>
          <w:sz w:val="28"/>
          <w:szCs w:val="28"/>
        </w:rPr>
        <w:t>in.php</w:t>
      </w:r>
      <w:proofErr w:type="spellEnd"/>
      <w:r w:rsidR="00762D38">
        <w:rPr>
          <w:b/>
          <w:bCs/>
          <w:sz w:val="28"/>
          <w:szCs w:val="28"/>
        </w:rPr>
        <w:fldChar w:fldCharType="begin"/>
      </w:r>
      <w:r w:rsidR="00762D38">
        <w:instrText xml:space="preserve"> XE "</w:instrText>
      </w:r>
      <w:r w:rsidR="00762D38" w:rsidRPr="00085537">
        <w:rPr>
          <w:b/>
          <w:bCs/>
          <w:sz w:val="28"/>
          <w:szCs w:val="28"/>
        </w:rPr>
        <w:instrText>1.2.5. logged-in.php</w:instrText>
      </w:r>
      <w:r w:rsidR="00762D38">
        <w:instrText xml:space="preserve">" </w:instrText>
      </w:r>
      <w:r w:rsidR="00762D38">
        <w:rPr>
          <w:b/>
          <w:bCs/>
          <w:sz w:val="28"/>
          <w:szCs w:val="28"/>
        </w:rPr>
        <w:fldChar w:fldCharType="end"/>
      </w:r>
    </w:p>
    <w:p w14:paraId="690E4DBF" w14:textId="12E21E10" w:rsidR="008579EF" w:rsidRPr="008579EF" w:rsidRDefault="00EC4A26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la página que muestra la bienvenida al usuario una vez ha iniciado sesión. </w:t>
      </w:r>
    </w:p>
    <w:p w14:paraId="3B1CA462" w14:textId="5D3777A5" w:rsidR="001174A1" w:rsidRPr="001174A1" w:rsidRDefault="0019595E" w:rsidP="007E44F1">
      <w:pPr>
        <w:jc w:val="both"/>
        <w:rPr>
          <w:b/>
          <w:bCs/>
          <w:sz w:val="24"/>
          <w:szCs w:val="24"/>
        </w:rPr>
      </w:pPr>
      <w:hyperlink r:id="rId25" w:history="1">
        <w:r w:rsidR="001174A1" w:rsidRPr="001174A1">
          <w:rPr>
            <w:rStyle w:val="Hyperlink"/>
            <w:b/>
            <w:bCs/>
            <w:color w:val="auto"/>
            <w:sz w:val="24"/>
            <w:szCs w:val="24"/>
            <w:u w:val="none"/>
          </w:rPr>
          <w:t xml:space="preserve">Código del </w:t>
        </w:r>
        <w:proofErr w:type="gramStart"/>
        <w:r w:rsidR="001174A1" w:rsidRPr="001174A1">
          <w:rPr>
            <w:rStyle w:val="Hyperlink"/>
            <w:b/>
            <w:bCs/>
            <w:color w:val="auto"/>
            <w:sz w:val="24"/>
            <w:szCs w:val="24"/>
            <w:u w:val="none"/>
          </w:rPr>
          <w:t>archivo.</w:t>
        </w:r>
        <w:r w:rsidR="001174A1" w:rsidRPr="001174A1">
          <w:rPr>
            <w:rStyle w:val="Hyperlink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b/>
            <w:bCs/>
            <w:color w:val="auto"/>
            <w:sz w:val="24"/>
            <w:szCs w:val="24"/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  <w:proofErr w:type="gramEnd"/>
      </w:hyperlink>
    </w:p>
    <w:p w14:paraId="7C2A3A21" w14:textId="7B050FCD" w:rsidR="001174A1" w:rsidRDefault="001174A1" w:rsidP="007E44F1">
      <w:pPr>
        <w:jc w:val="both"/>
        <w:rPr>
          <w:b/>
          <w:bCs/>
          <w:sz w:val="24"/>
          <w:szCs w:val="24"/>
        </w:rPr>
      </w:pPr>
    </w:p>
    <w:p w14:paraId="0C3C2995" w14:textId="11ABD3E3" w:rsidR="001174A1" w:rsidRDefault="001174A1" w:rsidP="007E44F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1.2.6. </w:t>
      </w:r>
      <w:r w:rsidRPr="001174A1">
        <w:rPr>
          <w:b/>
          <w:bCs/>
          <w:sz w:val="28"/>
          <w:szCs w:val="28"/>
        </w:rPr>
        <w:t>style.css</w:t>
      </w:r>
      <w:r w:rsidR="00762D38">
        <w:rPr>
          <w:b/>
          <w:bCs/>
          <w:sz w:val="28"/>
          <w:szCs w:val="28"/>
        </w:rPr>
        <w:fldChar w:fldCharType="begin"/>
      </w:r>
      <w:r w:rsidR="00762D38">
        <w:instrText xml:space="preserve"> XE "</w:instrText>
      </w:r>
      <w:r w:rsidR="00762D38" w:rsidRPr="001C384E">
        <w:rPr>
          <w:b/>
          <w:bCs/>
          <w:sz w:val="28"/>
          <w:szCs w:val="28"/>
        </w:rPr>
        <w:instrText>1.2.6. style.css</w:instrText>
      </w:r>
      <w:r w:rsidR="00762D38">
        <w:instrText xml:space="preserve">" </w:instrText>
      </w:r>
      <w:r w:rsidR="00762D38">
        <w:rPr>
          <w:b/>
          <w:bCs/>
          <w:sz w:val="28"/>
          <w:szCs w:val="28"/>
        </w:rPr>
        <w:fldChar w:fldCharType="end"/>
      </w:r>
    </w:p>
    <w:p w14:paraId="0D6ECED2" w14:textId="2D3A1354" w:rsidR="00CD1A2C" w:rsidRPr="00EA27D6" w:rsidRDefault="00EA27D6" w:rsidP="007E44F1">
      <w:pPr>
        <w:jc w:val="both"/>
        <w:rPr>
          <w:sz w:val="24"/>
          <w:szCs w:val="24"/>
        </w:rPr>
      </w:pPr>
      <w:r w:rsidRPr="00EA27D6">
        <w:rPr>
          <w:sz w:val="24"/>
          <w:szCs w:val="24"/>
        </w:rPr>
        <w:t xml:space="preserve">Es el código CSS </w:t>
      </w:r>
      <w:r>
        <w:rPr>
          <w:sz w:val="24"/>
          <w:szCs w:val="24"/>
        </w:rPr>
        <w:t>elegido para la página, para que no sea tan simple como por defecto.</w:t>
      </w:r>
    </w:p>
    <w:p w14:paraId="65649925" w14:textId="5016DBDB" w:rsidR="001174A1" w:rsidRDefault="0019595E" w:rsidP="007E44F1">
      <w:pPr>
        <w:jc w:val="both"/>
        <w:rPr>
          <w:b/>
          <w:bCs/>
          <w:sz w:val="24"/>
          <w:szCs w:val="24"/>
        </w:rPr>
      </w:pPr>
      <w:hyperlink r:id="rId26" w:history="1">
        <w:r w:rsidR="001174A1" w:rsidRPr="001174A1">
          <w:rPr>
            <w:rStyle w:val="Hyperlink"/>
            <w:b/>
            <w:bCs/>
            <w:color w:val="auto"/>
            <w:sz w:val="24"/>
            <w:szCs w:val="24"/>
            <w:u w:val="none"/>
          </w:rPr>
          <w:t xml:space="preserve">Código del </w:t>
        </w:r>
        <w:proofErr w:type="gramStart"/>
        <w:r w:rsidR="001174A1" w:rsidRPr="001174A1">
          <w:rPr>
            <w:rStyle w:val="Hyperlink"/>
            <w:b/>
            <w:bCs/>
            <w:color w:val="auto"/>
            <w:sz w:val="24"/>
            <w:szCs w:val="24"/>
            <w:u w:val="none"/>
          </w:rPr>
          <w:t>archivo.</w:t>
        </w:r>
        <w:r w:rsidR="001174A1" w:rsidRPr="001174A1">
          <w:rPr>
            <w:rStyle w:val="Hyperlink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b/>
            <w:bCs/>
            <w:color w:val="auto"/>
            <w:sz w:val="24"/>
            <w:szCs w:val="24"/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  <w:proofErr w:type="gramEnd"/>
      </w:hyperlink>
    </w:p>
    <w:p w14:paraId="17FD3B87" w14:textId="68E1592C" w:rsidR="00C00026" w:rsidRDefault="00C00026" w:rsidP="007E44F1">
      <w:pPr>
        <w:jc w:val="both"/>
        <w:rPr>
          <w:b/>
          <w:bCs/>
          <w:sz w:val="24"/>
          <w:szCs w:val="24"/>
        </w:rPr>
      </w:pPr>
    </w:p>
    <w:p w14:paraId="2826D07E" w14:textId="3D392A87" w:rsidR="00C00026" w:rsidRDefault="00C00026" w:rsidP="007E44F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1.3.</w:t>
      </w:r>
      <w:r w:rsidR="00465A47">
        <w:rPr>
          <w:b/>
          <w:bCs/>
          <w:sz w:val="32"/>
          <w:szCs w:val="32"/>
        </w:rPr>
        <w:t xml:space="preserve"> </w:t>
      </w:r>
      <w:r w:rsidR="000D5BBC">
        <w:rPr>
          <w:b/>
          <w:bCs/>
          <w:sz w:val="32"/>
          <w:szCs w:val="32"/>
        </w:rPr>
        <w:t>Subida de archivos mediante FTP</w:t>
      </w:r>
      <w:r w:rsidR="00CA7DB1">
        <w:rPr>
          <w:b/>
          <w:bCs/>
          <w:sz w:val="32"/>
          <w:szCs w:val="32"/>
        </w:rPr>
        <w:fldChar w:fldCharType="begin"/>
      </w:r>
      <w:r w:rsidR="00CA7DB1">
        <w:instrText xml:space="preserve"> XE "</w:instrText>
      </w:r>
      <w:r w:rsidR="00CA7DB1" w:rsidRPr="00DC0255">
        <w:rPr>
          <w:b/>
          <w:bCs/>
          <w:sz w:val="32"/>
          <w:szCs w:val="32"/>
        </w:rPr>
        <w:instrText>1.3. Subida de archivos mediante FTP</w:instrText>
      </w:r>
      <w:r w:rsidR="00CA7DB1">
        <w:instrText xml:space="preserve">" </w:instrText>
      </w:r>
      <w:r w:rsidR="00CA7DB1">
        <w:rPr>
          <w:b/>
          <w:bCs/>
          <w:sz w:val="32"/>
          <w:szCs w:val="32"/>
        </w:rPr>
        <w:fldChar w:fldCharType="end"/>
      </w:r>
    </w:p>
    <w:p w14:paraId="13C78CCF" w14:textId="56AB4A54" w:rsidR="000D5BBC" w:rsidRDefault="00725EDE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>Vamos a proceder a subir los archivos al servidor haciendo uso de nuestro cliente FTP, FileZilla.</w:t>
      </w:r>
    </w:p>
    <w:p w14:paraId="044F5462" w14:textId="3CCD1EAD" w:rsidR="00B468E1" w:rsidRDefault="00B468E1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hemos visto, </w:t>
      </w:r>
      <w:r w:rsidR="00A03878">
        <w:rPr>
          <w:sz w:val="24"/>
          <w:szCs w:val="24"/>
        </w:rPr>
        <w:t>hemos realizado el código de programación en nuestra máquina local, por lo que ahora hay que subir dicho código a la instancia de AWS.</w:t>
      </w:r>
    </w:p>
    <w:p w14:paraId="241EB944" w14:textId="3BEFC5DB" w:rsidR="00F00B9A" w:rsidRDefault="00F00B9A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ello utilizaremos el usuario de FTP que creamos </w:t>
      </w:r>
      <w:r w:rsidRPr="00F60C22">
        <w:rPr>
          <w:sz w:val="24"/>
          <w:szCs w:val="24"/>
        </w:rPr>
        <w:t xml:space="preserve">en </w:t>
      </w:r>
      <w:hyperlink r:id="rId27" w:history="1">
        <w:r w:rsidRPr="00F60C22">
          <w:rPr>
            <w:rStyle w:val="Hyperlink"/>
            <w:b/>
            <w:bCs/>
            <w:color w:val="auto"/>
            <w:sz w:val="24"/>
            <w:szCs w:val="24"/>
            <w:u w:val="none"/>
          </w:rPr>
          <w:t>la anterior práctica</w:t>
        </w:r>
        <w:r w:rsidRPr="00F60C22">
          <w:rPr>
            <w:rStyle w:val="Hyperlink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b/>
            <w:bCs/>
            <w:color w:val="auto"/>
            <w:sz w:val="24"/>
            <w:szCs w:val="24"/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  <w:r w:rsidRPr="00F60C22">
        <w:rPr>
          <w:sz w:val="24"/>
          <w:szCs w:val="24"/>
        </w:rPr>
        <w:t>.</w:t>
      </w:r>
    </w:p>
    <w:p w14:paraId="78863520" w14:textId="473D5405" w:rsidR="00704066" w:rsidRDefault="00704066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>Accedemos al cliente en nuestra máquina local. Entramos en la conexión mediante el sitio “</w:t>
      </w:r>
      <w:proofErr w:type="spellStart"/>
      <w:r>
        <w:rPr>
          <w:b/>
          <w:bCs/>
          <w:sz w:val="24"/>
          <w:szCs w:val="24"/>
        </w:rPr>
        <w:t>webserverftp</w:t>
      </w:r>
      <w:proofErr w:type="spellEnd"/>
      <w:r>
        <w:rPr>
          <w:sz w:val="24"/>
          <w:szCs w:val="24"/>
        </w:rPr>
        <w:t>”.</w:t>
      </w:r>
    </w:p>
    <w:p w14:paraId="16CD0D40" w14:textId="2E5B9A02" w:rsidR="00D05446" w:rsidRDefault="00D05446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conectados, </w:t>
      </w:r>
      <w:r w:rsidR="00871DD1">
        <w:rPr>
          <w:sz w:val="24"/>
          <w:szCs w:val="24"/>
        </w:rPr>
        <w:t xml:space="preserve">nos colocamos en el directorio local donde tenemos el </w:t>
      </w:r>
      <w:proofErr w:type="spellStart"/>
      <w:r w:rsidR="00871DD1">
        <w:rPr>
          <w:sz w:val="24"/>
          <w:szCs w:val="24"/>
        </w:rPr>
        <w:t>mini-proyecto</w:t>
      </w:r>
      <w:proofErr w:type="spellEnd"/>
      <w:r w:rsidR="00871DD1">
        <w:rPr>
          <w:sz w:val="24"/>
          <w:szCs w:val="24"/>
        </w:rPr>
        <w:t>.</w:t>
      </w:r>
    </w:p>
    <w:p w14:paraId="0B300CBB" w14:textId="55406F15" w:rsidR="00871DD1" w:rsidRDefault="00871DD1" w:rsidP="007E44F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583385C" wp14:editId="5BE9ED1B">
            <wp:extent cx="5400040" cy="2899410"/>
            <wp:effectExtent l="19050" t="19050" r="1016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2655A" w14:textId="517A0178" w:rsidR="002E16D6" w:rsidRDefault="00196EC6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>Arrastramos los archivos hacia la derecha, al directorio remoto de nuestra instancia en AWS.</w:t>
      </w:r>
      <w:r w:rsidR="0027703B">
        <w:rPr>
          <w:sz w:val="24"/>
          <w:szCs w:val="24"/>
        </w:rPr>
        <w:t xml:space="preserve"> Se muestra una notificación en nuestro sistema que avisa de que todos los archivos se han transferido con éxito.</w:t>
      </w:r>
    </w:p>
    <w:p w14:paraId="509726E5" w14:textId="7CD9D422" w:rsidR="0027703B" w:rsidRDefault="0027703B" w:rsidP="007E44F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EF65117" wp14:editId="29FC35A2">
            <wp:extent cx="3086100" cy="141922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19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AC1D9A" w14:textId="28FA9C26" w:rsidR="00B61331" w:rsidRDefault="00EE1898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>Podemos ver el nuevo directorio remoto con los archivos.</w:t>
      </w:r>
    </w:p>
    <w:p w14:paraId="31451C72" w14:textId="6C405499" w:rsidR="00EE1898" w:rsidRDefault="00EE1898" w:rsidP="007E44F1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164770" wp14:editId="6C0DE613">
            <wp:extent cx="5400040" cy="3005455"/>
            <wp:effectExtent l="19050" t="19050" r="10160" b="234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A53F6" w14:textId="76A400C0" w:rsidR="00EE1898" w:rsidRDefault="00EE1898" w:rsidP="007E44F1">
      <w:pPr>
        <w:jc w:val="both"/>
        <w:rPr>
          <w:sz w:val="24"/>
          <w:szCs w:val="24"/>
        </w:rPr>
      </w:pPr>
    </w:p>
    <w:p w14:paraId="0CBDB685" w14:textId="09D21963" w:rsidR="00E56305" w:rsidRDefault="00F40E1A" w:rsidP="007E44F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1.3.1. </w:t>
      </w:r>
      <w:r w:rsidR="00B31202">
        <w:rPr>
          <w:b/>
          <w:bCs/>
          <w:sz w:val="28"/>
          <w:szCs w:val="28"/>
        </w:rPr>
        <w:t>Recolocar los archivos</w:t>
      </w:r>
      <w:r w:rsidR="003872F7">
        <w:rPr>
          <w:b/>
          <w:bCs/>
          <w:sz w:val="28"/>
          <w:szCs w:val="28"/>
        </w:rPr>
        <w:fldChar w:fldCharType="begin"/>
      </w:r>
      <w:r w:rsidR="003872F7">
        <w:instrText xml:space="preserve"> XE "</w:instrText>
      </w:r>
      <w:r w:rsidR="003872F7" w:rsidRPr="00405D3C">
        <w:rPr>
          <w:b/>
          <w:bCs/>
          <w:sz w:val="28"/>
          <w:szCs w:val="28"/>
        </w:rPr>
        <w:instrText>1.3.1. Recolocar los archivos</w:instrText>
      </w:r>
      <w:r w:rsidR="003872F7">
        <w:instrText xml:space="preserve">" </w:instrText>
      </w:r>
      <w:r w:rsidR="003872F7">
        <w:rPr>
          <w:b/>
          <w:bCs/>
          <w:sz w:val="28"/>
          <w:szCs w:val="28"/>
        </w:rPr>
        <w:fldChar w:fldCharType="end"/>
      </w:r>
    </w:p>
    <w:p w14:paraId="6BF433CF" w14:textId="05406701" w:rsidR="00B31202" w:rsidRDefault="00B31202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>Como se puede ver, únicamente hemos podido subir estos archivos al directorio home del usuario “</w:t>
      </w:r>
      <w:proofErr w:type="spellStart"/>
      <w:r w:rsidR="00BC1C6D" w:rsidRPr="00BC1C6D">
        <w:rPr>
          <w:b/>
          <w:bCs/>
          <w:sz w:val="24"/>
          <w:szCs w:val="24"/>
        </w:rPr>
        <w:t>ftp_user</w:t>
      </w:r>
      <w:proofErr w:type="spellEnd"/>
      <w:r w:rsidR="00BC1C6D">
        <w:rPr>
          <w:sz w:val="24"/>
          <w:szCs w:val="24"/>
        </w:rPr>
        <w:t>”</w:t>
      </w:r>
      <w:r w:rsidR="00C93FED">
        <w:rPr>
          <w:sz w:val="24"/>
          <w:szCs w:val="24"/>
        </w:rPr>
        <w:t>. Esto es debido a que anteriormente limitamos el acceso únicamente a este usuario y establecimos que sólo pudiera navegar en su home.</w:t>
      </w:r>
    </w:p>
    <w:p w14:paraId="12BC56FA" w14:textId="5E645A8A" w:rsidR="00B136BC" w:rsidRDefault="00B136BC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>Para solucionar esto, vamos a dirigirnos a la línea de comandos de nuestra instancia.</w:t>
      </w:r>
    </w:p>
    <w:p w14:paraId="4AF24AFB" w14:textId="0778B980" w:rsidR="00614A37" w:rsidRDefault="00614A37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Aquí ejecutaremos, primero, el comando </w:t>
      </w:r>
      <w:r w:rsidR="008650A8">
        <w:rPr>
          <w:b/>
          <w:bCs/>
          <w:sz w:val="24"/>
          <w:szCs w:val="24"/>
        </w:rPr>
        <w:t xml:space="preserve">sudo </w:t>
      </w:r>
      <w:proofErr w:type="spellStart"/>
      <w:r w:rsidR="008650A8">
        <w:rPr>
          <w:b/>
          <w:bCs/>
          <w:sz w:val="24"/>
          <w:szCs w:val="24"/>
        </w:rPr>
        <w:t>mkdir</w:t>
      </w:r>
      <w:proofErr w:type="spellEnd"/>
      <w:r w:rsidR="008650A8">
        <w:rPr>
          <w:b/>
          <w:bCs/>
          <w:sz w:val="24"/>
          <w:szCs w:val="24"/>
        </w:rPr>
        <w:t xml:space="preserve"> /</w:t>
      </w:r>
      <w:proofErr w:type="spellStart"/>
      <w:r w:rsidR="008650A8">
        <w:rPr>
          <w:b/>
          <w:bCs/>
          <w:sz w:val="24"/>
          <w:szCs w:val="24"/>
        </w:rPr>
        <w:t>var</w:t>
      </w:r>
      <w:proofErr w:type="spellEnd"/>
      <w:r w:rsidR="008650A8">
        <w:rPr>
          <w:b/>
          <w:bCs/>
          <w:sz w:val="24"/>
          <w:szCs w:val="24"/>
        </w:rPr>
        <w:t>/www/</w:t>
      </w:r>
      <w:proofErr w:type="spellStart"/>
      <w:r w:rsidR="008650A8">
        <w:rPr>
          <w:b/>
          <w:bCs/>
          <w:sz w:val="24"/>
          <w:szCs w:val="24"/>
        </w:rPr>
        <w:t>practicalogin</w:t>
      </w:r>
      <w:proofErr w:type="spellEnd"/>
      <w:r w:rsidR="008650A8">
        <w:rPr>
          <w:b/>
          <w:bCs/>
          <w:sz w:val="24"/>
          <w:szCs w:val="24"/>
        </w:rPr>
        <w:t xml:space="preserve"> </w:t>
      </w:r>
      <w:r w:rsidR="008650A8">
        <w:rPr>
          <w:sz w:val="24"/>
          <w:szCs w:val="24"/>
        </w:rPr>
        <w:t>para crear el directorio que alojará nuestro nuevo sitio, donde se encontrará todo nuestro código.</w:t>
      </w:r>
    </w:p>
    <w:p w14:paraId="3D7122D1" w14:textId="01B145DC" w:rsidR="0035778C" w:rsidRDefault="00217DBC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creado el directorio, con el comando </w:t>
      </w:r>
      <w:r w:rsidR="00480E19" w:rsidRPr="00480E19">
        <w:rPr>
          <w:b/>
          <w:bCs/>
          <w:sz w:val="24"/>
          <w:szCs w:val="24"/>
        </w:rPr>
        <w:t xml:space="preserve">sudo </w:t>
      </w:r>
      <w:proofErr w:type="spellStart"/>
      <w:r w:rsidR="00480E19" w:rsidRPr="00480E19">
        <w:rPr>
          <w:b/>
          <w:bCs/>
          <w:sz w:val="24"/>
          <w:szCs w:val="24"/>
        </w:rPr>
        <w:t>mv</w:t>
      </w:r>
      <w:proofErr w:type="spellEnd"/>
      <w:r w:rsidR="00480E19" w:rsidRPr="00480E19">
        <w:rPr>
          <w:b/>
          <w:bCs/>
          <w:sz w:val="24"/>
          <w:szCs w:val="24"/>
        </w:rPr>
        <w:t xml:space="preserve"> /home/</w:t>
      </w:r>
      <w:proofErr w:type="spellStart"/>
      <w:r w:rsidR="00480E19" w:rsidRPr="00480E19">
        <w:rPr>
          <w:b/>
          <w:bCs/>
          <w:sz w:val="24"/>
          <w:szCs w:val="24"/>
        </w:rPr>
        <w:t>ftp_user</w:t>
      </w:r>
      <w:proofErr w:type="spellEnd"/>
      <w:r w:rsidR="00480E19" w:rsidRPr="00480E19">
        <w:rPr>
          <w:b/>
          <w:bCs/>
          <w:sz w:val="24"/>
          <w:szCs w:val="24"/>
        </w:rPr>
        <w:t>/* /</w:t>
      </w:r>
      <w:proofErr w:type="spellStart"/>
      <w:r w:rsidR="00480E19" w:rsidRPr="00480E19">
        <w:rPr>
          <w:b/>
          <w:bCs/>
          <w:sz w:val="24"/>
          <w:szCs w:val="24"/>
        </w:rPr>
        <w:t>var</w:t>
      </w:r>
      <w:proofErr w:type="spellEnd"/>
      <w:r w:rsidR="00480E19" w:rsidRPr="00480E19">
        <w:rPr>
          <w:b/>
          <w:bCs/>
          <w:sz w:val="24"/>
          <w:szCs w:val="24"/>
        </w:rPr>
        <w:t>/www/</w:t>
      </w:r>
      <w:proofErr w:type="spellStart"/>
      <w:r w:rsidR="00480E19" w:rsidRPr="00480E19">
        <w:rPr>
          <w:b/>
          <w:bCs/>
          <w:sz w:val="24"/>
          <w:szCs w:val="24"/>
        </w:rPr>
        <w:t>practicalogin</w:t>
      </w:r>
      <w:proofErr w:type="spellEnd"/>
      <w:r w:rsidR="00480E19" w:rsidRPr="00480E19">
        <w:rPr>
          <w:b/>
          <w:bCs/>
          <w:sz w:val="24"/>
          <w:szCs w:val="24"/>
        </w:rPr>
        <w:t>/</w:t>
      </w:r>
      <w:r w:rsidR="00716031">
        <w:rPr>
          <w:sz w:val="24"/>
          <w:szCs w:val="24"/>
        </w:rPr>
        <w:t xml:space="preserve"> movemos todos los archivos y carpetas del home del usuario al directorio deseado.</w:t>
      </w:r>
    </w:p>
    <w:p w14:paraId="3B47959C" w14:textId="293C78C9" w:rsidR="00EF793F" w:rsidRDefault="001A6004" w:rsidP="007E44F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D802614" wp14:editId="4B7EABEF">
            <wp:extent cx="5400040" cy="1229995"/>
            <wp:effectExtent l="19050" t="19050" r="10160" b="273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870CF" w14:textId="47A01A33" w:rsidR="008A4FD9" w:rsidRDefault="00EF793F" w:rsidP="00EF793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6413A0" w14:textId="63D77912" w:rsidR="002D3B16" w:rsidRDefault="002D3B16" w:rsidP="007E44F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2. Dominio DNS</w:t>
      </w:r>
      <w:r w:rsidR="003D4F67">
        <w:rPr>
          <w:b/>
          <w:bCs/>
          <w:sz w:val="40"/>
          <w:szCs w:val="40"/>
          <w:u w:val="single"/>
        </w:rPr>
        <w:fldChar w:fldCharType="begin"/>
      </w:r>
      <w:r w:rsidR="003D4F67">
        <w:instrText xml:space="preserve"> XE "</w:instrText>
      </w:r>
      <w:r w:rsidR="003D4F67" w:rsidRPr="00AD68B3">
        <w:rPr>
          <w:b/>
          <w:bCs/>
          <w:sz w:val="40"/>
          <w:szCs w:val="40"/>
          <w:u w:val="single"/>
        </w:rPr>
        <w:instrText>2. Dominio DNS</w:instrText>
      </w:r>
      <w:r w:rsidR="003D4F67">
        <w:instrText xml:space="preserve">" </w:instrText>
      </w:r>
      <w:r w:rsidR="003D4F67">
        <w:rPr>
          <w:b/>
          <w:bCs/>
          <w:sz w:val="40"/>
          <w:szCs w:val="40"/>
          <w:u w:val="single"/>
        </w:rPr>
        <w:fldChar w:fldCharType="end"/>
      </w:r>
    </w:p>
    <w:p w14:paraId="3822E3A4" w14:textId="3518C5B7" w:rsidR="002D3B16" w:rsidRDefault="00641A3A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>El objetivo de la práctica es que, ya que no contamos con un servidor DNS todavía, creemos un nuevo dominio DNS gratuito para redireccionar a la dirección IP de nuestra máquina en AWS</w:t>
      </w:r>
      <w:r w:rsidR="00312FF9">
        <w:rPr>
          <w:sz w:val="24"/>
          <w:szCs w:val="24"/>
        </w:rPr>
        <w:t>.</w:t>
      </w:r>
    </w:p>
    <w:p w14:paraId="1265DF44" w14:textId="07492598" w:rsidR="00312FF9" w:rsidRDefault="00312FF9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poder hacer esto, vamos a </w:t>
      </w:r>
      <w:r w:rsidRPr="003C3CC5">
        <w:rPr>
          <w:sz w:val="24"/>
          <w:szCs w:val="24"/>
        </w:rPr>
        <w:t xml:space="preserve">utilizar </w:t>
      </w:r>
      <w:hyperlink r:id="rId32" w:history="1">
        <w:proofErr w:type="spellStart"/>
        <w:r w:rsidRPr="003C3CC5">
          <w:rPr>
            <w:rStyle w:val="Hyperlink"/>
            <w:b/>
            <w:bCs/>
            <w:color w:val="auto"/>
            <w:sz w:val="24"/>
            <w:szCs w:val="24"/>
            <w:u w:val="none"/>
          </w:rPr>
          <w:t>Duck</w:t>
        </w:r>
        <w:proofErr w:type="spellEnd"/>
        <w:r w:rsidRPr="003C3CC5">
          <w:rPr>
            <w:rStyle w:val="Hyperlink"/>
            <w:b/>
            <w:bCs/>
            <w:color w:val="auto"/>
            <w:sz w:val="24"/>
            <w:szCs w:val="24"/>
            <w:u w:val="none"/>
          </w:rPr>
          <w:t xml:space="preserve"> DNS</w:t>
        </w:r>
        <w:r w:rsidRPr="003C3CC5">
          <w:rPr>
            <w:rStyle w:val="Hyperlink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b/>
            <w:bCs/>
            <w:color w:val="auto"/>
            <w:sz w:val="24"/>
            <w:szCs w:val="24"/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  <w:r w:rsidRPr="003C3CC5">
        <w:rPr>
          <w:sz w:val="24"/>
          <w:szCs w:val="24"/>
        </w:rPr>
        <w:t xml:space="preserve">, un </w:t>
      </w:r>
      <w:r>
        <w:rPr>
          <w:sz w:val="24"/>
          <w:szCs w:val="24"/>
        </w:rPr>
        <w:t xml:space="preserve">servicio gratuito </w:t>
      </w:r>
      <w:r w:rsidR="00C66848">
        <w:rPr>
          <w:sz w:val="24"/>
          <w:szCs w:val="24"/>
        </w:rPr>
        <w:t>que permite realizar lo anterior menciona</w:t>
      </w:r>
      <w:r w:rsidR="003805CB">
        <w:rPr>
          <w:sz w:val="24"/>
          <w:szCs w:val="24"/>
        </w:rPr>
        <w:t>do.</w:t>
      </w:r>
    </w:p>
    <w:p w14:paraId="1C33F417" w14:textId="73264409" w:rsidR="004F520D" w:rsidRDefault="004F520D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Accedemos a la web de </w:t>
      </w:r>
      <w:proofErr w:type="spellStart"/>
      <w:r>
        <w:rPr>
          <w:sz w:val="24"/>
          <w:szCs w:val="24"/>
        </w:rPr>
        <w:t>Duck</w:t>
      </w:r>
      <w:proofErr w:type="spellEnd"/>
      <w:r>
        <w:rPr>
          <w:sz w:val="24"/>
          <w:szCs w:val="24"/>
        </w:rPr>
        <w:t xml:space="preserve"> DNS y nos creamos una cuenta. Una vez </w:t>
      </w:r>
      <w:proofErr w:type="spellStart"/>
      <w:r>
        <w:rPr>
          <w:sz w:val="24"/>
          <w:szCs w:val="24"/>
        </w:rPr>
        <w:t>logueados</w:t>
      </w:r>
      <w:proofErr w:type="spellEnd"/>
      <w:r>
        <w:rPr>
          <w:sz w:val="24"/>
          <w:szCs w:val="24"/>
        </w:rPr>
        <w:t>, podemos acceder a crear dominios gratuitos y redireccionarlos a la dirección que deseemos.</w:t>
      </w:r>
    </w:p>
    <w:p w14:paraId="1E0CF75F" w14:textId="4B1CAA42" w:rsidR="0022145A" w:rsidRDefault="00F37FBD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>Creamos uno con nuestro nombre y apellidos y actualizamos su IP para que apunte a nuestro servidor de AWS.</w:t>
      </w:r>
    </w:p>
    <w:p w14:paraId="25BC8CB5" w14:textId="171A4900" w:rsidR="00F37FBD" w:rsidRDefault="00F37FBD" w:rsidP="007E44F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282E417" wp14:editId="3B7845CC">
            <wp:extent cx="5400040" cy="2043430"/>
            <wp:effectExtent l="19050" t="19050" r="10160" b="139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3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6F3BC6" w14:textId="7A817004" w:rsidR="00EA0009" w:rsidRDefault="00EA0009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>El nuevo dominio cuenta con una URL similar a la siguiente:</w:t>
      </w:r>
    </w:p>
    <w:p w14:paraId="52B34994" w14:textId="62C1A656" w:rsidR="00EA0009" w:rsidRPr="00EA0009" w:rsidRDefault="00EA0009" w:rsidP="007E44F1">
      <w:pPr>
        <w:jc w:val="both"/>
        <w:rPr>
          <w:b/>
          <w:bCs/>
          <w:sz w:val="24"/>
          <w:szCs w:val="24"/>
        </w:rPr>
      </w:pPr>
      <w:r w:rsidRPr="00EA0009">
        <w:rPr>
          <w:b/>
          <w:bCs/>
          <w:sz w:val="24"/>
          <w:szCs w:val="24"/>
        </w:rPr>
        <w:t>http://</w:t>
      </w:r>
      <w:r>
        <w:rPr>
          <w:b/>
          <w:bCs/>
          <w:sz w:val="24"/>
          <w:szCs w:val="24"/>
        </w:rPr>
        <w:t>christianmillan</w:t>
      </w:r>
      <w:r w:rsidRPr="00EA0009">
        <w:rPr>
          <w:b/>
          <w:bCs/>
          <w:sz w:val="24"/>
          <w:szCs w:val="24"/>
        </w:rPr>
        <w:t>.duckdns.org</w:t>
      </w:r>
    </w:p>
    <w:p w14:paraId="45F34641" w14:textId="77777777" w:rsidR="00FF13D2" w:rsidRPr="002D3B16" w:rsidRDefault="00FF13D2" w:rsidP="007E44F1">
      <w:pPr>
        <w:jc w:val="both"/>
        <w:rPr>
          <w:sz w:val="24"/>
          <w:szCs w:val="24"/>
        </w:rPr>
      </w:pPr>
    </w:p>
    <w:p w14:paraId="65A4D312" w14:textId="3F5F62FD" w:rsidR="008A4FD9" w:rsidRDefault="00A36009" w:rsidP="007E44F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3</w:t>
      </w:r>
      <w:r w:rsidR="008A4FD9">
        <w:rPr>
          <w:b/>
          <w:bCs/>
          <w:sz w:val="40"/>
          <w:szCs w:val="40"/>
          <w:u w:val="single"/>
        </w:rPr>
        <w:t xml:space="preserve">. </w:t>
      </w:r>
      <w:r w:rsidR="00390AA2">
        <w:rPr>
          <w:b/>
          <w:bCs/>
          <w:sz w:val="40"/>
          <w:szCs w:val="40"/>
          <w:u w:val="single"/>
        </w:rPr>
        <w:t>Creación del sitio</w:t>
      </w:r>
      <w:r w:rsidR="003D4F67">
        <w:rPr>
          <w:b/>
          <w:bCs/>
          <w:sz w:val="40"/>
          <w:szCs w:val="40"/>
          <w:u w:val="single"/>
        </w:rPr>
        <w:fldChar w:fldCharType="begin"/>
      </w:r>
      <w:r w:rsidR="003D4F67">
        <w:instrText xml:space="preserve"> XE "</w:instrText>
      </w:r>
      <w:r w:rsidR="003D4F67" w:rsidRPr="004B7E41">
        <w:rPr>
          <w:b/>
          <w:bCs/>
          <w:sz w:val="40"/>
          <w:szCs w:val="40"/>
          <w:u w:val="single"/>
        </w:rPr>
        <w:instrText>3. Creación del sitio</w:instrText>
      </w:r>
      <w:r w:rsidR="003D4F67">
        <w:instrText xml:space="preserve">" </w:instrText>
      </w:r>
      <w:r w:rsidR="003D4F67">
        <w:rPr>
          <w:b/>
          <w:bCs/>
          <w:sz w:val="40"/>
          <w:szCs w:val="40"/>
          <w:u w:val="single"/>
        </w:rPr>
        <w:fldChar w:fldCharType="end"/>
      </w:r>
    </w:p>
    <w:p w14:paraId="17F17833" w14:textId="3D7EFA44" w:rsidR="00390AA2" w:rsidRDefault="006738B8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documentación de la práctica se especifica que debemos crear un sitio nuevo en Apache para la configuración de este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.</w:t>
      </w:r>
    </w:p>
    <w:p w14:paraId="4B53E4DC" w14:textId="0961E9F4" w:rsidR="00FE0C0F" w:rsidRDefault="00FE0C0F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ello, con el comando </w:t>
      </w:r>
      <w:r>
        <w:rPr>
          <w:b/>
          <w:bCs/>
          <w:sz w:val="24"/>
          <w:szCs w:val="24"/>
        </w:rPr>
        <w:t xml:space="preserve">sudo </w:t>
      </w:r>
      <w:proofErr w:type="spellStart"/>
      <w:r>
        <w:rPr>
          <w:b/>
          <w:bCs/>
          <w:sz w:val="24"/>
          <w:szCs w:val="24"/>
        </w:rPr>
        <w:t>cp</w:t>
      </w:r>
      <w:proofErr w:type="spellEnd"/>
      <w:r>
        <w:rPr>
          <w:b/>
          <w:bCs/>
          <w:sz w:val="24"/>
          <w:szCs w:val="24"/>
        </w:rPr>
        <w:t xml:space="preserve"> /</w:t>
      </w:r>
      <w:proofErr w:type="spellStart"/>
      <w:r>
        <w:rPr>
          <w:b/>
          <w:bCs/>
          <w:sz w:val="24"/>
          <w:szCs w:val="24"/>
        </w:rPr>
        <w:t>etc</w:t>
      </w:r>
      <w:proofErr w:type="spellEnd"/>
      <w:r>
        <w:rPr>
          <w:b/>
          <w:bCs/>
          <w:sz w:val="24"/>
          <w:szCs w:val="24"/>
        </w:rPr>
        <w:t>/apache2/sites-</w:t>
      </w:r>
      <w:proofErr w:type="spellStart"/>
      <w:r>
        <w:rPr>
          <w:b/>
          <w:bCs/>
          <w:sz w:val="24"/>
          <w:szCs w:val="24"/>
        </w:rPr>
        <w:t>available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misitio.conf</w:t>
      </w:r>
      <w:proofErr w:type="spellEnd"/>
      <w:r>
        <w:rPr>
          <w:b/>
          <w:bCs/>
          <w:sz w:val="24"/>
          <w:szCs w:val="24"/>
        </w:rPr>
        <w:t xml:space="preserve"> /</w:t>
      </w:r>
      <w:proofErr w:type="spellStart"/>
      <w:r>
        <w:rPr>
          <w:b/>
          <w:bCs/>
          <w:sz w:val="24"/>
          <w:szCs w:val="24"/>
        </w:rPr>
        <w:t>etc</w:t>
      </w:r>
      <w:proofErr w:type="spellEnd"/>
      <w:r>
        <w:rPr>
          <w:b/>
          <w:bCs/>
          <w:sz w:val="24"/>
          <w:szCs w:val="24"/>
        </w:rPr>
        <w:t>/apache2/sites-</w:t>
      </w:r>
      <w:proofErr w:type="spellStart"/>
      <w:r>
        <w:rPr>
          <w:b/>
          <w:bCs/>
          <w:sz w:val="24"/>
          <w:szCs w:val="24"/>
        </w:rPr>
        <w:t>available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practicalogin.conf</w:t>
      </w:r>
      <w:proofErr w:type="spellEnd"/>
      <w:r>
        <w:rPr>
          <w:sz w:val="24"/>
          <w:szCs w:val="24"/>
        </w:rPr>
        <w:t xml:space="preserve"> hacemos una copia de un sitio existente y con nano entramos a editarlo.</w:t>
      </w:r>
    </w:p>
    <w:p w14:paraId="194051D0" w14:textId="45BFA358" w:rsidR="005619D0" w:rsidRDefault="00044334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cambiamos la directiva </w:t>
      </w:r>
      <w:proofErr w:type="spellStart"/>
      <w:r>
        <w:rPr>
          <w:b/>
          <w:bCs/>
          <w:sz w:val="24"/>
          <w:szCs w:val="24"/>
        </w:rPr>
        <w:t>ServerName</w:t>
      </w:r>
      <w:proofErr w:type="spellEnd"/>
      <w:r>
        <w:rPr>
          <w:sz w:val="24"/>
          <w:szCs w:val="24"/>
        </w:rPr>
        <w:t xml:space="preserve"> </w:t>
      </w:r>
      <w:r w:rsidR="00D61F45">
        <w:rPr>
          <w:sz w:val="24"/>
          <w:szCs w:val="24"/>
        </w:rPr>
        <w:t xml:space="preserve">para que apunte al dominio de </w:t>
      </w:r>
      <w:proofErr w:type="spellStart"/>
      <w:r w:rsidR="00D61F45">
        <w:rPr>
          <w:sz w:val="24"/>
          <w:szCs w:val="24"/>
        </w:rPr>
        <w:t>Duck</w:t>
      </w:r>
      <w:proofErr w:type="spellEnd"/>
      <w:r w:rsidR="00D61F45">
        <w:rPr>
          <w:sz w:val="24"/>
          <w:szCs w:val="24"/>
        </w:rPr>
        <w:t xml:space="preserve"> DNS que hemos creado.</w:t>
      </w:r>
      <w:r w:rsidR="009B094F">
        <w:rPr>
          <w:sz w:val="24"/>
          <w:szCs w:val="24"/>
        </w:rPr>
        <w:t xml:space="preserve"> Hacemos que el directorio que aloja el sitio sea el que hemos creado anteriormente también.</w:t>
      </w:r>
    </w:p>
    <w:p w14:paraId="63EA39D6" w14:textId="53B3FD8B" w:rsidR="00F5550E" w:rsidRDefault="00F5550E" w:rsidP="007E44F1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8A1D4E" wp14:editId="3CCCD662">
            <wp:extent cx="4105275" cy="628650"/>
            <wp:effectExtent l="19050" t="19050" r="28575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293E4" w14:textId="510D6FD5" w:rsidR="003A664D" w:rsidRDefault="005F2390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Guardamos, salimos y recargamos el servicio con el comando </w:t>
      </w:r>
      <w:r>
        <w:rPr>
          <w:b/>
          <w:bCs/>
          <w:sz w:val="24"/>
          <w:szCs w:val="24"/>
        </w:rPr>
        <w:t xml:space="preserve">sudo </w:t>
      </w:r>
      <w:proofErr w:type="spellStart"/>
      <w:r>
        <w:rPr>
          <w:b/>
          <w:bCs/>
          <w:sz w:val="24"/>
          <w:szCs w:val="24"/>
        </w:rPr>
        <w:t>systemctl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reload</w:t>
      </w:r>
      <w:proofErr w:type="spellEnd"/>
      <w:r>
        <w:rPr>
          <w:b/>
          <w:bCs/>
          <w:sz w:val="24"/>
          <w:szCs w:val="24"/>
        </w:rPr>
        <w:t xml:space="preserve"> apache2</w:t>
      </w:r>
      <w:r>
        <w:rPr>
          <w:sz w:val="24"/>
          <w:szCs w:val="24"/>
        </w:rPr>
        <w:t>.</w:t>
      </w:r>
    </w:p>
    <w:p w14:paraId="0B880C88" w14:textId="2B4C805B" w:rsidR="009B6995" w:rsidRDefault="009B6995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necesitamos configurar el módulo </w:t>
      </w:r>
      <w:proofErr w:type="spellStart"/>
      <w:r>
        <w:rPr>
          <w:b/>
          <w:bCs/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para que busque primeramente un archivo llamado </w:t>
      </w:r>
      <w:r>
        <w:rPr>
          <w:b/>
          <w:bCs/>
          <w:sz w:val="24"/>
          <w:szCs w:val="24"/>
        </w:rPr>
        <w:t>login.html</w:t>
      </w:r>
      <w:r>
        <w:rPr>
          <w:sz w:val="24"/>
          <w:szCs w:val="24"/>
        </w:rPr>
        <w:t xml:space="preserve">, que es como se llama nuestro archivo principal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.</w:t>
      </w:r>
    </w:p>
    <w:p w14:paraId="30E4E380" w14:textId="34EAE1DD" w:rsidR="00170DFF" w:rsidRDefault="00156F0C" w:rsidP="007E44F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06D3EA0" wp14:editId="39159FE1">
            <wp:extent cx="5400040" cy="348615"/>
            <wp:effectExtent l="19050" t="19050" r="1016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7B1C1" w14:textId="372BEC03" w:rsidR="005F382C" w:rsidRDefault="00060ACC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>Deshabilitamos el sitio de las prácticas anteriores y habilitamos el actual.</w:t>
      </w:r>
    </w:p>
    <w:p w14:paraId="2B0A076F" w14:textId="5448BAC2" w:rsidR="00060ACC" w:rsidRDefault="00060ACC" w:rsidP="007E44F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C621E04" wp14:editId="1BCFA7F4">
            <wp:extent cx="5314950" cy="134302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17A59" w14:textId="562F61F3" w:rsidR="00D30830" w:rsidRDefault="00D30830" w:rsidP="007E44F1">
      <w:pPr>
        <w:jc w:val="both"/>
        <w:rPr>
          <w:sz w:val="24"/>
          <w:szCs w:val="24"/>
        </w:rPr>
      </w:pPr>
    </w:p>
    <w:p w14:paraId="72CD9B43" w14:textId="636E8311" w:rsidR="00D30830" w:rsidRDefault="00D30830" w:rsidP="007E44F1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4. Comprobación de funcionamiento</w:t>
      </w:r>
      <w:r w:rsidR="00E955EA">
        <w:rPr>
          <w:b/>
          <w:bCs/>
          <w:sz w:val="40"/>
          <w:szCs w:val="40"/>
          <w:u w:val="single"/>
        </w:rPr>
        <w:fldChar w:fldCharType="begin"/>
      </w:r>
      <w:r w:rsidR="00E955EA">
        <w:instrText xml:space="preserve"> XE "</w:instrText>
      </w:r>
      <w:r w:rsidR="00E955EA" w:rsidRPr="002D6146">
        <w:rPr>
          <w:b/>
          <w:bCs/>
          <w:sz w:val="40"/>
          <w:szCs w:val="40"/>
          <w:u w:val="single"/>
        </w:rPr>
        <w:instrText>4. Comprobación de funcionamiento</w:instrText>
      </w:r>
      <w:r w:rsidR="00E955EA">
        <w:instrText xml:space="preserve">" </w:instrText>
      </w:r>
      <w:r w:rsidR="00E955EA">
        <w:rPr>
          <w:b/>
          <w:bCs/>
          <w:sz w:val="40"/>
          <w:szCs w:val="40"/>
          <w:u w:val="single"/>
        </w:rPr>
        <w:fldChar w:fldCharType="end"/>
      </w:r>
    </w:p>
    <w:p w14:paraId="7E8BDF29" w14:textId="3B2BEDFA" w:rsidR="00D30830" w:rsidRDefault="00C0678E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introducimos el dominio que creamos en </w:t>
      </w:r>
      <w:proofErr w:type="spellStart"/>
      <w:r>
        <w:rPr>
          <w:sz w:val="24"/>
          <w:szCs w:val="24"/>
        </w:rPr>
        <w:t>Duck</w:t>
      </w:r>
      <w:proofErr w:type="spellEnd"/>
      <w:r>
        <w:rPr>
          <w:sz w:val="24"/>
          <w:szCs w:val="24"/>
        </w:rPr>
        <w:t xml:space="preserve"> DNS en un navegador web se nos mostrará directamente la página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.</w:t>
      </w:r>
    </w:p>
    <w:p w14:paraId="1F555AC0" w14:textId="1C170A73" w:rsidR="00C0678E" w:rsidRDefault="00963207" w:rsidP="007E44F1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4D265B" wp14:editId="46A7528F">
            <wp:extent cx="5400040" cy="3727450"/>
            <wp:effectExtent l="19050" t="19050" r="10160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890BB" w14:textId="0DB3A9C0" w:rsidR="00963207" w:rsidRDefault="00D95AE1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Introducimos un usuario existente con su contraseña, como se puede ver en los </w:t>
      </w:r>
      <w:proofErr w:type="spellStart"/>
      <w:r>
        <w:rPr>
          <w:sz w:val="24"/>
          <w:szCs w:val="24"/>
        </w:rPr>
        <w:t>placeholders</w:t>
      </w:r>
      <w:proofErr w:type="spellEnd"/>
      <w:r>
        <w:rPr>
          <w:sz w:val="24"/>
          <w:szCs w:val="24"/>
        </w:rPr>
        <w:t>.</w:t>
      </w:r>
    </w:p>
    <w:p w14:paraId="4083E75E" w14:textId="783CB546" w:rsidR="00D95AE1" w:rsidRDefault="008D799A" w:rsidP="007E44F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FF328CF" wp14:editId="259FA2FE">
            <wp:extent cx="3067050" cy="3638550"/>
            <wp:effectExtent l="19050" t="19050" r="1905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38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74B005" w14:textId="7BEF9323" w:rsidR="008D799A" w:rsidRDefault="008D799A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Primero probaremos a iniciar sesión mediante el método local (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ficticios). Hacemos clic en el botón de abajo.</w:t>
      </w:r>
    </w:p>
    <w:p w14:paraId="30ECA70B" w14:textId="5B829E58" w:rsidR="00904EEF" w:rsidRDefault="00011CCA" w:rsidP="007E44F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7B0ED5F" wp14:editId="6E95528E">
            <wp:extent cx="3038475" cy="155257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81F60" w14:textId="4A045C73" w:rsidR="009D3217" w:rsidRDefault="009D3217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>Hacemos clic en el botón para cerrar sesión y volver a la página principal.</w:t>
      </w:r>
      <w:r w:rsidR="0034619B">
        <w:rPr>
          <w:sz w:val="24"/>
          <w:szCs w:val="24"/>
        </w:rPr>
        <w:t xml:space="preserve"> Esta vez marcamos la otra opción de inicio de sesión.</w:t>
      </w:r>
    </w:p>
    <w:p w14:paraId="245B928E" w14:textId="41960BC3" w:rsidR="0034619B" w:rsidRDefault="00F93AD2" w:rsidP="007E44F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581C1E2" wp14:editId="4D4C8C55">
            <wp:extent cx="2962275" cy="358140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8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4E0684" w14:textId="0F63ED3A" w:rsidR="00D13743" w:rsidRDefault="00D13743" w:rsidP="007E44F1">
      <w:pPr>
        <w:jc w:val="both"/>
        <w:rPr>
          <w:sz w:val="24"/>
          <w:szCs w:val="24"/>
        </w:rPr>
      </w:pPr>
      <w:r>
        <w:rPr>
          <w:sz w:val="24"/>
          <w:szCs w:val="24"/>
        </w:rPr>
        <w:t>Podemos comprobar que el inicio de sesión se realiza con éxito utilizando los dos métodos.</w:t>
      </w:r>
    </w:p>
    <w:p w14:paraId="0790862B" w14:textId="53CFD6CC" w:rsidR="007416E5" w:rsidRPr="00C54E41" w:rsidRDefault="00C56A64" w:rsidP="007E44F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7703A0E" wp14:editId="030D6FDC">
            <wp:extent cx="3057525" cy="1543050"/>
            <wp:effectExtent l="19050" t="19050" r="28575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4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416E5" w:rsidRPr="00C54E41" w:rsidSect="00E955E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E7F85" w14:textId="77777777" w:rsidR="0019595E" w:rsidRDefault="0019595E" w:rsidP="003C5D56">
      <w:pPr>
        <w:spacing w:after="0" w:line="240" w:lineRule="auto"/>
      </w:pPr>
      <w:r>
        <w:separator/>
      </w:r>
    </w:p>
  </w:endnote>
  <w:endnote w:type="continuationSeparator" w:id="0">
    <w:p w14:paraId="728CC44C" w14:textId="77777777" w:rsidR="0019595E" w:rsidRDefault="0019595E" w:rsidP="003C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9568612"/>
      <w:docPartObj>
        <w:docPartGallery w:val="Page Numbers (Bottom of Page)"/>
        <w:docPartUnique/>
      </w:docPartObj>
    </w:sdtPr>
    <w:sdtEndPr/>
    <w:sdtContent>
      <w:p w14:paraId="189E129E" w14:textId="77777777" w:rsidR="00BD0845" w:rsidRDefault="00BD0845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70308CD" wp14:editId="1A75517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21590" b="0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1CFB38" w14:textId="77777777" w:rsidR="00BD0845" w:rsidRPr="007C53B8" w:rsidRDefault="00BD0845">
                                <w:pPr>
                                  <w:jc w:val="center"/>
                                  <w:rPr>
                                    <w:rFonts w:ascii="Source Code Pro" w:hAnsi="Source Code Pro"/>
                                    <w:b/>
                                    <w:bCs/>
                                    <w:color w:val="323E4F" w:themeColor="text2" w:themeShade="BF"/>
                                  </w:rPr>
                                </w:pPr>
                                <w:r w:rsidRPr="007C53B8">
                                  <w:rPr>
                                    <w:rFonts w:ascii="Source Code Pro" w:hAnsi="Source Code Pro"/>
                                    <w:b/>
                                    <w:bCs/>
                                    <w:color w:val="323E4F" w:themeColor="text2" w:themeShade="BF"/>
                                  </w:rPr>
                                  <w:fldChar w:fldCharType="begin"/>
                                </w:r>
                                <w:r w:rsidRPr="007C53B8">
                                  <w:rPr>
                                    <w:rFonts w:ascii="Source Code Pro" w:hAnsi="Source Code Pro"/>
                                    <w:b/>
                                    <w:bCs/>
                                    <w:color w:val="323E4F" w:themeColor="text2" w:themeShade="BF"/>
                                  </w:rPr>
                                  <w:instrText xml:space="preserve"> PAGE    \* MERGEFORMAT </w:instrText>
                                </w:r>
                                <w:r w:rsidRPr="007C53B8">
                                  <w:rPr>
                                    <w:rFonts w:ascii="Source Code Pro" w:hAnsi="Source Code Pro"/>
                                    <w:b/>
                                    <w:bCs/>
                                    <w:color w:val="323E4F" w:themeColor="text2" w:themeShade="BF"/>
                                  </w:rPr>
                                  <w:fldChar w:fldCharType="separate"/>
                                </w:r>
                                <w:r w:rsidRPr="007C53B8">
                                  <w:rPr>
                                    <w:rFonts w:ascii="Source Code Pro" w:hAnsi="Source Code Pro"/>
                                    <w:b/>
                                    <w:bCs/>
                                    <w:noProof/>
                                    <w:color w:val="323E4F" w:themeColor="text2" w:themeShade="BF"/>
                                  </w:rPr>
                                  <w:t>2</w:t>
                                </w:r>
                                <w:r w:rsidRPr="007C53B8">
                                  <w:rPr>
                                    <w:rFonts w:ascii="Source Code Pro" w:hAnsi="Source Code Pro"/>
                                    <w:b/>
                                    <w:bCs/>
                                    <w:noProof/>
                                    <w:color w:val="323E4F" w:themeColor="text2" w:themeShade="BF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70308CD" id="Group 5" o:spid="_x0000_s1029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221CFB38" w14:textId="77777777" w:rsidR="00BD0845" w:rsidRPr="007C53B8" w:rsidRDefault="00BD0845">
                          <w:pPr>
                            <w:jc w:val="center"/>
                            <w:rPr>
                              <w:rFonts w:ascii="Source Code Pro" w:hAnsi="Source Code Pro"/>
                              <w:b/>
                              <w:bCs/>
                              <w:color w:val="323E4F" w:themeColor="text2" w:themeShade="BF"/>
                            </w:rPr>
                          </w:pPr>
                          <w:r w:rsidRPr="007C53B8">
                            <w:rPr>
                              <w:rFonts w:ascii="Source Code Pro" w:hAnsi="Source Code Pro"/>
                              <w:b/>
                              <w:bCs/>
                              <w:color w:val="323E4F" w:themeColor="text2" w:themeShade="BF"/>
                            </w:rPr>
                            <w:fldChar w:fldCharType="begin"/>
                          </w:r>
                          <w:r w:rsidRPr="007C53B8">
                            <w:rPr>
                              <w:rFonts w:ascii="Source Code Pro" w:hAnsi="Source Code Pro"/>
                              <w:b/>
                              <w:bCs/>
                              <w:color w:val="323E4F" w:themeColor="text2" w:themeShade="BF"/>
                            </w:rPr>
                            <w:instrText xml:space="preserve"> PAGE    \* MERGEFORMAT </w:instrText>
                          </w:r>
                          <w:r w:rsidRPr="007C53B8">
                            <w:rPr>
                              <w:rFonts w:ascii="Source Code Pro" w:hAnsi="Source Code Pro"/>
                              <w:b/>
                              <w:bCs/>
                              <w:color w:val="323E4F" w:themeColor="text2" w:themeShade="BF"/>
                            </w:rPr>
                            <w:fldChar w:fldCharType="separate"/>
                          </w:r>
                          <w:r w:rsidRPr="007C53B8">
                            <w:rPr>
                              <w:rFonts w:ascii="Source Code Pro" w:hAnsi="Source Code Pro"/>
                              <w:b/>
                              <w:bCs/>
                              <w:noProof/>
                              <w:color w:val="323E4F" w:themeColor="text2" w:themeShade="BF"/>
                            </w:rPr>
                            <w:t>2</w:t>
                          </w:r>
                          <w:r w:rsidRPr="007C53B8">
                            <w:rPr>
                              <w:rFonts w:ascii="Source Code Pro" w:hAnsi="Source Code Pro"/>
                              <w:b/>
                              <w:bCs/>
                              <w:noProof/>
                              <w:color w:val="323E4F" w:themeColor="text2" w:themeShade="BF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" strokecolor="#323e4f [2415]"/>
                    <v:shape id="AutoShape 28" o:spid="_x0000_s1033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" adj="20904" strokecolor="#323e4f [2415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8AC3A" w14:textId="77777777" w:rsidR="0019595E" w:rsidRDefault="0019595E" w:rsidP="003C5D56">
      <w:pPr>
        <w:spacing w:after="0" w:line="240" w:lineRule="auto"/>
      </w:pPr>
      <w:r>
        <w:separator/>
      </w:r>
    </w:p>
  </w:footnote>
  <w:footnote w:type="continuationSeparator" w:id="0">
    <w:p w14:paraId="495AD8AC" w14:textId="77777777" w:rsidR="0019595E" w:rsidRDefault="0019595E" w:rsidP="003C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ource Code Pro" w:hAnsi="Source Code Pro"/>
        <w:color w:val="323E4F" w:themeColor="text2" w:themeShade="BF"/>
        <w:sz w:val="24"/>
        <w:szCs w:val="24"/>
      </w:rPr>
      <w:alias w:val="Author"/>
      <w:tag w:val=""/>
      <w:id w:val="-952397527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F365E5F" w14:textId="77777777" w:rsidR="00ED32C7" w:rsidRPr="00615846" w:rsidRDefault="00ED32C7" w:rsidP="00BC2227">
        <w:pPr>
          <w:tabs>
            <w:tab w:val="center" w:pos="4550"/>
            <w:tab w:val="left" w:pos="5818"/>
          </w:tabs>
          <w:ind w:right="260"/>
          <w:jc w:val="center"/>
          <w:rPr>
            <w:rFonts w:ascii="Source Code Pro" w:hAnsi="Source Code Pro"/>
            <w:color w:val="323E4F" w:themeColor="text2" w:themeShade="BF"/>
            <w:sz w:val="24"/>
            <w:szCs w:val="24"/>
          </w:rPr>
        </w:pPr>
        <w:r w:rsidRPr="00615846">
          <w:rPr>
            <w:rFonts w:ascii="Source Code Pro" w:hAnsi="Source Code Pro"/>
            <w:color w:val="323E4F" w:themeColor="text2" w:themeShade="BF"/>
            <w:sz w:val="24"/>
            <w:szCs w:val="24"/>
          </w:rPr>
          <w:t>Christian Millán Soria</w:t>
        </w:r>
      </w:p>
    </w:sdtContent>
  </w:sdt>
  <w:p w14:paraId="73CF517A" w14:textId="368AD51D" w:rsidR="00ED32C7" w:rsidRPr="00615846" w:rsidRDefault="0019595E" w:rsidP="00BC2227">
    <w:pPr>
      <w:tabs>
        <w:tab w:val="center" w:pos="4550"/>
        <w:tab w:val="left" w:pos="5818"/>
      </w:tabs>
      <w:ind w:right="260"/>
      <w:jc w:val="center"/>
      <w:rPr>
        <w:rFonts w:ascii="Source Code Pro" w:hAnsi="Source Code Pro"/>
        <w:color w:val="323E4F" w:themeColor="text2" w:themeShade="BF"/>
        <w:sz w:val="24"/>
        <w:szCs w:val="24"/>
      </w:rPr>
    </w:pPr>
    <w:sdt>
      <w:sdtPr>
        <w:rPr>
          <w:rFonts w:ascii="Source Code Pro" w:hAnsi="Source Code Pro"/>
          <w:color w:val="323E4F" w:themeColor="text2" w:themeShade="BF"/>
          <w:sz w:val="24"/>
          <w:szCs w:val="24"/>
        </w:rPr>
        <w:alias w:val="Title"/>
        <w:tag w:val=""/>
        <w:id w:val="-195494207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E17D9">
          <w:rPr>
            <w:rFonts w:ascii="Source Code Pro" w:hAnsi="Source Code Pro"/>
            <w:color w:val="323E4F" w:themeColor="text2" w:themeShade="BF"/>
            <w:sz w:val="24"/>
            <w:szCs w:val="24"/>
          </w:rPr>
          <w:t xml:space="preserve">Subir sitio de </w:t>
        </w:r>
        <w:proofErr w:type="spellStart"/>
        <w:r w:rsidR="006E17D9">
          <w:rPr>
            <w:rFonts w:ascii="Source Code Pro" w:hAnsi="Source Code Pro"/>
            <w:color w:val="323E4F" w:themeColor="text2" w:themeShade="BF"/>
            <w:sz w:val="24"/>
            <w:szCs w:val="24"/>
          </w:rPr>
          <w:t>login</w:t>
        </w:r>
        <w:proofErr w:type="spellEnd"/>
      </w:sdtContent>
    </w:sdt>
  </w:p>
  <w:p w14:paraId="7375B5E5" w14:textId="77777777" w:rsidR="00ED32C7" w:rsidRDefault="00ED32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7261F"/>
    <w:multiLevelType w:val="hybridMultilevel"/>
    <w:tmpl w:val="0CC8D688"/>
    <w:lvl w:ilvl="0" w:tplc="1070F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cd4379,#18a8c0,#ffc000,#679bf1,#f8de7e,#c5513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D9"/>
    <w:rsid w:val="00000A08"/>
    <w:rsid w:val="00005D2B"/>
    <w:rsid w:val="00011CCA"/>
    <w:rsid w:val="00044334"/>
    <w:rsid w:val="00060ACC"/>
    <w:rsid w:val="00070E06"/>
    <w:rsid w:val="00074098"/>
    <w:rsid w:val="0007659F"/>
    <w:rsid w:val="0007726F"/>
    <w:rsid w:val="00084A6E"/>
    <w:rsid w:val="00084B6A"/>
    <w:rsid w:val="000B3CEE"/>
    <w:rsid w:val="000B432C"/>
    <w:rsid w:val="000B4E22"/>
    <w:rsid w:val="000B7D5E"/>
    <w:rsid w:val="000C7FE7"/>
    <w:rsid w:val="000D03D0"/>
    <w:rsid w:val="000D5BBC"/>
    <w:rsid w:val="000E1D4F"/>
    <w:rsid w:val="00107A30"/>
    <w:rsid w:val="001100D4"/>
    <w:rsid w:val="001174A1"/>
    <w:rsid w:val="0012249A"/>
    <w:rsid w:val="0012385B"/>
    <w:rsid w:val="00144EA8"/>
    <w:rsid w:val="00150041"/>
    <w:rsid w:val="0015317B"/>
    <w:rsid w:val="00156F0C"/>
    <w:rsid w:val="00170DFF"/>
    <w:rsid w:val="00171155"/>
    <w:rsid w:val="0017470C"/>
    <w:rsid w:val="00194A50"/>
    <w:rsid w:val="0019595E"/>
    <w:rsid w:val="00196EC6"/>
    <w:rsid w:val="001A4286"/>
    <w:rsid w:val="001A4939"/>
    <w:rsid w:val="001A5062"/>
    <w:rsid w:val="001A6004"/>
    <w:rsid w:val="001B17D7"/>
    <w:rsid w:val="001B5203"/>
    <w:rsid w:val="001B5CDF"/>
    <w:rsid w:val="001B65DB"/>
    <w:rsid w:val="001C2672"/>
    <w:rsid w:val="001E40AB"/>
    <w:rsid w:val="001E61B8"/>
    <w:rsid w:val="001F67F4"/>
    <w:rsid w:val="002026B1"/>
    <w:rsid w:val="00217DBC"/>
    <w:rsid w:val="00221318"/>
    <w:rsid w:val="0022145A"/>
    <w:rsid w:val="00252156"/>
    <w:rsid w:val="00257262"/>
    <w:rsid w:val="002629C5"/>
    <w:rsid w:val="00275A13"/>
    <w:rsid w:val="0027703B"/>
    <w:rsid w:val="002879D8"/>
    <w:rsid w:val="002D1E9C"/>
    <w:rsid w:val="002D3B16"/>
    <w:rsid w:val="002D6193"/>
    <w:rsid w:val="002E16D6"/>
    <w:rsid w:val="002E32B0"/>
    <w:rsid w:val="002F3059"/>
    <w:rsid w:val="00311A36"/>
    <w:rsid w:val="00312FF9"/>
    <w:rsid w:val="00325B4B"/>
    <w:rsid w:val="00333AC2"/>
    <w:rsid w:val="00333BF9"/>
    <w:rsid w:val="00337697"/>
    <w:rsid w:val="0034619B"/>
    <w:rsid w:val="0035778C"/>
    <w:rsid w:val="00371E2D"/>
    <w:rsid w:val="003764D1"/>
    <w:rsid w:val="003805CB"/>
    <w:rsid w:val="003825EB"/>
    <w:rsid w:val="003872F7"/>
    <w:rsid w:val="00390AA2"/>
    <w:rsid w:val="003A0286"/>
    <w:rsid w:val="003A0E83"/>
    <w:rsid w:val="003A32AE"/>
    <w:rsid w:val="003A664D"/>
    <w:rsid w:val="003B33AA"/>
    <w:rsid w:val="003C3CC5"/>
    <w:rsid w:val="003C5D56"/>
    <w:rsid w:val="003D4F67"/>
    <w:rsid w:val="003F749B"/>
    <w:rsid w:val="00410524"/>
    <w:rsid w:val="00416B39"/>
    <w:rsid w:val="00430BE5"/>
    <w:rsid w:val="00442F20"/>
    <w:rsid w:val="00447EED"/>
    <w:rsid w:val="00451769"/>
    <w:rsid w:val="00451D9A"/>
    <w:rsid w:val="0045710A"/>
    <w:rsid w:val="00465A47"/>
    <w:rsid w:val="00480E19"/>
    <w:rsid w:val="004B3E95"/>
    <w:rsid w:val="004C76E2"/>
    <w:rsid w:val="004E5545"/>
    <w:rsid w:val="004E6834"/>
    <w:rsid w:val="004F1F54"/>
    <w:rsid w:val="004F2F24"/>
    <w:rsid w:val="004F520D"/>
    <w:rsid w:val="00511C6E"/>
    <w:rsid w:val="00513CC1"/>
    <w:rsid w:val="0053157F"/>
    <w:rsid w:val="00532182"/>
    <w:rsid w:val="0053512D"/>
    <w:rsid w:val="00535BFB"/>
    <w:rsid w:val="00541ABA"/>
    <w:rsid w:val="00545E0E"/>
    <w:rsid w:val="0055719A"/>
    <w:rsid w:val="00560990"/>
    <w:rsid w:val="005619D0"/>
    <w:rsid w:val="00565D18"/>
    <w:rsid w:val="00584111"/>
    <w:rsid w:val="00590BAB"/>
    <w:rsid w:val="005B2A4E"/>
    <w:rsid w:val="005D1D73"/>
    <w:rsid w:val="005E65E7"/>
    <w:rsid w:val="005F2390"/>
    <w:rsid w:val="005F382C"/>
    <w:rsid w:val="00600455"/>
    <w:rsid w:val="00605847"/>
    <w:rsid w:val="00614A37"/>
    <w:rsid w:val="00615846"/>
    <w:rsid w:val="006212E0"/>
    <w:rsid w:val="006359F7"/>
    <w:rsid w:val="00641A3A"/>
    <w:rsid w:val="00641D7C"/>
    <w:rsid w:val="00642800"/>
    <w:rsid w:val="00642EB5"/>
    <w:rsid w:val="0064388F"/>
    <w:rsid w:val="00650138"/>
    <w:rsid w:val="006531A8"/>
    <w:rsid w:val="0067122C"/>
    <w:rsid w:val="006738B8"/>
    <w:rsid w:val="00691B1A"/>
    <w:rsid w:val="006D00EB"/>
    <w:rsid w:val="006D0193"/>
    <w:rsid w:val="006E17D9"/>
    <w:rsid w:val="006E6102"/>
    <w:rsid w:val="006E719E"/>
    <w:rsid w:val="00704066"/>
    <w:rsid w:val="00715376"/>
    <w:rsid w:val="00716031"/>
    <w:rsid w:val="00725EDE"/>
    <w:rsid w:val="00737276"/>
    <w:rsid w:val="007416E5"/>
    <w:rsid w:val="007471CC"/>
    <w:rsid w:val="00754276"/>
    <w:rsid w:val="0076138A"/>
    <w:rsid w:val="00762D38"/>
    <w:rsid w:val="00781A7D"/>
    <w:rsid w:val="00795CA4"/>
    <w:rsid w:val="007B1A00"/>
    <w:rsid w:val="007B1E54"/>
    <w:rsid w:val="007B5BE6"/>
    <w:rsid w:val="007B67A6"/>
    <w:rsid w:val="007C53B8"/>
    <w:rsid w:val="007C5F33"/>
    <w:rsid w:val="007D649A"/>
    <w:rsid w:val="007E44F1"/>
    <w:rsid w:val="007F1BF4"/>
    <w:rsid w:val="007F3829"/>
    <w:rsid w:val="007F4BF0"/>
    <w:rsid w:val="007F5603"/>
    <w:rsid w:val="007F5BA0"/>
    <w:rsid w:val="00820396"/>
    <w:rsid w:val="00824204"/>
    <w:rsid w:val="008324C4"/>
    <w:rsid w:val="008370D2"/>
    <w:rsid w:val="00837817"/>
    <w:rsid w:val="00841775"/>
    <w:rsid w:val="008579EF"/>
    <w:rsid w:val="008650A8"/>
    <w:rsid w:val="00866DAA"/>
    <w:rsid w:val="00867C5F"/>
    <w:rsid w:val="0087136D"/>
    <w:rsid w:val="00871DD1"/>
    <w:rsid w:val="00882F25"/>
    <w:rsid w:val="008917B2"/>
    <w:rsid w:val="008952B8"/>
    <w:rsid w:val="008A2285"/>
    <w:rsid w:val="008A4FD9"/>
    <w:rsid w:val="008D799A"/>
    <w:rsid w:val="008E2649"/>
    <w:rsid w:val="008E5CAD"/>
    <w:rsid w:val="008F7562"/>
    <w:rsid w:val="00904C1E"/>
    <w:rsid w:val="00904EEF"/>
    <w:rsid w:val="009266B5"/>
    <w:rsid w:val="00956B57"/>
    <w:rsid w:val="009616A3"/>
    <w:rsid w:val="00963207"/>
    <w:rsid w:val="00974E6D"/>
    <w:rsid w:val="0099393F"/>
    <w:rsid w:val="009A01D2"/>
    <w:rsid w:val="009A47CA"/>
    <w:rsid w:val="009B094F"/>
    <w:rsid w:val="009B2FE5"/>
    <w:rsid w:val="009B6995"/>
    <w:rsid w:val="009D3217"/>
    <w:rsid w:val="00A01516"/>
    <w:rsid w:val="00A03878"/>
    <w:rsid w:val="00A36009"/>
    <w:rsid w:val="00A46E7B"/>
    <w:rsid w:val="00A5641F"/>
    <w:rsid w:val="00A821C2"/>
    <w:rsid w:val="00A828E4"/>
    <w:rsid w:val="00A863CE"/>
    <w:rsid w:val="00A9337C"/>
    <w:rsid w:val="00A96613"/>
    <w:rsid w:val="00AA5730"/>
    <w:rsid w:val="00B135AB"/>
    <w:rsid w:val="00B136BC"/>
    <w:rsid w:val="00B25E73"/>
    <w:rsid w:val="00B31202"/>
    <w:rsid w:val="00B43938"/>
    <w:rsid w:val="00B468E1"/>
    <w:rsid w:val="00B5502B"/>
    <w:rsid w:val="00B61331"/>
    <w:rsid w:val="00B61365"/>
    <w:rsid w:val="00B84E65"/>
    <w:rsid w:val="00B962A2"/>
    <w:rsid w:val="00BA1CFC"/>
    <w:rsid w:val="00BA6B9B"/>
    <w:rsid w:val="00BC0BF6"/>
    <w:rsid w:val="00BC1C6D"/>
    <w:rsid w:val="00BC2227"/>
    <w:rsid w:val="00BD0802"/>
    <w:rsid w:val="00BD0845"/>
    <w:rsid w:val="00BD440E"/>
    <w:rsid w:val="00BE3E94"/>
    <w:rsid w:val="00BE58D2"/>
    <w:rsid w:val="00BE5B84"/>
    <w:rsid w:val="00C00026"/>
    <w:rsid w:val="00C0678E"/>
    <w:rsid w:val="00C13266"/>
    <w:rsid w:val="00C21132"/>
    <w:rsid w:val="00C3671B"/>
    <w:rsid w:val="00C421B0"/>
    <w:rsid w:val="00C51FD4"/>
    <w:rsid w:val="00C53CD6"/>
    <w:rsid w:val="00C54E41"/>
    <w:rsid w:val="00C56A64"/>
    <w:rsid w:val="00C66848"/>
    <w:rsid w:val="00C93FED"/>
    <w:rsid w:val="00CA49CC"/>
    <w:rsid w:val="00CA7DB1"/>
    <w:rsid w:val="00CB40C9"/>
    <w:rsid w:val="00CB68E8"/>
    <w:rsid w:val="00CD1A2C"/>
    <w:rsid w:val="00CD6A53"/>
    <w:rsid w:val="00D05446"/>
    <w:rsid w:val="00D10E5A"/>
    <w:rsid w:val="00D13743"/>
    <w:rsid w:val="00D30830"/>
    <w:rsid w:val="00D41074"/>
    <w:rsid w:val="00D425B2"/>
    <w:rsid w:val="00D54834"/>
    <w:rsid w:val="00D61F45"/>
    <w:rsid w:val="00D95AE1"/>
    <w:rsid w:val="00D9612E"/>
    <w:rsid w:val="00DB21DF"/>
    <w:rsid w:val="00DD631A"/>
    <w:rsid w:val="00DF0EEB"/>
    <w:rsid w:val="00E06462"/>
    <w:rsid w:val="00E06553"/>
    <w:rsid w:val="00E10B89"/>
    <w:rsid w:val="00E27312"/>
    <w:rsid w:val="00E512D2"/>
    <w:rsid w:val="00E56305"/>
    <w:rsid w:val="00E76E85"/>
    <w:rsid w:val="00E76FD4"/>
    <w:rsid w:val="00E8401F"/>
    <w:rsid w:val="00E955EA"/>
    <w:rsid w:val="00EA0009"/>
    <w:rsid w:val="00EA27D6"/>
    <w:rsid w:val="00EA79D5"/>
    <w:rsid w:val="00EC4A26"/>
    <w:rsid w:val="00ED1C0B"/>
    <w:rsid w:val="00ED32C7"/>
    <w:rsid w:val="00ED6AF9"/>
    <w:rsid w:val="00ED724B"/>
    <w:rsid w:val="00EE1898"/>
    <w:rsid w:val="00EF42C5"/>
    <w:rsid w:val="00EF793F"/>
    <w:rsid w:val="00F00B9A"/>
    <w:rsid w:val="00F125F9"/>
    <w:rsid w:val="00F14153"/>
    <w:rsid w:val="00F174CE"/>
    <w:rsid w:val="00F22236"/>
    <w:rsid w:val="00F315E2"/>
    <w:rsid w:val="00F37FBD"/>
    <w:rsid w:val="00F40E1A"/>
    <w:rsid w:val="00F42237"/>
    <w:rsid w:val="00F43497"/>
    <w:rsid w:val="00F459C3"/>
    <w:rsid w:val="00F52145"/>
    <w:rsid w:val="00F5550E"/>
    <w:rsid w:val="00F60C22"/>
    <w:rsid w:val="00F75296"/>
    <w:rsid w:val="00F929B9"/>
    <w:rsid w:val="00F93AD2"/>
    <w:rsid w:val="00FB6B5E"/>
    <w:rsid w:val="00FE0C0F"/>
    <w:rsid w:val="00FE2AF3"/>
    <w:rsid w:val="00FF13D2"/>
    <w:rsid w:val="00FF2EDA"/>
    <w:rsid w:val="00F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d4379,#18a8c0,#ffc000,#679bf1,#f8de7e,#c5513a"/>
    </o:shapedefaults>
    <o:shapelayout v:ext="edit">
      <o:idmap v:ext="edit" data="1"/>
    </o:shapelayout>
  </w:shapeDefaults>
  <w:decimalSymbol w:val="."/>
  <w:listSeparator w:val=","/>
  <w14:docId w14:val="2766FB91"/>
  <w15:chartTrackingRefBased/>
  <w15:docId w15:val="{08EA821D-CDEF-494F-B66F-D8EE02F2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D56"/>
  </w:style>
  <w:style w:type="paragraph" w:styleId="Footer">
    <w:name w:val="footer"/>
    <w:basedOn w:val="Normal"/>
    <w:link w:val="FooterChar"/>
    <w:uiPriority w:val="99"/>
    <w:unhideWhenUsed/>
    <w:rsid w:val="003C5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D56"/>
  </w:style>
  <w:style w:type="paragraph" w:styleId="ListParagraph">
    <w:name w:val="List Paragraph"/>
    <w:basedOn w:val="Normal"/>
    <w:uiPriority w:val="34"/>
    <w:qFormat/>
    <w:rsid w:val="00144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10A"/>
    <w:rPr>
      <w:color w:val="605E5C"/>
      <w:shd w:val="clear" w:color="auto" w:fill="E1DFDD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74E6D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HTML/Element/input/radio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github.com/cmilsor245/daweb/blob/main/06-subir_sitio_login/code/css/style.css" TargetMode="External"/><Relationship Id="rId39" Type="http://schemas.openxmlformats.org/officeDocument/2006/relationships/image" Target="media/image19.png"/><Relationship Id="rId21" Type="http://schemas.openxmlformats.org/officeDocument/2006/relationships/hyperlink" Target="https://github.com/cmilsor245/daweb/blob/main/06-subir_sitio_login/code/login.html" TargetMode="External"/><Relationship Id="rId34" Type="http://schemas.openxmlformats.org/officeDocument/2006/relationships/image" Target="media/image1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0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github.com/cmilsor245/daweb/blob/main/06-subir_sitio_login/code/php/sign-out.php" TargetMode="External"/><Relationship Id="rId32" Type="http://schemas.openxmlformats.org/officeDocument/2006/relationships/hyperlink" Target="https://www.duckdns.org/" TargetMode="External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hp.net/manual/en/ref.pdo-mysql.php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6.png"/><Relationship Id="rId10" Type="http://schemas.openxmlformats.org/officeDocument/2006/relationships/header" Target="header1.xml"/><Relationship Id="rId19" Type="http://schemas.openxmlformats.org/officeDocument/2006/relationships/hyperlink" Target="https://github.com/cmilsor245/daweb/blob/main/05-instalacion_servidor_ftp/Instalaci%C3%B3n%20de%20Servidor%20FTP.pdf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s://github.com/cmilsor245/daweb/blob/main/06-subir_sitio_login/code/php/login.php" TargetMode="External"/><Relationship Id="rId27" Type="http://schemas.openxmlformats.org/officeDocument/2006/relationships/hyperlink" Target="https://github.com/cmilsor245/daweb/blob/main/05-instalacion_servidor_ftp/Instalaci%C3%B3n%20de%20Servidor%20FTP.pdf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5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github.com/cmilsor245/daweb/blob/main/04-finalizar_pila_lamp/Finalizar%20instalaci%C3%B3n%20-%20Pila%20LAMP.pdf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github.com/cmilsor245/daweb/blob/main/06-subir_sitio_login/code/views/logged-in.php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cuments\daw\extra\word_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5010A-9153-445E-894A-CA475BF60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368</TotalTime>
  <Pages>12</Pages>
  <Words>1473</Words>
  <Characters>8400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Subir sitio de login</vt:lpstr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Subir sitio de login</dc:title>
  <dc:subject/>
  <dc:creator>Christian Millán Soria</dc:creator>
  <cp:keywords/>
  <dc:description/>
  <cp:lastModifiedBy>Christian Millán Soria</cp:lastModifiedBy>
  <cp:revision>677</cp:revision>
  <cp:lastPrinted>2023-11-14T00:29:00Z</cp:lastPrinted>
  <dcterms:created xsi:type="dcterms:W3CDTF">2023-11-12T17:56:00Z</dcterms:created>
  <dcterms:modified xsi:type="dcterms:W3CDTF">2023-11-14T00:57:00Z</dcterms:modified>
</cp:coreProperties>
</file>