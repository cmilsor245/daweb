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58C3" w14:textId="2CBC50A0" w:rsidR="005D1D73" w:rsidRPr="006918DB" w:rsidRDefault="00BA6086">
      <w:pPr>
        <w:rPr>
          <w:noProof/>
        </w:rPr>
      </w:pPr>
      <w:r w:rsidRPr="006918DB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AA7A0B4" wp14:editId="2BC5B244">
                <wp:simplePos x="0" y="0"/>
                <wp:positionH relativeFrom="margin">
                  <wp:posOffset>205740</wp:posOffset>
                </wp:positionH>
                <wp:positionV relativeFrom="margin">
                  <wp:posOffset>258445</wp:posOffset>
                </wp:positionV>
                <wp:extent cx="4976495" cy="1562100"/>
                <wp:effectExtent l="57150" t="57150" r="71755" b="762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6495" cy="156210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6EC29B" w14:textId="717B3EF3" w:rsidR="00A828E4" w:rsidRPr="00BA6086" w:rsidRDefault="00BA6086" w:rsidP="008952B8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Instalar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HTTPS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servidor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7A0B4" id="_x0000_t109" coordsize="21600,21600" o:spt="109" path="m,l,21600r21600,l21600,xe">
                <v:stroke joinstyle="miter"/>
                <v:path gradientshapeok="t" o:connecttype="rect"/>
              </v:shapetype>
              <v:shape id="Cuadro de texto 2" o:spid="_x0000_s1026" type="#_x0000_t109" style="position:absolute;margin-left:16.2pt;margin-top:20.35pt;width:391.85pt;height:12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" fillcolor="black [3200]" strokecolor="black [3200]" strokeweight="10pt">
                <v:stroke linestyle="thinThin"/>
                <v:shadow color="#868686"/>
                <v:textbox>
                  <w:txbxContent>
                    <w:p w14:paraId="726EC29B" w14:textId="717B3EF3" w:rsidR="00A828E4" w:rsidRPr="00BA6086" w:rsidRDefault="00BA6086" w:rsidP="008952B8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Source Code Pro" w:hAnsi="Source Code Pro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Instalar HTTPS en el servidor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A1CFC" w:rsidRPr="006918DB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976E855" wp14:editId="6611CD34">
                <wp:simplePos x="0" y="0"/>
                <wp:positionH relativeFrom="margin">
                  <wp:posOffset>-605155</wp:posOffset>
                </wp:positionH>
                <wp:positionV relativeFrom="margin">
                  <wp:posOffset>2239645</wp:posOffset>
                </wp:positionV>
                <wp:extent cx="6629400" cy="952500"/>
                <wp:effectExtent l="190500" t="19050" r="0" b="38100"/>
                <wp:wrapSquare wrapText="bothSides"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952500"/>
                        </a:xfrm>
                        <a:prstGeom prst="bracePair">
                          <a:avLst>
                            <a:gd name="adj" fmla="val 14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4C6756" w14:textId="77777777" w:rsidR="001100D4" w:rsidRPr="00BD0802" w:rsidRDefault="008952B8" w:rsidP="001100D4">
                            <w:pPr>
                              <w:jc w:val="center"/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260"/>
                                <w:szCs w:val="260"/>
                                <w:lang w:val="en-US"/>
                              </w:rPr>
                            </w:pPr>
                            <w:r w:rsidRPr="00BD0802">
                              <w:rPr>
                                <w:rFonts w:ascii="Source Code Pro" w:hAnsi="Source Code Pro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Christian Millán Soria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6E85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14" o:spid="_x0000_s1027" type="#_x0000_t186" style="position:absolute;margin-left:-47.65pt;margin-top:176.35pt;width:522pt;height: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" adj="3096" strokecolor="#0d0d0d [3069]" strokeweight="4.5pt">
                <v:stroke joinstyle="miter"/>
                <v:textbox>
                  <w:txbxContent>
                    <w:p w14:paraId="1B4C6756" w14:textId="77777777" w:rsidR="001100D4" w:rsidRPr="00BD0802" w:rsidRDefault="008952B8" w:rsidP="001100D4">
                      <w:pPr>
                        <w:jc w:val="center"/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260"/>
                          <w:szCs w:val="260"/>
                          <w:lang w:val="en-US"/>
                        </w:rPr>
                      </w:pPr>
                      <w:r w:rsidRPr="00BD0802">
                        <w:rPr>
                          <w:rFonts w:ascii="Source Code Pro" w:hAnsi="Source Code Pro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Christian Millán Soria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0041" w:rsidRPr="006918DB">
        <w:rPr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0099103D" wp14:editId="0B10AB63">
                <wp:simplePos x="0" y="0"/>
                <wp:positionH relativeFrom="page">
                  <wp:align>left</wp:align>
                </wp:positionH>
                <wp:positionV relativeFrom="paragraph">
                  <wp:posOffset>-1233170</wp:posOffset>
                </wp:positionV>
                <wp:extent cx="8455660" cy="10687050"/>
                <wp:effectExtent l="0" t="0" r="2159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5660" cy="10687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C5513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5F6C0" id="Rectangle 4" o:spid="_x0000_s1026" style="position:absolute;margin-left:0;margin-top:-97.1pt;width:665.8pt;height:841.5pt;z-index:-25166233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" fillcolor="#323e4f [2415]" strokecolor="#c5513a">
                <w10:wrap anchorx="page"/>
              </v:rect>
            </w:pict>
          </mc:Fallback>
        </mc:AlternateContent>
      </w:r>
    </w:p>
    <w:p w14:paraId="09FB24C2" w14:textId="3C654E68" w:rsidR="005D1D73" w:rsidRPr="006918DB" w:rsidRDefault="005D1D73">
      <w:pPr>
        <w:rPr>
          <w:noProof/>
        </w:rPr>
      </w:pPr>
    </w:p>
    <w:p w14:paraId="02BDD9F5" w14:textId="157DCA58" w:rsidR="00171155" w:rsidRPr="006918DB" w:rsidRDefault="00C57774">
      <w:pPr>
        <w:rPr>
          <w:noProof/>
        </w:rPr>
      </w:pPr>
      <w:r w:rsidRPr="006918DB">
        <w:rPr>
          <w:noProof/>
        </w:rPr>
        <w:drawing>
          <wp:anchor distT="0" distB="0" distL="114300" distR="114300" simplePos="0" relativeHeight="251674112" behindDoc="0" locked="0" layoutInCell="1" allowOverlap="1" wp14:anchorId="12B3E79F" wp14:editId="27DF39B4">
            <wp:simplePos x="0" y="0"/>
            <wp:positionH relativeFrom="column">
              <wp:posOffset>1958340</wp:posOffset>
            </wp:positionH>
            <wp:positionV relativeFrom="paragraph">
              <wp:posOffset>40640</wp:posOffset>
            </wp:positionV>
            <wp:extent cx="1485900" cy="869281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F3750" w14:textId="77777777" w:rsidR="003C5D56" w:rsidRPr="006918DB" w:rsidRDefault="003C5D56"/>
    <w:p w14:paraId="07D9D175" w14:textId="16264657" w:rsidR="003C5D56" w:rsidRPr="006918DB" w:rsidRDefault="00C57774">
      <w:r w:rsidRPr="006918D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71C013" wp14:editId="6B92FD8F">
                <wp:simplePos x="0" y="0"/>
                <wp:positionH relativeFrom="margin">
                  <wp:align>left</wp:align>
                </wp:positionH>
                <wp:positionV relativeFrom="paragraph">
                  <wp:posOffset>1851660</wp:posOffset>
                </wp:positionV>
                <wp:extent cx="3867150" cy="1504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4E4A8" w14:textId="77777777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- Curso: 2023-2024</w:t>
                            </w:r>
                          </w:p>
                          <w:p w14:paraId="1264CF1C" w14:textId="77777777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- Clase: 2º DAW Tarde</w:t>
                            </w:r>
                          </w:p>
                          <w:p w14:paraId="406A22FD" w14:textId="252490D9" w:rsidR="00144EA8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Profesor: </w:t>
                            </w:r>
                            <w:r w:rsidR="00C57774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David Hormigo Ramírez</w:t>
                            </w:r>
                          </w:p>
                          <w:p w14:paraId="42CD1821" w14:textId="6A451F6C" w:rsidR="00447EED" w:rsidRPr="0076138A" w:rsidRDefault="00447EED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BD0802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Módulo</w:t>
                            </w: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57774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Despliegue de Aplicaciones Web</w:t>
                            </w:r>
                          </w:p>
                          <w:p w14:paraId="51238A1F" w14:textId="5E14CEFE" w:rsidR="00144EA8" w:rsidRPr="0076138A" w:rsidRDefault="00144EA8" w:rsidP="00144EA8">
                            <w:pPr>
                              <w:spacing w:line="240" w:lineRule="auto"/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38A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Fecha: </w:t>
                            </w:r>
                            <w:r w:rsidR="00C57774">
                              <w:rPr>
                                <w:rFonts w:ascii="Source Code Pro" w:hAnsi="Source Code Pro"/>
                                <w:color w:val="FFFFFF" w:themeColor="background1"/>
                                <w:sz w:val="24"/>
                                <w:szCs w:val="24"/>
                              </w:rPr>
                              <w:t>10/11/2023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1C01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0;margin-top:145.8pt;width:304.5pt;height:118.5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" filled="f" stroked="f" strokeweight=".5pt">
                <v:textbox>
                  <w:txbxContent>
                    <w:p w14:paraId="3024E4A8" w14:textId="77777777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- Curso: 2023-2024</w:t>
                      </w:r>
                    </w:p>
                    <w:p w14:paraId="1264CF1C" w14:textId="77777777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- Clase: 2º DAW Tarde</w:t>
                      </w:r>
                    </w:p>
                    <w:p w14:paraId="406A22FD" w14:textId="252490D9" w:rsidR="00144EA8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Profesor: </w:t>
                      </w:r>
                      <w:r w:rsidR="00C57774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David Hormigo Ramírez</w:t>
                      </w:r>
                    </w:p>
                    <w:p w14:paraId="42CD1821" w14:textId="6A451F6C" w:rsidR="00447EED" w:rsidRPr="0076138A" w:rsidRDefault="00447EED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BD0802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Módulo</w:t>
                      </w:r>
                      <w:r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C57774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Despliegue de Aplicaciones Web</w:t>
                      </w:r>
                    </w:p>
                    <w:p w14:paraId="51238A1F" w14:textId="5E14CEFE" w:rsidR="00144EA8" w:rsidRPr="0076138A" w:rsidRDefault="00144EA8" w:rsidP="00144EA8">
                      <w:pPr>
                        <w:spacing w:line="240" w:lineRule="auto"/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38A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 xml:space="preserve">- Fecha: </w:t>
                      </w:r>
                      <w:r w:rsidR="00C57774">
                        <w:rPr>
                          <w:rFonts w:ascii="Source Code Pro" w:hAnsi="Source Code Pro"/>
                          <w:color w:val="FFFFFF" w:themeColor="background1"/>
                          <w:sz w:val="24"/>
                          <w:szCs w:val="24"/>
                        </w:rPr>
                        <w:t>10/11/2023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4D1" w:rsidRPr="006918D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567" behindDoc="1" locked="0" layoutInCell="1" allowOverlap="1" wp14:anchorId="198BA36D" wp14:editId="0F3F1CFC">
                <wp:simplePos x="0" y="0"/>
                <wp:positionH relativeFrom="column">
                  <wp:posOffset>-173036</wp:posOffset>
                </wp:positionH>
                <wp:positionV relativeFrom="paragraph">
                  <wp:posOffset>2152967</wp:posOffset>
                </wp:positionV>
                <wp:extent cx="6531610" cy="6858635"/>
                <wp:effectExtent l="19050" t="19685" r="889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31610" cy="685863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58B6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7" o:spid="_x0000_s1026" type="#_x0000_t6" style="position:absolute;margin-left:-13.6pt;margin-top:169.5pt;width:514.3pt;height:540.05pt;rotation:-90;z-index:-251654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" fillcolor="#161616 [334]" strokecolor="#161616 [334]"/>
            </w:pict>
          </mc:Fallback>
        </mc:AlternateContent>
      </w:r>
      <w:r w:rsidR="00FF4C76" w:rsidRPr="006918DB">
        <w:rPr>
          <w:noProof/>
          <w:color w:val="FFFFFF" w:themeColor="background1"/>
        </w:rPr>
        <w:drawing>
          <wp:anchor distT="0" distB="0" distL="114300" distR="114300" simplePos="0" relativeHeight="251672064" behindDoc="0" locked="0" layoutInCell="1" allowOverlap="1" wp14:anchorId="08E8035B" wp14:editId="47D581FD">
            <wp:simplePos x="0" y="0"/>
            <wp:positionH relativeFrom="margin">
              <wp:align>center</wp:align>
            </wp:positionH>
            <wp:positionV relativeFrom="margin">
              <wp:posOffset>3439795</wp:posOffset>
            </wp:positionV>
            <wp:extent cx="1990725" cy="199072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56" w:rsidRPr="006918DB">
        <w:br w:type="page"/>
      </w:r>
    </w:p>
    <w:p w14:paraId="346D90D1" w14:textId="77777777" w:rsidR="00031972" w:rsidRPr="00031972" w:rsidRDefault="0012249A">
      <w:pPr>
        <w:rPr>
          <w:noProof/>
          <w:sz w:val="24"/>
          <w:szCs w:val="24"/>
        </w:rPr>
        <w:sectPr w:rsidR="00031972" w:rsidRPr="00031972" w:rsidSect="00031972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31972">
        <w:rPr>
          <w:sz w:val="24"/>
          <w:szCs w:val="24"/>
        </w:rPr>
        <w:lastRenderedPageBreak/>
        <w:fldChar w:fldCharType="begin"/>
      </w:r>
      <w:r w:rsidRPr="00031972">
        <w:rPr>
          <w:sz w:val="24"/>
          <w:szCs w:val="24"/>
        </w:rPr>
        <w:instrText xml:space="preserve"> INDEX \e "</w:instrText>
      </w:r>
      <w:r w:rsidRPr="00031972">
        <w:rPr>
          <w:sz w:val="24"/>
          <w:szCs w:val="24"/>
        </w:rPr>
        <w:tab/>
        <w:instrText xml:space="preserve">" \c "1" \z "1033" </w:instrText>
      </w:r>
      <w:r w:rsidRPr="00031972">
        <w:rPr>
          <w:sz w:val="24"/>
          <w:szCs w:val="24"/>
        </w:rPr>
        <w:fldChar w:fldCharType="separate"/>
      </w:r>
    </w:p>
    <w:p w14:paraId="6A5971DF" w14:textId="4F37202E" w:rsid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  <w:u w:val="single"/>
        </w:rPr>
        <w:t>1. Regla de entrada</w:t>
      </w:r>
      <w:r w:rsidRPr="00031972">
        <w:rPr>
          <w:noProof/>
          <w:sz w:val="24"/>
          <w:szCs w:val="24"/>
        </w:rPr>
        <w:tab/>
        <w:t>3</w:t>
      </w:r>
    </w:p>
    <w:p w14:paraId="10DA5D21" w14:textId="77777777" w:rsidR="00031972" w:rsidRPr="00031972" w:rsidRDefault="00031972" w:rsidP="00031972"/>
    <w:p w14:paraId="047270F3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  <w:u w:val="single"/>
        </w:rPr>
        <w:t>2. Certbot</w:t>
      </w:r>
      <w:r w:rsidRPr="00031972">
        <w:rPr>
          <w:noProof/>
          <w:sz w:val="24"/>
          <w:szCs w:val="24"/>
        </w:rPr>
        <w:tab/>
        <w:t>4</w:t>
      </w:r>
    </w:p>
    <w:p w14:paraId="3563D433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2.1. SSH into the server</w:t>
      </w:r>
      <w:r w:rsidRPr="00031972">
        <w:rPr>
          <w:noProof/>
          <w:sz w:val="24"/>
          <w:szCs w:val="24"/>
        </w:rPr>
        <w:tab/>
        <w:t>6</w:t>
      </w:r>
    </w:p>
    <w:p w14:paraId="51D06BAA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2.2. Install snapd</w:t>
      </w:r>
      <w:r w:rsidRPr="00031972">
        <w:rPr>
          <w:noProof/>
          <w:sz w:val="24"/>
          <w:szCs w:val="24"/>
        </w:rPr>
        <w:tab/>
        <w:t>6</w:t>
      </w:r>
    </w:p>
    <w:p w14:paraId="43BF2902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2.3. Remove certbot-auto and any Certbot OS packages</w:t>
      </w:r>
      <w:r w:rsidRPr="00031972">
        <w:rPr>
          <w:noProof/>
          <w:sz w:val="24"/>
          <w:szCs w:val="24"/>
        </w:rPr>
        <w:tab/>
        <w:t>6</w:t>
      </w:r>
    </w:p>
    <w:p w14:paraId="1794F9CF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2.4. Install Certbot</w:t>
      </w:r>
      <w:r w:rsidRPr="00031972">
        <w:rPr>
          <w:noProof/>
          <w:sz w:val="24"/>
          <w:szCs w:val="24"/>
        </w:rPr>
        <w:tab/>
        <w:t>6</w:t>
      </w:r>
    </w:p>
    <w:p w14:paraId="494049FF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2.5. Prepare the Certbot command</w:t>
      </w:r>
      <w:r w:rsidRPr="00031972">
        <w:rPr>
          <w:noProof/>
          <w:sz w:val="24"/>
          <w:szCs w:val="24"/>
        </w:rPr>
        <w:tab/>
        <w:t>7</w:t>
      </w:r>
    </w:p>
    <w:p w14:paraId="4263A6A2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2.6. Choose how you’d like to run Certbot</w:t>
      </w:r>
      <w:r w:rsidRPr="00031972">
        <w:rPr>
          <w:noProof/>
          <w:sz w:val="24"/>
          <w:szCs w:val="24"/>
        </w:rPr>
        <w:tab/>
        <w:t>7</w:t>
      </w:r>
    </w:p>
    <w:p w14:paraId="03FC7D61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2.6.1. Correo electrónico</w:t>
      </w:r>
      <w:r w:rsidRPr="00031972">
        <w:rPr>
          <w:noProof/>
          <w:sz w:val="24"/>
          <w:szCs w:val="24"/>
        </w:rPr>
        <w:tab/>
        <w:t>7</w:t>
      </w:r>
    </w:p>
    <w:p w14:paraId="0862B4A1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2.6.2. Términos de servicio</w:t>
      </w:r>
      <w:r w:rsidRPr="00031972">
        <w:rPr>
          <w:noProof/>
          <w:sz w:val="24"/>
          <w:szCs w:val="24"/>
        </w:rPr>
        <w:tab/>
        <w:t>7</w:t>
      </w:r>
    </w:p>
    <w:p w14:paraId="4DB8356A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2.6.3. Facilitar nuestro correo a Certbot</w:t>
      </w:r>
      <w:r w:rsidRPr="00031972">
        <w:rPr>
          <w:noProof/>
          <w:sz w:val="24"/>
          <w:szCs w:val="24"/>
        </w:rPr>
        <w:tab/>
        <w:t>7</w:t>
      </w:r>
    </w:p>
    <w:p w14:paraId="2EE614CD" w14:textId="24337B5B" w:rsid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</w:rPr>
        <w:t>2.7. Comprobación de HTTPS</w:t>
      </w:r>
      <w:r w:rsidRPr="00031972">
        <w:rPr>
          <w:noProof/>
          <w:sz w:val="24"/>
          <w:szCs w:val="24"/>
        </w:rPr>
        <w:tab/>
        <w:t>8</w:t>
      </w:r>
    </w:p>
    <w:p w14:paraId="661006A8" w14:textId="77777777" w:rsidR="00031972" w:rsidRPr="00031972" w:rsidRDefault="00031972" w:rsidP="00031972"/>
    <w:p w14:paraId="4BB8C886" w14:textId="0FDC4881" w:rsid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  <w:u w:val="single"/>
        </w:rPr>
        <w:t>3. Securizar FTP</w:t>
      </w:r>
      <w:r w:rsidRPr="00031972">
        <w:rPr>
          <w:noProof/>
          <w:sz w:val="24"/>
          <w:szCs w:val="24"/>
        </w:rPr>
        <w:tab/>
        <w:t>10</w:t>
      </w:r>
    </w:p>
    <w:p w14:paraId="10D63ECE" w14:textId="77777777" w:rsidR="00031972" w:rsidRPr="00031972" w:rsidRDefault="00031972" w:rsidP="00031972"/>
    <w:p w14:paraId="0AF1A489" w14:textId="77777777" w:rsidR="00031972" w:rsidRPr="00031972" w:rsidRDefault="00031972">
      <w:pPr>
        <w:pStyle w:val="Index1"/>
        <w:tabs>
          <w:tab w:val="right" w:leader="dot" w:pos="8494"/>
        </w:tabs>
        <w:rPr>
          <w:noProof/>
          <w:sz w:val="24"/>
          <w:szCs w:val="24"/>
        </w:rPr>
      </w:pPr>
      <w:r w:rsidRPr="00031972">
        <w:rPr>
          <w:b/>
          <w:bCs/>
          <w:noProof/>
          <w:sz w:val="24"/>
          <w:szCs w:val="24"/>
          <w:u w:val="single"/>
        </w:rPr>
        <w:t>4. Módulo de protección Cross-Site Request</w:t>
      </w:r>
      <w:r w:rsidRPr="00031972">
        <w:rPr>
          <w:noProof/>
          <w:sz w:val="24"/>
          <w:szCs w:val="24"/>
        </w:rPr>
        <w:tab/>
        <w:t>12</w:t>
      </w:r>
    </w:p>
    <w:p w14:paraId="3460BE88" w14:textId="7E7A49C9" w:rsidR="00031972" w:rsidRPr="00031972" w:rsidRDefault="00031972">
      <w:pPr>
        <w:rPr>
          <w:noProof/>
          <w:sz w:val="24"/>
          <w:szCs w:val="24"/>
        </w:rPr>
        <w:sectPr w:rsidR="00031972" w:rsidRPr="00031972" w:rsidSect="00031972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4A45345E" w14:textId="2DD08A92" w:rsidR="0012249A" w:rsidRPr="00031972" w:rsidRDefault="0012249A">
      <w:pPr>
        <w:rPr>
          <w:sz w:val="24"/>
          <w:szCs w:val="24"/>
        </w:rPr>
      </w:pPr>
      <w:r w:rsidRPr="00031972">
        <w:rPr>
          <w:sz w:val="24"/>
          <w:szCs w:val="24"/>
        </w:rPr>
        <w:fldChar w:fldCharType="end"/>
      </w:r>
      <w:r w:rsidRPr="00031972">
        <w:rPr>
          <w:sz w:val="24"/>
          <w:szCs w:val="24"/>
        </w:rPr>
        <w:br w:type="page"/>
      </w:r>
    </w:p>
    <w:p w14:paraId="5BF6E332" w14:textId="0516F18C" w:rsidR="00000A08" w:rsidRPr="006918DB" w:rsidRDefault="00806121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lastRenderedPageBreak/>
        <w:t>El objetivo de la práctica es conseguir un certificado que establece que la conexión con nuestro servidor es segura.</w:t>
      </w:r>
    </w:p>
    <w:p w14:paraId="5C3D454D" w14:textId="1D88A898" w:rsidR="008C20F8" w:rsidRPr="006918DB" w:rsidRDefault="008C20F8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Vamos paso a paso:</w:t>
      </w:r>
    </w:p>
    <w:p w14:paraId="1EB88BC3" w14:textId="28D688B0" w:rsidR="008C20F8" w:rsidRPr="006918DB" w:rsidRDefault="008C20F8" w:rsidP="008E2649">
      <w:pPr>
        <w:jc w:val="both"/>
        <w:rPr>
          <w:sz w:val="24"/>
          <w:szCs w:val="24"/>
        </w:rPr>
      </w:pPr>
    </w:p>
    <w:p w14:paraId="4946A167" w14:textId="4DE60A09" w:rsidR="008C20F8" w:rsidRPr="006918DB" w:rsidRDefault="00953EF8" w:rsidP="008E2649">
      <w:pPr>
        <w:jc w:val="both"/>
        <w:rPr>
          <w:b/>
          <w:bCs/>
          <w:sz w:val="40"/>
          <w:szCs w:val="40"/>
          <w:u w:val="single"/>
        </w:rPr>
      </w:pPr>
      <w:r w:rsidRPr="006918DB">
        <w:rPr>
          <w:b/>
          <w:bCs/>
          <w:sz w:val="40"/>
          <w:szCs w:val="40"/>
          <w:u w:val="single"/>
        </w:rPr>
        <w:t xml:space="preserve">1. </w:t>
      </w:r>
      <w:r w:rsidR="00A11AD8" w:rsidRPr="006918DB">
        <w:rPr>
          <w:b/>
          <w:bCs/>
          <w:sz w:val="40"/>
          <w:szCs w:val="40"/>
          <w:u w:val="single"/>
        </w:rPr>
        <w:t>Regla de entrada</w:t>
      </w:r>
      <w:r w:rsidR="00560D1F" w:rsidRPr="006918DB">
        <w:rPr>
          <w:b/>
          <w:bCs/>
          <w:sz w:val="40"/>
          <w:szCs w:val="40"/>
          <w:u w:val="single"/>
        </w:rPr>
        <w:fldChar w:fldCharType="begin"/>
      </w:r>
      <w:r w:rsidR="00560D1F" w:rsidRPr="006918DB">
        <w:instrText xml:space="preserve"> XE "</w:instrText>
      </w:r>
      <w:r w:rsidR="00560D1F" w:rsidRPr="006918DB">
        <w:rPr>
          <w:b/>
          <w:bCs/>
          <w:sz w:val="40"/>
          <w:szCs w:val="40"/>
          <w:u w:val="single"/>
        </w:rPr>
        <w:instrText>1. Regla de entrada</w:instrText>
      </w:r>
      <w:r w:rsidR="00560D1F" w:rsidRPr="006918DB">
        <w:instrText xml:space="preserve">" </w:instrText>
      </w:r>
      <w:r w:rsidR="00560D1F" w:rsidRPr="006918DB">
        <w:rPr>
          <w:b/>
          <w:bCs/>
          <w:sz w:val="40"/>
          <w:szCs w:val="40"/>
          <w:u w:val="single"/>
        </w:rPr>
        <w:fldChar w:fldCharType="end"/>
      </w:r>
    </w:p>
    <w:p w14:paraId="6DAD6F0A" w14:textId="6D42D7E4" w:rsidR="00A11AD8" w:rsidRPr="006918DB" w:rsidRDefault="00727335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Dado que ahora sí que vamos a hacer uso del protocolo </w:t>
      </w:r>
      <w:hyperlink r:id="rId12" w:history="1">
        <w:r w:rsidRPr="006918DB">
          <w:rPr>
            <w:rStyle w:val="Hyperlink"/>
            <w:b/>
            <w:bCs/>
            <w:color w:val="auto"/>
            <w:sz w:val="24"/>
            <w:szCs w:val="24"/>
            <w:u w:val="none"/>
          </w:rPr>
          <w:t>HTTPS</w:t>
        </w:r>
        <w:r w:rsidRPr="006918DB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4B3C91" w:rsidRPr="006918DB">
        <w:rPr>
          <w:sz w:val="24"/>
          <w:szCs w:val="24"/>
        </w:rPr>
        <w:t xml:space="preserve">, </w:t>
      </w:r>
      <w:r w:rsidR="00881E36" w:rsidRPr="006918DB">
        <w:rPr>
          <w:sz w:val="24"/>
          <w:szCs w:val="24"/>
        </w:rPr>
        <w:t>necesitamos primero habilitar la entrada de conexiones mediante este protocolo en nuestro servidor.</w:t>
      </w:r>
    </w:p>
    <w:p w14:paraId="38613CD1" w14:textId="1A41AB24" w:rsidR="00881E36" w:rsidRPr="006918DB" w:rsidRDefault="00881E36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Para ello nos dirigimos a AWS, al resumen de nuestra instancia, y entramos en </w:t>
      </w:r>
      <w:r w:rsidR="00330BE6" w:rsidRPr="006918DB">
        <w:rPr>
          <w:sz w:val="24"/>
          <w:szCs w:val="24"/>
        </w:rPr>
        <w:t>la pestaña de seguridad.</w:t>
      </w:r>
    </w:p>
    <w:p w14:paraId="644F536D" w14:textId="7FFD1A96" w:rsidR="00330BE6" w:rsidRPr="006918DB" w:rsidRDefault="00330BE6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5BF59103" wp14:editId="46C7F48A">
            <wp:extent cx="5400040" cy="2485390"/>
            <wp:effectExtent l="19050" t="19050" r="1016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1DF22" w14:textId="04ED9D8C" w:rsidR="00330BE6" w:rsidRPr="006918DB" w:rsidRDefault="00530493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Aquí dentro, seleccionamos el grupo de seguridad propio de nuestra instancia.</w:t>
      </w:r>
    </w:p>
    <w:p w14:paraId="2AC1B624" w14:textId="7EAC55C0" w:rsidR="00530493" w:rsidRPr="006918DB" w:rsidRDefault="00530493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09610322" wp14:editId="124E883A">
            <wp:extent cx="2990850" cy="9334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2AFDF" w14:textId="6654B268" w:rsidR="00941D9E" w:rsidRPr="006918DB" w:rsidRDefault="00B07340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Entramos a editar las reglas de entrada de nuestra instancia.</w:t>
      </w:r>
    </w:p>
    <w:p w14:paraId="5A4D3677" w14:textId="5DB89CBF" w:rsidR="00B07340" w:rsidRPr="006918DB" w:rsidRDefault="00B07340" w:rsidP="008E2649">
      <w:pPr>
        <w:jc w:val="both"/>
        <w:rPr>
          <w:sz w:val="24"/>
          <w:szCs w:val="24"/>
        </w:rPr>
      </w:pPr>
      <w:r w:rsidRPr="006918DB">
        <w:rPr>
          <w:noProof/>
        </w:rPr>
        <w:lastRenderedPageBreak/>
        <w:drawing>
          <wp:inline distT="0" distB="0" distL="0" distR="0" wp14:anchorId="6935956A" wp14:editId="6F6DADFC">
            <wp:extent cx="5400040" cy="1713230"/>
            <wp:effectExtent l="19050" t="19050" r="1016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24380" w14:textId="09F9B7E5" w:rsidR="00B07340" w:rsidRPr="006918DB" w:rsidRDefault="00A479D9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Una vez estamos en este punto, </w:t>
      </w:r>
      <w:r w:rsidR="00C83109" w:rsidRPr="006918DB">
        <w:rPr>
          <w:sz w:val="24"/>
          <w:szCs w:val="24"/>
        </w:rPr>
        <w:t>debemos hacer clic en el botón “</w:t>
      </w:r>
      <w:proofErr w:type="spellStart"/>
      <w:r w:rsidR="00C83109" w:rsidRPr="006918DB">
        <w:rPr>
          <w:b/>
          <w:bCs/>
          <w:sz w:val="24"/>
          <w:szCs w:val="24"/>
        </w:rPr>
        <w:t>Add</w:t>
      </w:r>
      <w:proofErr w:type="spellEnd"/>
      <w:r w:rsidR="00C83109" w:rsidRPr="006918DB">
        <w:rPr>
          <w:b/>
          <w:bCs/>
          <w:sz w:val="24"/>
          <w:szCs w:val="24"/>
        </w:rPr>
        <w:t xml:space="preserve"> rule</w:t>
      </w:r>
      <w:r w:rsidR="00C83109" w:rsidRPr="006918DB">
        <w:rPr>
          <w:sz w:val="24"/>
          <w:szCs w:val="24"/>
        </w:rPr>
        <w:t>” para crear una nueva regla de seguridad.</w:t>
      </w:r>
    </w:p>
    <w:p w14:paraId="4C1092B3" w14:textId="4C1209AE" w:rsidR="00C83109" w:rsidRPr="006918DB" w:rsidRDefault="00705FEB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En el buscador que se nos presenta, escribimos “</w:t>
      </w:r>
      <w:r w:rsidRPr="006918DB">
        <w:rPr>
          <w:b/>
          <w:bCs/>
          <w:sz w:val="24"/>
          <w:szCs w:val="24"/>
        </w:rPr>
        <w:t>https</w:t>
      </w:r>
      <w:r w:rsidRPr="006918DB">
        <w:rPr>
          <w:sz w:val="24"/>
          <w:szCs w:val="24"/>
        </w:rPr>
        <w:t>” y seleccionamos la primera opción.</w:t>
      </w:r>
    </w:p>
    <w:p w14:paraId="6B0A2F46" w14:textId="4D692236" w:rsidR="00705FEB" w:rsidRPr="006918DB" w:rsidRDefault="00736599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3E35A60F" wp14:editId="5188A139">
            <wp:extent cx="2743200" cy="13906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24310" w14:textId="716FB3F7" w:rsidR="005A5BCB" w:rsidRPr="006918DB" w:rsidRDefault="005A5BCB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Por último, establecemos que </w:t>
      </w:r>
      <w:r w:rsidR="0035602B" w:rsidRPr="006918DB">
        <w:rPr>
          <w:sz w:val="24"/>
          <w:szCs w:val="24"/>
        </w:rPr>
        <w:t>las conexiones mediante el uso de este protocolo se podrán realizar desde cualquier IP del mundo.</w:t>
      </w:r>
    </w:p>
    <w:p w14:paraId="6557EC36" w14:textId="3266D86A" w:rsidR="0035602B" w:rsidRPr="006918DB" w:rsidRDefault="0035602B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4A154101" wp14:editId="6B0B7A7C">
            <wp:extent cx="5400040" cy="494030"/>
            <wp:effectExtent l="19050" t="19050" r="1016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B0D27" w14:textId="5D293A46" w:rsidR="00AC779A" w:rsidRPr="006918DB" w:rsidRDefault="00AC779A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Guardamos los cambios.</w:t>
      </w:r>
    </w:p>
    <w:p w14:paraId="11AD68E6" w14:textId="212A387D" w:rsidR="00AC779A" w:rsidRPr="006918DB" w:rsidRDefault="00DD2C92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2AF0723D" wp14:editId="501DC563">
            <wp:extent cx="5400040" cy="413385"/>
            <wp:effectExtent l="19050" t="19050" r="1016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5DEDC" w14:textId="21039AC1" w:rsidR="00DD2C92" w:rsidRPr="006918DB" w:rsidRDefault="00DD2C92" w:rsidP="008E2649">
      <w:pPr>
        <w:jc w:val="both"/>
        <w:rPr>
          <w:sz w:val="24"/>
          <w:szCs w:val="24"/>
        </w:rPr>
      </w:pPr>
    </w:p>
    <w:p w14:paraId="2254A945" w14:textId="163A581F" w:rsidR="00DD2C92" w:rsidRPr="006918DB" w:rsidRDefault="007234D2" w:rsidP="008E2649">
      <w:pPr>
        <w:jc w:val="both"/>
        <w:rPr>
          <w:b/>
          <w:bCs/>
          <w:sz w:val="40"/>
          <w:szCs w:val="40"/>
          <w:u w:val="single"/>
        </w:rPr>
      </w:pPr>
      <w:r w:rsidRPr="006918DB">
        <w:rPr>
          <w:b/>
          <w:bCs/>
          <w:sz w:val="40"/>
          <w:szCs w:val="40"/>
          <w:u w:val="single"/>
        </w:rPr>
        <w:t xml:space="preserve">2. </w:t>
      </w:r>
      <w:proofErr w:type="spellStart"/>
      <w:r w:rsidR="001A51F4" w:rsidRPr="006918DB">
        <w:rPr>
          <w:b/>
          <w:bCs/>
          <w:sz w:val="40"/>
          <w:szCs w:val="40"/>
          <w:u w:val="single"/>
        </w:rPr>
        <w:t>Certbot</w:t>
      </w:r>
      <w:proofErr w:type="spellEnd"/>
      <w:r w:rsidR="002763F2" w:rsidRPr="006918DB">
        <w:rPr>
          <w:b/>
          <w:bCs/>
          <w:sz w:val="40"/>
          <w:szCs w:val="40"/>
          <w:u w:val="single"/>
        </w:rPr>
        <w:fldChar w:fldCharType="begin"/>
      </w:r>
      <w:r w:rsidR="002763F2" w:rsidRPr="006918DB">
        <w:instrText xml:space="preserve"> XE "</w:instrText>
      </w:r>
      <w:r w:rsidR="002763F2" w:rsidRPr="006918DB">
        <w:rPr>
          <w:b/>
          <w:bCs/>
          <w:sz w:val="40"/>
          <w:szCs w:val="40"/>
          <w:u w:val="single"/>
        </w:rPr>
        <w:instrText>2. Certbot</w:instrText>
      </w:r>
      <w:r w:rsidR="002763F2" w:rsidRPr="006918DB">
        <w:instrText xml:space="preserve">" </w:instrText>
      </w:r>
      <w:r w:rsidR="002763F2" w:rsidRPr="006918DB">
        <w:rPr>
          <w:b/>
          <w:bCs/>
          <w:sz w:val="40"/>
          <w:szCs w:val="40"/>
          <w:u w:val="single"/>
        </w:rPr>
        <w:fldChar w:fldCharType="end"/>
      </w:r>
    </w:p>
    <w:p w14:paraId="478A4114" w14:textId="399BF636" w:rsidR="001A51F4" w:rsidRPr="006918DB" w:rsidRDefault="00D86BFF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Como se ha mencionado antes, el objetivo es conseguir un certificado que autentifique las conexiones a nuestro servidor para poder utilizar HTTPS. Para poder llevar esto a cabo, y según se especifica en la documentación de la práctica, vamos a hacer uso de </w:t>
      </w:r>
      <w:hyperlink r:id="rId19" w:history="1">
        <w:proofErr w:type="spellStart"/>
        <w:r w:rsidRPr="006918DB">
          <w:rPr>
            <w:rStyle w:val="Hyperlink"/>
            <w:b/>
            <w:bCs/>
            <w:color w:val="auto"/>
            <w:sz w:val="24"/>
            <w:szCs w:val="24"/>
            <w:u w:val="none"/>
          </w:rPr>
          <w:t>Certbot</w:t>
        </w:r>
        <w:proofErr w:type="spellEnd"/>
        <w:r w:rsidR="005170B8" w:rsidRPr="006918DB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5170B8" w:rsidRPr="006918DB">
        <w:rPr>
          <w:sz w:val="24"/>
          <w:szCs w:val="24"/>
        </w:rPr>
        <w:t>, una herramienta que ofrece certificados es este tipo de forma gratuita, aunque no es la más segura del mercado.</w:t>
      </w:r>
    </w:p>
    <w:p w14:paraId="2F414232" w14:textId="30992FF4" w:rsidR="003D2FCE" w:rsidRPr="006918DB" w:rsidRDefault="003D2FCE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Nos dirigimos</w:t>
      </w:r>
      <w:r w:rsidR="0000507C" w:rsidRPr="006918DB">
        <w:rPr>
          <w:sz w:val="24"/>
          <w:szCs w:val="24"/>
        </w:rPr>
        <w:t xml:space="preserve"> a la página web enlazada en el párrafo anterior.</w:t>
      </w:r>
    </w:p>
    <w:p w14:paraId="7FD167F9" w14:textId="40C50766" w:rsidR="0000507C" w:rsidRPr="006918DB" w:rsidRDefault="00A90778" w:rsidP="008E2649">
      <w:pPr>
        <w:jc w:val="both"/>
        <w:rPr>
          <w:sz w:val="24"/>
          <w:szCs w:val="24"/>
        </w:rPr>
      </w:pPr>
      <w:r w:rsidRPr="006918DB">
        <w:rPr>
          <w:noProof/>
        </w:rPr>
        <w:lastRenderedPageBreak/>
        <w:drawing>
          <wp:inline distT="0" distB="0" distL="0" distR="0" wp14:anchorId="5EDF764B" wp14:editId="40B1099B">
            <wp:extent cx="5400040" cy="2902585"/>
            <wp:effectExtent l="19050" t="19050" r="1016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9B7C8" w14:textId="0856765B" w:rsidR="00D41AC2" w:rsidRPr="006918DB" w:rsidRDefault="002A42BE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En los dos desplegables que aparecen en el centro de la pantalla, seleccionamos las opciones “</w:t>
      </w:r>
      <w:r w:rsidRPr="006918DB">
        <w:rPr>
          <w:b/>
          <w:bCs/>
          <w:sz w:val="24"/>
          <w:szCs w:val="24"/>
        </w:rPr>
        <w:t>Apache</w:t>
      </w:r>
      <w:r w:rsidRPr="006918DB">
        <w:rPr>
          <w:sz w:val="24"/>
          <w:szCs w:val="24"/>
        </w:rPr>
        <w:t>” y “</w:t>
      </w:r>
      <w:r w:rsidRPr="006918DB">
        <w:rPr>
          <w:b/>
          <w:bCs/>
          <w:sz w:val="24"/>
          <w:szCs w:val="24"/>
        </w:rPr>
        <w:t>Ubuntu 20</w:t>
      </w:r>
      <w:r w:rsidRPr="006918DB">
        <w:rPr>
          <w:sz w:val="24"/>
          <w:szCs w:val="24"/>
        </w:rPr>
        <w:t>”.</w:t>
      </w:r>
    </w:p>
    <w:p w14:paraId="78073CA0" w14:textId="4873B93E" w:rsidR="004D7A3F" w:rsidRPr="006918DB" w:rsidRDefault="004D7A3F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11977D32" wp14:editId="1D28A130">
            <wp:extent cx="5400040" cy="321945"/>
            <wp:effectExtent l="19050" t="19050" r="1016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65506" w14:textId="33CCF8B3" w:rsidR="00660231" w:rsidRPr="006918DB" w:rsidRDefault="00660231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La web se actualiza para mostrarnos una guía de instalación de </w:t>
      </w:r>
      <w:proofErr w:type="spellStart"/>
      <w:r w:rsidRPr="006918DB">
        <w:rPr>
          <w:sz w:val="24"/>
          <w:szCs w:val="24"/>
        </w:rPr>
        <w:t>Certbot</w:t>
      </w:r>
      <w:proofErr w:type="spellEnd"/>
      <w:r w:rsidRPr="006918DB">
        <w:rPr>
          <w:sz w:val="24"/>
          <w:szCs w:val="24"/>
        </w:rPr>
        <w:t xml:space="preserve"> en nuestro servidor, con las especificaciones que le hemos dado.</w:t>
      </w:r>
    </w:p>
    <w:p w14:paraId="596DCADC" w14:textId="1E66E90B" w:rsidR="00A173D3" w:rsidRPr="006918DB" w:rsidRDefault="00A173D3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Si bajamos un poco, podemos ver los pasos a seguir para conseguir el certificado.</w:t>
      </w:r>
    </w:p>
    <w:p w14:paraId="6D071266" w14:textId="614F74FC" w:rsidR="00A173D3" w:rsidRPr="006918DB" w:rsidRDefault="00A173D3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0EF5E438" wp14:editId="110E012A">
            <wp:extent cx="5400040" cy="2899410"/>
            <wp:effectExtent l="19050" t="19050" r="1016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C2423" w14:textId="6284FAD5" w:rsidR="007A5B11" w:rsidRPr="006918DB" w:rsidRDefault="00105B74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Vamos a realizar los pasos necesarios.</w:t>
      </w:r>
    </w:p>
    <w:p w14:paraId="2297A588" w14:textId="77777777" w:rsidR="007A5B11" w:rsidRPr="006918DB" w:rsidRDefault="007A5B11">
      <w:pPr>
        <w:rPr>
          <w:sz w:val="24"/>
          <w:szCs w:val="24"/>
        </w:rPr>
      </w:pPr>
      <w:r w:rsidRPr="006918DB">
        <w:rPr>
          <w:sz w:val="24"/>
          <w:szCs w:val="24"/>
        </w:rPr>
        <w:br w:type="page"/>
      </w:r>
    </w:p>
    <w:p w14:paraId="28D73124" w14:textId="67DE5D9A" w:rsidR="007A5B11" w:rsidRPr="006918DB" w:rsidRDefault="004D4901" w:rsidP="008E2649">
      <w:pPr>
        <w:jc w:val="both"/>
        <w:rPr>
          <w:b/>
          <w:bCs/>
          <w:sz w:val="32"/>
          <w:szCs w:val="32"/>
        </w:rPr>
      </w:pPr>
      <w:r w:rsidRPr="006918DB">
        <w:rPr>
          <w:b/>
          <w:bCs/>
          <w:sz w:val="32"/>
          <w:szCs w:val="32"/>
        </w:rPr>
        <w:lastRenderedPageBreak/>
        <w:t xml:space="preserve">2.1. </w:t>
      </w:r>
      <w:r w:rsidR="00EA32A3" w:rsidRPr="006918DB">
        <w:rPr>
          <w:b/>
          <w:bCs/>
          <w:sz w:val="32"/>
          <w:szCs w:val="32"/>
        </w:rPr>
        <w:t xml:space="preserve">SSH </w:t>
      </w:r>
      <w:proofErr w:type="spellStart"/>
      <w:r w:rsidR="00EA32A3" w:rsidRPr="006918DB">
        <w:rPr>
          <w:b/>
          <w:bCs/>
          <w:sz w:val="32"/>
          <w:szCs w:val="32"/>
        </w:rPr>
        <w:t>into</w:t>
      </w:r>
      <w:proofErr w:type="spellEnd"/>
      <w:r w:rsidR="00EA32A3" w:rsidRPr="006918DB">
        <w:rPr>
          <w:b/>
          <w:bCs/>
          <w:sz w:val="32"/>
          <w:szCs w:val="32"/>
        </w:rPr>
        <w:t xml:space="preserve"> the server</w:t>
      </w:r>
      <w:r w:rsidR="002177E3" w:rsidRPr="006918DB">
        <w:rPr>
          <w:b/>
          <w:bCs/>
          <w:sz w:val="32"/>
          <w:szCs w:val="32"/>
        </w:rPr>
        <w:fldChar w:fldCharType="begin"/>
      </w:r>
      <w:r w:rsidR="002177E3" w:rsidRPr="006918DB">
        <w:instrText xml:space="preserve"> XE "</w:instrText>
      </w:r>
      <w:r w:rsidR="002177E3" w:rsidRPr="006918DB">
        <w:rPr>
          <w:b/>
          <w:bCs/>
          <w:sz w:val="32"/>
          <w:szCs w:val="32"/>
        </w:rPr>
        <w:instrText>2.1. SSH into the server</w:instrText>
      </w:r>
      <w:r w:rsidR="002177E3" w:rsidRPr="006918DB">
        <w:instrText xml:space="preserve">" </w:instrText>
      </w:r>
      <w:r w:rsidR="002177E3" w:rsidRPr="006918DB">
        <w:rPr>
          <w:b/>
          <w:bCs/>
          <w:sz w:val="32"/>
          <w:szCs w:val="32"/>
        </w:rPr>
        <w:fldChar w:fldCharType="end"/>
      </w:r>
    </w:p>
    <w:p w14:paraId="2D55A0B9" w14:textId="1F5AB4AF" w:rsidR="009F302E" w:rsidRPr="006918DB" w:rsidRDefault="00F47FD6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Nos dirigimos a nuestro cliente SSH para conectarnos </w:t>
      </w:r>
      <w:r w:rsidR="00800723" w:rsidRPr="006918DB">
        <w:rPr>
          <w:sz w:val="24"/>
          <w:szCs w:val="24"/>
        </w:rPr>
        <w:t>a nuestra instancia</w:t>
      </w:r>
      <w:r w:rsidR="00A721D8" w:rsidRPr="006918DB">
        <w:rPr>
          <w:sz w:val="24"/>
          <w:szCs w:val="24"/>
        </w:rPr>
        <w:t xml:space="preserve"> para ejecutar los comandos de esta guía.</w:t>
      </w:r>
    </w:p>
    <w:p w14:paraId="75D267D3" w14:textId="23E60A15" w:rsidR="002177E3" w:rsidRPr="006918DB" w:rsidRDefault="002177E3" w:rsidP="008E2649">
      <w:pPr>
        <w:jc w:val="both"/>
        <w:rPr>
          <w:sz w:val="24"/>
          <w:szCs w:val="24"/>
        </w:rPr>
      </w:pPr>
    </w:p>
    <w:p w14:paraId="4B1D87FE" w14:textId="1B93CE4B" w:rsidR="002177E3" w:rsidRPr="006918DB" w:rsidRDefault="00C0394E" w:rsidP="008E2649">
      <w:pPr>
        <w:jc w:val="both"/>
        <w:rPr>
          <w:b/>
          <w:bCs/>
          <w:sz w:val="32"/>
          <w:szCs w:val="32"/>
        </w:rPr>
      </w:pPr>
      <w:r w:rsidRPr="006918DB">
        <w:rPr>
          <w:b/>
          <w:bCs/>
          <w:sz w:val="32"/>
          <w:szCs w:val="32"/>
        </w:rPr>
        <w:t xml:space="preserve">2.2. </w:t>
      </w:r>
      <w:proofErr w:type="spellStart"/>
      <w:r w:rsidR="00DE6C16" w:rsidRPr="006918DB">
        <w:rPr>
          <w:b/>
          <w:bCs/>
          <w:sz w:val="32"/>
          <w:szCs w:val="32"/>
        </w:rPr>
        <w:t>Install</w:t>
      </w:r>
      <w:proofErr w:type="spellEnd"/>
      <w:r w:rsidR="00DE6C16" w:rsidRPr="006918DB">
        <w:rPr>
          <w:b/>
          <w:bCs/>
          <w:sz w:val="32"/>
          <w:szCs w:val="32"/>
        </w:rPr>
        <w:t xml:space="preserve"> </w:t>
      </w:r>
      <w:proofErr w:type="spellStart"/>
      <w:r w:rsidR="00DE6C16" w:rsidRPr="006918DB">
        <w:rPr>
          <w:b/>
          <w:bCs/>
          <w:sz w:val="32"/>
          <w:szCs w:val="32"/>
        </w:rPr>
        <w:t>snapd</w:t>
      </w:r>
      <w:proofErr w:type="spellEnd"/>
      <w:r w:rsidR="001B4304" w:rsidRPr="006918DB">
        <w:rPr>
          <w:b/>
          <w:bCs/>
          <w:sz w:val="32"/>
          <w:szCs w:val="32"/>
        </w:rPr>
        <w:fldChar w:fldCharType="begin"/>
      </w:r>
      <w:r w:rsidR="001B4304" w:rsidRPr="006918DB">
        <w:instrText xml:space="preserve"> XE "</w:instrText>
      </w:r>
      <w:r w:rsidR="001B4304" w:rsidRPr="006918DB">
        <w:rPr>
          <w:b/>
          <w:bCs/>
          <w:sz w:val="32"/>
          <w:szCs w:val="32"/>
        </w:rPr>
        <w:instrText>2.2. Install snapd</w:instrText>
      </w:r>
      <w:r w:rsidR="001B4304" w:rsidRPr="006918DB">
        <w:instrText xml:space="preserve">" </w:instrText>
      </w:r>
      <w:r w:rsidR="001B4304" w:rsidRPr="006918DB">
        <w:rPr>
          <w:b/>
          <w:bCs/>
          <w:sz w:val="32"/>
          <w:szCs w:val="32"/>
        </w:rPr>
        <w:fldChar w:fldCharType="end"/>
      </w:r>
    </w:p>
    <w:p w14:paraId="15024867" w14:textId="65F6FB58" w:rsidR="00D72C7D" w:rsidRPr="006918DB" w:rsidRDefault="00121271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El instalador que utilizaremos para la certificación es el conocido como </w:t>
      </w:r>
      <w:hyperlink r:id="rId23" w:history="1">
        <w:r w:rsidRPr="006918DB">
          <w:rPr>
            <w:rStyle w:val="Hyperlink"/>
            <w:color w:val="auto"/>
            <w:sz w:val="24"/>
            <w:szCs w:val="24"/>
            <w:u w:val="none"/>
          </w:rPr>
          <w:t>“</w:t>
        </w:r>
        <w:proofErr w:type="spellStart"/>
        <w:proofErr w:type="gramStart"/>
        <w:r w:rsidRPr="006918DB">
          <w:rPr>
            <w:rStyle w:val="Hyperlink"/>
            <w:b/>
            <w:bCs/>
            <w:color w:val="auto"/>
            <w:sz w:val="24"/>
            <w:szCs w:val="24"/>
            <w:u w:val="none"/>
          </w:rPr>
          <w:t>snapd</w:t>
        </w:r>
        <w:proofErr w:type="spellEnd"/>
        <w:r w:rsidRPr="006918DB">
          <w:rPr>
            <w:rStyle w:val="Hyperlink"/>
            <w:color w:val="auto"/>
            <w:sz w:val="24"/>
            <w:szCs w:val="24"/>
            <w:u w:val="none"/>
          </w:rPr>
          <w:t>”</w:t>
        </w:r>
        <w:r w:rsidRPr="006918DB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  <w:proofErr w:type="gramEnd"/>
      </w:hyperlink>
      <w:r w:rsidRPr="006918DB">
        <w:rPr>
          <w:sz w:val="24"/>
          <w:szCs w:val="24"/>
        </w:rPr>
        <w:t xml:space="preserve">, un instalador desarrollado por la propia </w:t>
      </w:r>
      <w:hyperlink r:id="rId24" w:history="1">
        <w:r w:rsidRPr="006918DB">
          <w:rPr>
            <w:rStyle w:val="Hyperlink"/>
            <w:b/>
            <w:bCs/>
            <w:color w:val="auto"/>
            <w:sz w:val="24"/>
            <w:szCs w:val="24"/>
            <w:u w:val="none"/>
          </w:rPr>
          <w:t>Can</w:t>
        </w:r>
        <w:r w:rsidR="00805581" w:rsidRPr="006918DB">
          <w:rPr>
            <w:rStyle w:val="Hyperlink"/>
            <w:b/>
            <w:bCs/>
            <w:color w:val="auto"/>
            <w:sz w:val="24"/>
            <w:szCs w:val="24"/>
            <w:u w:val="none"/>
          </w:rPr>
          <w:t>onical</w:t>
        </w:r>
        <w:r w:rsidR="00D317E8" w:rsidRPr="006918DB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D317E8" w:rsidRPr="006918DB">
        <w:rPr>
          <w:sz w:val="24"/>
          <w:szCs w:val="24"/>
        </w:rPr>
        <w:t>, creadora de Ubuntu</w:t>
      </w:r>
      <w:r w:rsidR="00D72C7D" w:rsidRPr="006918DB">
        <w:rPr>
          <w:sz w:val="24"/>
          <w:szCs w:val="24"/>
        </w:rPr>
        <w:t>.</w:t>
      </w:r>
    </w:p>
    <w:p w14:paraId="4F154CF7" w14:textId="486A1A53" w:rsidR="00D72C7D" w:rsidRPr="006918DB" w:rsidRDefault="00D72C7D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>En principio</w:t>
      </w:r>
      <w:r w:rsidR="00F07B9A" w:rsidRPr="006918DB">
        <w:rPr>
          <w:sz w:val="24"/>
          <w:szCs w:val="24"/>
        </w:rPr>
        <w:t xml:space="preserve">, el instalador </w:t>
      </w:r>
      <w:proofErr w:type="spellStart"/>
      <w:r w:rsidR="00F07B9A" w:rsidRPr="006918DB">
        <w:rPr>
          <w:sz w:val="24"/>
          <w:szCs w:val="24"/>
        </w:rPr>
        <w:t>snapd</w:t>
      </w:r>
      <w:proofErr w:type="spellEnd"/>
      <w:r w:rsidR="00F07B9A" w:rsidRPr="006918DB">
        <w:rPr>
          <w:sz w:val="24"/>
          <w:szCs w:val="24"/>
        </w:rPr>
        <w:t xml:space="preserve"> viene instalado de forma predeterminada en el momento que se instala Ubuntu</w:t>
      </w:r>
      <w:r w:rsidR="00415F9B" w:rsidRPr="006918DB">
        <w:rPr>
          <w:sz w:val="24"/>
          <w:szCs w:val="24"/>
        </w:rPr>
        <w:t xml:space="preserve">, pero para comprobar (e instalarlo si no lo está ya), ejecutamos el comando </w:t>
      </w:r>
      <w:r w:rsidR="00415F9B" w:rsidRPr="006918DB">
        <w:rPr>
          <w:b/>
          <w:bCs/>
          <w:sz w:val="24"/>
          <w:szCs w:val="24"/>
        </w:rPr>
        <w:t xml:space="preserve">sudo </w:t>
      </w:r>
      <w:proofErr w:type="spellStart"/>
      <w:r w:rsidR="00415F9B" w:rsidRPr="006918DB">
        <w:rPr>
          <w:b/>
          <w:bCs/>
          <w:sz w:val="24"/>
          <w:szCs w:val="24"/>
        </w:rPr>
        <w:t>apt</w:t>
      </w:r>
      <w:proofErr w:type="spellEnd"/>
      <w:r w:rsidR="00415F9B" w:rsidRPr="006918DB">
        <w:rPr>
          <w:b/>
          <w:bCs/>
          <w:sz w:val="24"/>
          <w:szCs w:val="24"/>
        </w:rPr>
        <w:t xml:space="preserve"> </w:t>
      </w:r>
      <w:proofErr w:type="spellStart"/>
      <w:r w:rsidR="00415F9B" w:rsidRPr="006918DB">
        <w:rPr>
          <w:b/>
          <w:bCs/>
          <w:sz w:val="24"/>
          <w:szCs w:val="24"/>
        </w:rPr>
        <w:t>install</w:t>
      </w:r>
      <w:proofErr w:type="spellEnd"/>
      <w:r w:rsidR="00415F9B" w:rsidRPr="006918DB">
        <w:rPr>
          <w:b/>
          <w:bCs/>
          <w:sz w:val="24"/>
          <w:szCs w:val="24"/>
        </w:rPr>
        <w:t xml:space="preserve"> </w:t>
      </w:r>
      <w:proofErr w:type="spellStart"/>
      <w:r w:rsidR="00415F9B" w:rsidRPr="006918DB">
        <w:rPr>
          <w:b/>
          <w:bCs/>
          <w:sz w:val="24"/>
          <w:szCs w:val="24"/>
        </w:rPr>
        <w:t>snapd</w:t>
      </w:r>
      <w:proofErr w:type="spellEnd"/>
      <w:r w:rsidR="00415F9B" w:rsidRPr="006918DB">
        <w:rPr>
          <w:sz w:val="24"/>
          <w:szCs w:val="24"/>
        </w:rPr>
        <w:t>.</w:t>
      </w:r>
    </w:p>
    <w:p w14:paraId="2980BDCB" w14:textId="2BE95D60" w:rsidR="00FB6D85" w:rsidRPr="006918DB" w:rsidRDefault="00966D4F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135D9DE7" wp14:editId="4807B348">
            <wp:extent cx="4772025" cy="106680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007AA" w14:textId="2622CBCB" w:rsidR="006E121E" w:rsidRPr="006918DB" w:rsidRDefault="006E121E" w:rsidP="008E2649">
      <w:pPr>
        <w:jc w:val="both"/>
        <w:rPr>
          <w:sz w:val="24"/>
          <w:szCs w:val="24"/>
        </w:rPr>
      </w:pPr>
    </w:p>
    <w:p w14:paraId="1FF0E5B8" w14:textId="069FC65E" w:rsidR="006E121E" w:rsidRPr="0027785B" w:rsidRDefault="00304088" w:rsidP="008E2649">
      <w:pPr>
        <w:jc w:val="both"/>
        <w:rPr>
          <w:b/>
          <w:bCs/>
          <w:sz w:val="32"/>
          <w:szCs w:val="32"/>
          <w:lang w:val="en-US"/>
        </w:rPr>
      </w:pPr>
      <w:r w:rsidRPr="0027785B">
        <w:rPr>
          <w:b/>
          <w:bCs/>
          <w:sz w:val="32"/>
          <w:szCs w:val="32"/>
          <w:lang w:val="en-US"/>
        </w:rPr>
        <w:t xml:space="preserve">2.3. </w:t>
      </w:r>
      <w:r w:rsidR="003E4EE7" w:rsidRPr="0027785B">
        <w:rPr>
          <w:b/>
          <w:bCs/>
          <w:sz w:val="32"/>
          <w:szCs w:val="32"/>
          <w:lang w:val="en-US"/>
        </w:rPr>
        <w:t xml:space="preserve">Remove </w:t>
      </w:r>
      <w:proofErr w:type="spellStart"/>
      <w:r w:rsidR="003E4EE7" w:rsidRPr="0027785B">
        <w:rPr>
          <w:b/>
          <w:bCs/>
          <w:sz w:val="32"/>
          <w:szCs w:val="32"/>
          <w:lang w:val="en-US"/>
        </w:rPr>
        <w:t>certbot</w:t>
      </w:r>
      <w:proofErr w:type="spellEnd"/>
      <w:r w:rsidR="003E4EE7" w:rsidRPr="0027785B">
        <w:rPr>
          <w:b/>
          <w:bCs/>
          <w:sz w:val="32"/>
          <w:szCs w:val="32"/>
          <w:lang w:val="en-US"/>
        </w:rPr>
        <w:t xml:space="preserve">-auto and any </w:t>
      </w:r>
      <w:proofErr w:type="spellStart"/>
      <w:r w:rsidR="003E4EE7" w:rsidRPr="0027785B">
        <w:rPr>
          <w:b/>
          <w:bCs/>
          <w:sz w:val="32"/>
          <w:szCs w:val="32"/>
          <w:lang w:val="en-US"/>
        </w:rPr>
        <w:t>Certbot</w:t>
      </w:r>
      <w:proofErr w:type="spellEnd"/>
      <w:r w:rsidR="003E4EE7" w:rsidRPr="0027785B">
        <w:rPr>
          <w:b/>
          <w:bCs/>
          <w:sz w:val="32"/>
          <w:szCs w:val="32"/>
          <w:lang w:val="en-US"/>
        </w:rPr>
        <w:t xml:space="preserve"> OS packages</w:t>
      </w:r>
      <w:r w:rsidR="001044D4" w:rsidRPr="006918DB">
        <w:rPr>
          <w:b/>
          <w:bCs/>
          <w:sz w:val="32"/>
          <w:szCs w:val="32"/>
        </w:rPr>
        <w:fldChar w:fldCharType="begin"/>
      </w:r>
      <w:r w:rsidR="001044D4" w:rsidRPr="0027785B">
        <w:rPr>
          <w:lang w:val="en-US"/>
        </w:rPr>
        <w:instrText xml:space="preserve"> XE "</w:instrText>
      </w:r>
      <w:r w:rsidR="001044D4" w:rsidRPr="0027785B">
        <w:rPr>
          <w:b/>
          <w:bCs/>
          <w:sz w:val="32"/>
          <w:szCs w:val="32"/>
          <w:lang w:val="en-US"/>
        </w:rPr>
        <w:instrText>2.3. Remove certbot-auto and any Certbot OS packages</w:instrText>
      </w:r>
      <w:r w:rsidR="001044D4" w:rsidRPr="0027785B">
        <w:rPr>
          <w:lang w:val="en-US"/>
        </w:rPr>
        <w:instrText xml:space="preserve">" </w:instrText>
      </w:r>
      <w:r w:rsidR="001044D4" w:rsidRPr="006918DB">
        <w:rPr>
          <w:b/>
          <w:bCs/>
          <w:sz w:val="32"/>
          <w:szCs w:val="32"/>
        </w:rPr>
        <w:fldChar w:fldCharType="end"/>
      </w:r>
    </w:p>
    <w:p w14:paraId="2D9B2F32" w14:textId="37209BEB" w:rsidR="003E4EE7" w:rsidRPr="006918DB" w:rsidRDefault="003E4EE7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La guía recomienda que </w:t>
      </w:r>
      <w:r w:rsidR="00B515A8" w:rsidRPr="006918DB">
        <w:rPr>
          <w:sz w:val="24"/>
          <w:szCs w:val="24"/>
        </w:rPr>
        <w:t xml:space="preserve">hagamos una limpieza preventiva de cualquier posible instalación previa de software relacionado con </w:t>
      </w:r>
      <w:proofErr w:type="spellStart"/>
      <w:r w:rsidR="00B515A8" w:rsidRPr="006918DB">
        <w:rPr>
          <w:sz w:val="24"/>
          <w:szCs w:val="24"/>
        </w:rPr>
        <w:t>Certbot</w:t>
      </w:r>
      <w:proofErr w:type="spellEnd"/>
      <w:r w:rsidR="00B515A8" w:rsidRPr="006918DB">
        <w:rPr>
          <w:sz w:val="24"/>
          <w:szCs w:val="24"/>
        </w:rPr>
        <w:t>, para que no haya ningún problema de compatibilidad o conflictos futuros</w:t>
      </w:r>
      <w:r w:rsidR="00873AF9" w:rsidRPr="006918DB">
        <w:rPr>
          <w:sz w:val="24"/>
          <w:szCs w:val="24"/>
        </w:rPr>
        <w:t xml:space="preserve"> por esta razón.</w:t>
      </w:r>
    </w:p>
    <w:p w14:paraId="790A509F" w14:textId="210D9F54" w:rsidR="005263CF" w:rsidRPr="006918DB" w:rsidRDefault="00F92D38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Utilizamos el comando </w:t>
      </w:r>
      <w:r w:rsidR="00B85324" w:rsidRPr="006918DB">
        <w:rPr>
          <w:b/>
          <w:bCs/>
          <w:sz w:val="24"/>
          <w:szCs w:val="24"/>
        </w:rPr>
        <w:t xml:space="preserve">sudo </w:t>
      </w:r>
      <w:proofErr w:type="spellStart"/>
      <w:r w:rsidR="00B85324" w:rsidRPr="006918DB">
        <w:rPr>
          <w:b/>
          <w:bCs/>
          <w:sz w:val="24"/>
          <w:szCs w:val="24"/>
        </w:rPr>
        <w:t>apt</w:t>
      </w:r>
      <w:proofErr w:type="spellEnd"/>
      <w:r w:rsidR="00B85324" w:rsidRPr="006918DB">
        <w:rPr>
          <w:b/>
          <w:bCs/>
          <w:sz w:val="24"/>
          <w:szCs w:val="24"/>
        </w:rPr>
        <w:t xml:space="preserve"> </w:t>
      </w:r>
      <w:proofErr w:type="spellStart"/>
      <w:r w:rsidR="00B85324" w:rsidRPr="006918DB">
        <w:rPr>
          <w:b/>
          <w:bCs/>
          <w:sz w:val="24"/>
          <w:szCs w:val="24"/>
        </w:rPr>
        <w:t>remove</w:t>
      </w:r>
      <w:proofErr w:type="spellEnd"/>
      <w:r w:rsidR="00B85324" w:rsidRPr="006918DB">
        <w:rPr>
          <w:b/>
          <w:bCs/>
          <w:sz w:val="24"/>
          <w:szCs w:val="24"/>
        </w:rPr>
        <w:t xml:space="preserve"> </w:t>
      </w:r>
      <w:proofErr w:type="spellStart"/>
      <w:r w:rsidR="00B85324" w:rsidRPr="006918DB">
        <w:rPr>
          <w:b/>
          <w:bCs/>
          <w:sz w:val="24"/>
          <w:szCs w:val="24"/>
        </w:rPr>
        <w:t>certbot</w:t>
      </w:r>
      <w:proofErr w:type="spellEnd"/>
      <w:r w:rsidR="00B85324" w:rsidRPr="006918DB">
        <w:rPr>
          <w:sz w:val="24"/>
          <w:szCs w:val="24"/>
        </w:rPr>
        <w:t xml:space="preserve"> para realizar esto.</w:t>
      </w:r>
    </w:p>
    <w:p w14:paraId="1039E634" w14:textId="15E57CE5" w:rsidR="00DA5257" w:rsidRPr="006918DB" w:rsidRDefault="00F92D38" w:rsidP="008E2649">
      <w:pPr>
        <w:jc w:val="both"/>
        <w:rPr>
          <w:sz w:val="24"/>
          <w:szCs w:val="24"/>
        </w:rPr>
      </w:pPr>
      <w:r w:rsidRPr="006918DB">
        <w:rPr>
          <w:noProof/>
        </w:rPr>
        <w:drawing>
          <wp:inline distT="0" distB="0" distL="0" distR="0" wp14:anchorId="1587E766" wp14:editId="6ED9E643">
            <wp:extent cx="4819650" cy="9144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29C5" w14:textId="70758BFD" w:rsidR="00DA5257" w:rsidRPr="006918DB" w:rsidRDefault="00DA5257" w:rsidP="008E2649">
      <w:pPr>
        <w:jc w:val="both"/>
        <w:rPr>
          <w:sz w:val="24"/>
          <w:szCs w:val="24"/>
        </w:rPr>
      </w:pPr>
    </w:p>
    <w:p w14:paraId="688864EA" w14:textId="69278936" w:rsidR="00DA5257" w:rsidRPr="006918DB" w:rsidRDefault="00DA5257" w:rsidP="008E2649">
      <w:pPr>
        <w:jc w:val="both"/>
        <w:rPr>
          <w:b/>
          <w:bCs/>
          <w:sz w:val="32"/>
          <w:szCs w:val="32"/>
        </w:rPr>
      </w:pPr>
      <w:r w:rsidRPr="006918DB">
        <w:rPr>
          <w:b/>
          <w:bCs/>
          <w:sz w:val="32"/>
          <w:szCs w:val="32"/>
        </w:rPr>
        <w:t xml:space="preserve">2.4. </w:t>
      </w:r>
      <w:proofErr w:type="spellStart"/>
      <w:r w:rsidR="001E7445" w:rsidRPr="006918DB">
        <w:rPr>
          <w:b/>
          <w:bCs/>
          <w:sz w:val="32"/>
          <w:szCs w:val="32"/>
        </w:rPr>
        <w:t>Install</w:t>
      </w:r>
      <w:proofErr w:type="spellEnd"/>
      <w:r w:rsidR="001E7445" w:rsidRPr="006918DB">
        <w:rPr>
          <w:b/>
          <w:bCs/>
          <w:sz w:val="32"/>
          <w:szCs w:val="32"/>
        </w:rPr>
        <w:t xml:space="preserve"> </w:t>
      </w:r>
      <w:proofErr w:type="spellStart"/>
      <w:r w:rsidR="001E7445" w:rsidRPr="006918DB">
        <w:rPr>
          <w:b/>
          <w:bCs/>
          <w:sz w:val="32"/>
          <w:szCs w:val="32"/>
        </w:rPr>
        <w:t>Certbot</w:t>
      </w:r>
      <w:proofErr w:type="spellEnd"/>
      <w:r w:rsidR="00CC1CFA" w:rsidRPr="006918DB">
        <w:rPr>
          <w:b/>
          <w:bCs/>
          <w:sz w:val="32"/>
          <w:szCs w:val="32"/>
        </w:rPr>
        <w:fldChar w:fldCharType="begin"/>
      </w:r>
      <w:r w:rsidR="00CC1CFA" w:rsidRPr="006918DB">
        <w:instrText xml:space="preserve"> XE "</w:instrText>
      </w:r>
      <w:r w:rsidR="00CC1CFA" w:rsidRPr="006918DB">
        <w:rPr>
          <w:b/>
          <w:bCs/>
          <w:sz w:val="32"/>
          <w:szCs w:val="32"/>
        </w:rPr>
        <w:instrText>2.4. Install Certbot</w:instrText>
      </w:r>
      <w:r w:rsidR="00CC1CFA" w:rsidRPr="006918DB">
        <w:instrText xml:space="preserve">" </w:instrText>
      </w:r>
      <w:r w:rsidR="00CC1CFA" w:rsidRPr="006918DB">
        <w:rPr>
          <w:b/>
          <w:bCs/>
          <w:sz w:val="32"/>
          <w:szCs w:val="32"/>
        </w:rPr>
        <w:fldChar w:fldCharType="end"/>
      </w:r>
    </w:p>
    <w:p w14:paraId="4E1760A9" w14:textId="6E6E9FC6" w:rsidR="001044D4" w:rsidRPr="006918DB" w:rsidRDefault="00666830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Ahora sí, habiendo hecho los pasos anteriores, podemos pasar a instalar </w:t>
      </w:r>
      <w:proofErr w:type="spellStart"/>
      <w:r w:rsidRPr="006918DB">
        <w:rPr>
          <w:sz w:val="24"/>
          <w:szCs w:val="24"/>
        </w:rPr>
        <w:t>Certbot</w:t>
      </w:r>
      <w:proofErr w:type="spellEnd"/>
      <w:r w:rsidRPr="006918DB">
        <w:rPr>
          <w:sz w:val="24"/>
          <w:szCs w:val="24"/>
        </w:rPr>
        <w:t xml:space="preserve"> en nuestra máquina.</w:t>
      </w:r>
    </w:p>
    <w:p w14:paraId="24F47342" w14:textId="050A062C" w:rsidR="005F0340" w:rsidRPr="006918DB" w:rsidRDefault="00491B1D" w:rsidP="008E2649">
      <w:pPr>
        <w:jc w:val="both"/>
        <w:rPr>
          <w:b/>
          <w:bCs/>
          <w:sz w:val="24"/>
          <w:szCs w:val="24"/>
        </w:rPr>
      </w:pPr>
      <w:r w:rsidRPr="006918DB">
        <w:rPr>
          <w:b/>
          <w:bCs/>
          <w:sz w:val="24"/>
          <w:szCs w:val="24"/>
        </w:rPr>
        <w:t xml:space="preserve">sudo </w:t>
      </w:r>
      <w:proofErr w:type="spellStart"/>
      <w:r w:rsidR="000622EA" w:rsidRPr="006918DB">
        <w:rPr>
          <w:b/>
          <w:bCs/>
          <w:sz w:val="24"/>
          <w:szCs w:val="24"/>
        </w:rPr>
        <w:t>snap</w:t>
      </w:r>
      <w:proofErr w:type="spellEnd"/>
      <w:r w:rsidRPr="006918DB">
        <w:rPr>
          <w:b/>
          <w:bCs/>
          <w:sz w:val="24"/>
          <w:szCs w:val="24"/>
        </w:rPr>
        <w:t xml:space="preserve"> </w:t>
      </w:r>
      <w:proofErr w:type="spellStart"/>
      <w:r w:rsidRPr="006918DB">
        <w:rPr>
          <w:b/>
          <w:bCs/>
          <w:sz w:val="24"/>
          <w:szCs w:val="24"/>
        </w:rPr>
        <w:t>install</w:t>
      </w:r>
      <w:proofErr w:type="spellEnd"/>
      <w:r w:rsidRPr="006918DB">
        <w:rPr>
          <w:b/>
          <w:bCs/>
          <w:sz w:val="24"/>
          <w:szCs w:val="24"/>
        </w:rPr>
        <w:t xml:space="preserve"> --</w:t>
      </w:r>
      <w:proofErr w:type="spellStart"/>
      <w:r w:rsidRPr="006918DB">
        <w:rPr>
          <w:b/>
          <w:bCs/>
          <w:sz w:val="24"/>
          <w:szCs w:val="24"/>
        </w:rPr>
        <w:t>classic</w:t>
      </w:r>
      <w:proofErr w:type="spellEnd"/>
      <w:r w:rsidRPr="006918DB">
        <w:rPr>
          <w:b/>
          <w:bCs/>
          <w:sz w:val="24"/>
          <w:szCs w:val="24"/>
        </w:rPr>
        <w:t xml:space="preserve"> </w:t>
      </w:r>
      <w:proofErr w:type="spellStart"/>
      <w:r w:rsidRPr="006918DB">
        <w:rPr>
          <w:b/>
          <w:bCs/>
          <w:sz w:val="24"/>
          <w:szCs w:val="24"/>
        </w:rPr>
        <w:t>certbot</w:t>
      </w:r>
      <w:proofErr w:type="spellEnd"/>
    </w:p>
    <w:p w14:paraId="46139E23" w14:textId="70D44DCA" w:rsidR="00187FE9" w:rsidRPr="006918DB" w:rsidRDefault="00AA1579" w:rsidP="008E2649">
      <w:pPr>
        <w:jc w:val="both"/>
        <w:rPr>
          <w:sz w:val="24"/>
          <w:szCs w:val="24"/>
        </w:rPr>
      </w:pPr>
      <w:r w:rsidRPr="006918DB">
        <w:rPr>
          <w:noProof/>
        </w:rPr>
        <w:lastRenderedPageBreak/>
        <w:drawing>
          <wp:inline distT="0" distB="0" distL="0" distR="0" wp14:anchorId="1D0D8AD8" wp14:editId="5EE0CAE3">
            <wp:extent cx="4800600" cy="3429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92ABB" w14:textId="5A65DC6F" w:rsidR="00AA1579" w:rsidRPr="006918DB" w:rsidRDefault="00AA1579" w:rsidP="008E2649">
      <w:pPr>
        <w:jc w:val="both"/>
        <w:rPr>
          <w:sz w:val="24"/>
          <w:szCs w:val="24"/>
        </w:rPr>
      </w:pPr>
    </w:p>
    <w:p w14:paraId="10C681DE" w14:textId="231B7A58" w:rsidR="00351D11" w:rsidRPr="006918DB" w:rsidRDefault="00736F9E" w:rsidP="008E2649">
      <w:pPr>
        <w:jc w:val="both"/>
        <w:rPr>
          <w:b/>
          <w:bCs/>
          <w:sz w:val="32"/>
          <w:szCs w:val="32"/>
        </w:rPr>
      </w:pPr>
      <w:r w:rsidRPr="006918DB">
        <w:rPr>
          <w:b/>
          <w:bCs/>
          <w:sz w:val="32"/>
          <w:szCs w:val="32"/>
        </w:rPr>
        <w:t xml:space="preserve">2.5. </w:t>
      </w:r>
      <w:r w:rsidR="00ED544B" w:rsidRPr="006918DB">
        <w:rPr>
          <w:b/>
          <w:bCs/>
          <w:sz w:val="32"/>
          <w:szCs w:val="32"/>
        </w:rPr>
        <w:t xml:space="preserve">Prepare the </w:t>
      </w:r>
      <w:proofErr w:type="spellStart"/>
      <w:r w:rsidR="00ED544B" w:rsidRPr="006918DB">
        <w:rPr>
          <w:b/>
          <w:bCs/>
          <w:sz w:val="32"/>
          <w:szCs w:val="32"/>
        </w:rPr>
        <w:t>Certbot</w:t>
      </w:r>
      <w:proofErr w:type="spellEnd"/>
      <w:r w:rsidR="00ED544B" w:rsidRPr="006918DB">
        <w:rPr>
          <w:b/>
          <w:bCs/>
          <w:sz w:val="32"/>
          <w:szCs w:val="32"/>
        </w:rPr>
        <w:t xml:space="preserve"> </w:t>
      </w:r>
      <w:proofErr w:type="spellStart"/>
      <w:r w:rsidR="00ED544B" w:rsidRPr="006918DB">
        <w:rPr>
          <w:b/>
          <w:bCs/>
          <w:sz w:val="32"/>
          <w:szCs w:val="32"/>
        </w:rPr>
        <w:t>command</w:t>
      </w:r>
      <w:proofErr w:type="spellEnd"/>
      <w:r w:rsidR="00D47144" w:rsidRPr="006918DB">
        <w:rPr>
          <w:b/>
          <w:bCs/>
          <w:sz w:val="32"/>
          <w:szCs w:val="32"/>
        </w:rPr>
        <w:fldChar w:fldCharType="begin"/>
      </w:r>
      <w:r w:rsidR="00D47144" w:rsidRPr="006918DB">
        <w:instrText xml:space="preserve"> XE "</w:instrText>
      </w:r>
      <w:r w:rsidR="00D47144" w:rsidRPr="006918DB">
        <w:rPr>
          <w:b/>
          <w:bCs/>
          <w:sz w:val="32"/>
          <w:szCs w:val="32"/>
        </w:rPr>
        <w:instrText>2.5. Prepare the Certbot command</w:instrText>
      </w:r>
      <w:r w:rsidR="00D47144" w:rsidRPr="006918DB">
        <w:instrText xml:space="preserve">" </w:instrText>
      </w:r>
      <w:r w:rsidR="00D47144" w:rsidRPr="006918DB">
        <w:rPr>
          <w:b/>
          <w:bCs/>
          <w:sz w:val="32"/>
          <w:szCs w:val="32"/>
        </w:rPr>
        <w:fldChar w:fldCharType="end"/>
      </w:r>
    </w:p>
    <w:p w14:paraId="038B65B7" w14:textId="05A122EC" w:rsidR="00ED544B" w:rsidRPr="006918DB" w:rsidRDefault="006C2DD2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Para asegurarnos de que el comando </w:t>
      </w:r>
      <w:proofErr w:type="spellStart"/>
      <w:r w:rsidRPr="006918DB">
        <w:rPr>
          <w:b/>
          <w:bCs/>
          <w:sz w:val="24"/>
          <w:szCs w:val="24"/>
        </w:rPr>
        <w:t>certbot</w:t>
      </w:r>
      <w:proofErr w:type="spellEnd"/>
      <w:r w:rsidRPr="006918DB">
        <w:rPr>
          <w:sz w:val="24"/>
          <w:szCs w:val="24"/>
        </w:rPr>
        <w:t xml:space="preserve"> puede ser utilizado de ahora en adelante vamos a utilizar el comando </w:t>
      </w:r>
      <w:r w:rsidRPr="006918DB">
        <w:rPr>
          <w:b/>
          <w:bCs/>
          <w:sz w:val="24"/>
          <w:szCs w:val="24"/>
        </w:rPr>
        <w:t xml:space="preserve">sudo </w:t>
      </w:r>
      <w:proofErr w:type="spellStart"/>
      <w:r w:rsidRPr="006918DB">
        <w:rPr>
          <w:b/>
          <w:bCs/>
          <w:sz w:val="24"/>
          <w:szCs w:val="24"/>
        </w:rPr>
        <w:t>ln</w:t>
      </w:r>
      <w:proofErr w:type="spellEnd"/>
      <w:r w:rsidRPr="006918DB">
        <w:rPr>
          <w:b/>
          <w:bCs/>
          <w:sz w:val="24"/>
          <w:szCs w:val="24"/>
        </w:rPr>
        <w:t xml:space="preserve"> -s /</w:t>
      </w:r>
      <w:proofErr w:type="spellStart"/>
      <w:r w:rsidRPr="006918DB">
        <w:rPr>
          <w:b/>
          <w:bCs/>
          <w:sz w:val="24"/>
          <w:szCs w:val="24"/>
        </w:rPr>
        <w:t>snap</w:t>
      </w:r>
      <w:proofErr w:type="spellEnd"/>
      <w:r w:rsidRPr="006918DB">
        <w:rPr>
          <w:b/>
          <w:bCs/>
          <w:sz w:val="24"/>
          <w:szCs w:val="24"/>
        </w:rPr>
        <w:t>/</w:t>
      </w:r>
      <w:proofErr w:type="spellStart"/>
      <w:r w:rsidRPr="006918DB">
        <w:rPr>
          <w:b/>
          <w:bCs/>
          <w:sz w:val="24"/>
          <w:szCs w:val="24"/>
        </w:rPr>
        <w:t>bin</w:t>
      </w:r>
      <w:proofErr w:type="spellEnd"/>
      <w:r w:rsidRPr="006918DB">
        <w:rPr>
          <w:b/>
          <w:bCs/>
          <w:sz w:val="24"/>
          <w:szCs w:val="24"/>
        </w:rPr>
        <w:t>/</w:t>
      </w:r>
      <w:proofErr w:type="spellStart"/>
      <w:r w:rsidRPr="006918DB">
        <w:rPr>
          <w:b/>
          <w:bCs/>
          <w:sz w:val="24"/>
          <w:szCs w:val="24"/>
        </w:rPr>
        <w:t>certbot</w:t>
      </w:r>
      <w:proofErr w:type="spellEnd"/>
      <w:r w:rsidRPr="006918DB">
        <w:rPr>
          <w:b/>
          <w:bCs/>
          <w:sz w:val="24"/>
          <w:szCs w:val="24"/>
        </w:rPr>
        <w:t xml:space="preserve"> /</w:t>
      </w:r>
      <w:proofErr w:type="spellStart"/>
      <w:r w:rsidRPr="006918DB">
        <w:rPr>
          <w:b/>
          <w:bCs/>
          <w:sz w:val="24"/>
          <w:szCs w:val="24"/>
        </w:rPr>
        <w:t>usr</w:t>
      </w:r>
      <w:proofErr w:type="spellEnd"/>
      <w:r w:rsidRPr="006918DB">
        <w:rPr>
          <w:b/>
          <w:bCs/>
          <w:sz w:val="24"/>
          <w:szCs w:val="24"/>
        </w:rPr>
        <w:t>/</w:t>
      </w:r>
      <w:proofErr w:type="spellStart"/>
      <w:r w:rsidRPr="006918DB">
        <w:rPr>
          <w:b/>
          <w:bCs/>
          <w:sz w:val="24"/>
          <w:szCs w:val="24"/>
        </w:rPr>
        <w:t>bin</w:t>
      </w:r>
      <w:proofErr w:type="spellEnd"/>
      <w:r w:rsidRPr="006918DB">
        <w:rPr>
          <w:b/>
          <w:bCs/>
          <w:sz w:val="24"/>
          <w:szCs w:val="24"/>
        </w:rPr>
        <w:t>/</w:t>
      </w:r>
      <w:proofErr w:type="spellStart"/>
      <w:r w:rsidRPr="006918DB">
        <w:rPr>
          <w:b/>
          <w:bCs/>
          <w:sz w:val="24"/>
          <w:szCs w:val="24"/>
        </w:rPr>
        <w:t>certbot</w:t>
      </w:r>
      <w:proofErr w:type="spellEnd"/>
      <w:r w:rsidRPr="006918DB">
        <w:rPr>
          <w:sz w:val="24"/>
          <w:szCs w:val="24"/>
        </w:rPr>
        <w:t>.</w:t>
      </w:r>
    </w:p>
    <w:p w14:paraId="11C57328" w14:textId="0BADCC74" w:rsidR="00A141CD" w:rsidRPr="006918DB" w:rsidRDefault="00A141CD" w:rsidP="008E2649">
      <w:pPr>
        <w:jc w:val="both"/>
        <w:rPr>
          <w:sz w:val="24"/>
          <w:szCs w:val="24"/>
        </w:rPr>
      </w:pPr>
    </w:p>
    <w:p w14:paraId="258928ED" w14:textId="429435A8" w:rsidR="00D47144" w:rsidRPr="0027785B" w:rsidRDefault="00B80E76" w:rsidP="008E2649">
      <w:pPr>
        <w:jc w:val="both"/>
        <w:rPr>
          <w:b/>
          <w:bCs/>
          <w:sz w:val="32"/>
          <w:szCs w:val="32"/>
          <w:lang w:val="en-US"/>
        </w:rPr>
      </w:pPr>
      <w:r w:rsidRPr="0027785B">
        <w:rPr>
          <w:b/>
          <w:bCs/>
          <w:sz w:val="32"/>
          <w:szCs w:val="32"/>
          <w:lang w:val="en-US"/>
        </w:rPr>
        <w:t xml:space="preserve">2.6. </w:t>
      </w:r>
      <w:r w:rsidR="00EF1647" w:rsidRPr="0027785B">
        <w:rPr>
          <w:b/>
          <w:bCs/>
          <w:sz w:val="32"/>
          <w:szCs w:val="32"/>
          <w:lang w:val="en-US"/>
        </w:rPr>
        <w:t xml:space="preserve">Choose how you’d like to run </w:t>
      </w:r>
      <w:proofErr w:type="spellStart"/>
      <w:r w:rsidR="00EF1647" w:rsidRPr="0027785B">
        <w:rPr>
          <w:b/>
          <w:bCs/>
          <w:sz w:val="32"/>
          <w:szCs w:val="32"/>
          <w:lang w:val="en-US"/>
        </w:rPr>
        <w:t>Certbot</w:t>
      </w:r>
      <w:proofErr w:type="spellEnd"/>
      <w:r w:rsidR="00DF7807">
        <w:rPr>
          <w:b/>
          <w:bCs/>
          <w:sz w:val="32"/>
          <w:szCs w:val="32"/>
        </w:rPr>
        <w:fldChar w:fldCharType="begin"/>
      </w:r>
      <w:r w:rsidR="00DF7807" w:rsidRPr="0027785B">
        <w:rPr>
          <w:lang w:val="en-US"/>
        </w:rPr>
        <w:instrText xml:space="preserve"> XE "</w:instrText>
      </w:r>
      <w:r w:rsidR="00DF7807" w:rsidRPr="0027785B">
        <w:rPr>
          <w:b/>
          <w:bCs/>
          <w:sz w:val="32"/>
          <w:szCs w:val="32"/>
          <w:lang w:val="en-US"/>
        </w:rPr>
        <w:instrText>2.6. Choose how you’d like to run Certbot</w:instrText>
      </w:r>
      <w:r w:rsidR="00DF7807" w:rsidRPr="0027785B">
        <w:rPr>
          <w:lang w:val="en-US"/>
        </w:rPr>
        <w:instrText xml:space="preserve">" </w:instrText>
      </w:r>
      <w:r w:rsidR="00DF7807">
        <w:rPr>
          <w:b/>
          <w:bCs/>
          <w:sz w:val="32"/>
          <w:szCs w:val="32"/>
        </w:rPr>
        <w:fldChar w:fldCharType="end"/>
      </w:r>
    </w:p>
    <w:p w14:paraId="5FA5D857" w14:textId="216CC59B" w:rsidR="00EF1647" w:rsidRDefault="006918DB" w:rsidP="008E2649">
      <w:pPr>
        <w:jc w:val="both"/>
        <w:rPr>
          <w:sz w:val="24"/>
          <w:szCs w:val="24"/>
        </w:rPr>
      </w:pPr>
      <w:r w:rsidRPr="006918DB">
        <w:rPr>
          <w:sz w:val="24"/>
          <w:szCs w:val="24"/>
        </w:rPr>
        <w:t xml:space="preserve">Para obtener e instalar los </w:t>
      </w:r>
      <w:r>
        <w:rPr>
          <w:sz w:val="24"/>
          <w:szCs w:val="24"/>
        </w:rPr>
        <w:t xml:space="preserve">certificados que necesitamos para esta práctica, vamos a usar el comando </w:t>
      </w: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certbot</w:t>
      </w:r>
      <w:proofErr w:type="spellEnd"/>
      <w:r>
        <w:rPr>
          <w:b/>
          <w:bCs/>
          <w:sz w:val="24"/>
          <w:szCs w:val="24"/>
        </w:rPr>
        <w:t xml:space="preserve"> --apache</w:t>
      </w:r>
      <w:r>
        <w:rPr>
          <w:sz w:val="24"/>
          <w:szCs w:val="24"/>
        </w:rPr>
        <w:t>, el cual se encargará de lo anterior mencionado.</w:t>
      </w:r>
    </w:p>
    <w:p w14:paraId="50AEF2A8" w14:textId="0A33805C" w:rsidR="00DD4A32" w:rsidRDefault="00617FEC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Se nos piden una serie de acciones para llevar a cabo todo esto.</w:t>
      </w:r>
    </w:p>
    <w:p w14:paraId="74CFF40E" w14:textId="68D2A47C" w:rsidR="00617FEC" w:rsidRDefault="00617FEC" w:rsidP="008E2649">
      <w:pPr>
        <w:jc w:val="both"/>
        <w:rPr>
          <w:sz w:val="24"/>
          <w:szCs w:val="24"/>
        </w:rPr>
      </w:pPr>
    </w:p>
    <w:p w14:paraId="73FD1C5C" w14:textId="44A7D619" w:rsidR="00617FEC" w:rsidRDefault="00281FF9" w:rsidP="008E26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2.6.1. Correo electrónico</w:t>
      </w:r>
      <w:r w:rsidR="00DF7807">
        <w:rPr>
          <w:b/>
          <w:bCs/>
          <w:sz w:val="28"/>
          <w:szCs w:val="28"/>
        </w:rPr>
        <w:fldChar w:fldCharType="begin"/>
      </w:r>
      <w:r w:rsidR="00DF7807">
        <w:instrText xml:space="preserve"> XE "</w:instrText>
      </w:r>
      <w:r w:rsidR="00DF7807" w:rsidRPr="00DA5B1D">
        <w:rPr>
          <w:b/>
          <w:bCs/>
          <w:sz w:val="28"/>
          <w:szCs w:val="28"/>
        </w:rPr>
        <w:instrText>2.6.1. Correo electrónico</w:instrText>
      </w:r>
      <w:r w:rsidR="00DF7807">
        <w:instrText xml:space="preserve">" </w:instrText>
      </w:r>
      <w:r w:rsidR="00DF7807">
        <w:rPr>
          <w:b/>
          <w:bCs/>
          <w:sz w:val="28"/>
          <w:szCs w:val="28"/>
        </w:rPr>
        <w:fldChar w:fldCharType="end"/>
      </w:r>
    </w:p>
    <w:p w14:paraId="43CCD647" w14:textId="270188D6" w:rsidR="00281FF9" w:rsidRDefault="00281FF9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Se nos solicita un correo electrónico donde se nos enviará información sobre este servicio. En mi caso, he utilizado el correo corporativo.</w:t>
      </w:r>
    </w:p>
    <w:p w14:paraId="00EB4786" w14:textId="3F870A5A" w:rsidR="000502D7" w:rsidRDefault="00036836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4540AF" wp14:editId="4DD2C593">
            <wp:extent cx="5153025" cy="6477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4F17E" w14:textId="64D13D99" w:rsidR="00C26D3E" w:rsidRDefault="00C26D3E" w:rsidP="008E2649">
      <w:pPr>
        <w:jc w:val="both"/>
        <w:rPr>
          <w:sz w:val="24"/>
          <w:szCs w:val="24"/>
        </w:rPr>
      </w:pPr>
    </w:p>
    <w:p w14:paraId="4A34F3B8" w14:textId="79355C95" w:rsidR="00C26D3E" w:rsidRDefault="00C26D3E" w:rsidP="008E26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2.6.2. </w:t>
      </w:r>
      <w:r w:rsidR="00301F87">
        <w:rPr>
          <w:b/>
          <w:bCs/>
          <w:sz w:val="28"/>
          <w:szCs w:val="28"/>
        </w:rPr>
        <w:t>Términos de servicio</w:t>
      </w:r>
      <w:r w:rsidR="00DF7807">
        <w:rPr>
          <w:b/>
          <w:bCs/>
          <w:sz w:val="28"/>
          <w:szCs w:val="28"/>
        </w:rPr>
        <w:fldChar w:fldCharType="begin"/>
      </w:r>
      <w:r w:rsidR="00DF7807">
        <w:instrText xml:space="preserve"> XE "</w:instrText>
      </w:r>
      <w:r w:rsidR="00DF7807" w:rsidRPr="008B0ECD">
        <w:rPr>
          <w:b/>
          <w:bCs/>
          <w:sz w:val="28"/>
          <w:szCs w:val="28"/>
        </w:rPr>
        <w:instrText>2.6.2. Términos de servicio</w:instrText>
      </w:r>
      <w:r w:rsidR="00DF7807">
        <w:instrText xml:space="preserve">" </w:instrText>
      </w:r>
      <w:r w:rsidR="00DF7807">
        <w:rPr>
          <w:b/>
          <w:bCs/>
          <w:sz w:val="28"/>
          <w:szCs w:val="28"/>
        </w:rPr>
        <w:fldChar w:fldCharType="end"/>
      </w:r>
    </w:p>
    <w:p w14:paraId="0F81E572" w14:textId="3506DD33" w:rsidR="00301F87" w:rsidRDefault="00045BD5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aceptar los términos de servicio de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para seguir con la instalación.</w:t>
      </w:r>
    </w:p>
    <w:p w14:paraId="6360B2AF" w14:textId="6731F4F9" w:rsidR="00045BD5" w:rsidRDefault="008C2598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76393D" wp14:editId="3954B15D">
            <wp:extent cx="5400040" cy="826135"/>
            <wp:effectExtent l="19050" t="19050" r="10160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FCF93" w14:textId="621AE915" w:rsidR="00891575" w:rsidRDefault="00891575" w:rsidP="008E2649">
      <w:pPr>
        <w:jc w:val="both"/>
        <w:rPr>
          <w:sz w:val="24"/>
          <w:szCs w:val="24"/>
        </w:rPr>
      </w:pPr>
    </w:p>
    <w:p w14:paraId="3D6CAAB1" w14:textId="1213FEDC" w:rsidR="00891575" w:rsidRDefault="00891575" w:rsidP="008E26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2.6.3. </w:t>
      </w:r>
      <w:r w:rsidR="000B3415">
        <w:rPr>
          <w:b/>
          <w:bCs/>
          <w:sz w:val="28"/>
          <w:szCs w:val="28"/>
        </w:rPr>
        <w:t xml:space="preserve">Facilitar nuestro correo a </w:t>
      </w:r>
      <w:proofErr w:type="spellStart"/>
      <w:r w:rsidR="000B3415">
        <w:rPr>
          <w:b/>
          <w:bCs/>
          <w:sz w:val="28"/>
          <w:szCs w:val="28"/>
        </w:rPr>
        <w:t>Certbot</w:t>
      </w:r>
      <w:proofErr w:type="spellEnd"/>
      <w:r w:rsidR="00D8677F">
        <w:rPr>
          <w:b/>
          <w:bCs/>
          <w:sz w:val="28"/>
          <w:szCs w:val="28"/>
        </w:rPr>
        <w:fldChar w:fldCharType="begin"/>
      </w:r>
      <w:r w:rsidR="00D8677F">
        <w:instrText xml:space="preserve"> XE "</w:instrText>
      </w:r>
      <w:r w:rsidR="00D8677F" w:rsidRPr="00972562">
        <w:rPr>
          <w:b/>
          <w:bCs/>
          <w:sz w:val="28"/>
          <w:szCs w:val="28"/>
        </w:rPr>
        <w:instrText>2.6.3. Facilitar nuestro correo a Certbot</w:instrText>
      </w:r>
      <w:r w:rsidR="00D8677F">
        <w:instrText xml:space="preserve">" </w:instrText>
      </w:r>
      <w:r w:rsidR="00D8677F">
        <w:rPr>
          <w:b/>
          <w:bCs/>
          <w:sz w:val="28"/>
          <w:szCs w:val="28"/>
        </w:rPr>
        <w:fldChar w:fldCharType="end"/>
      </w:r>
    </w:p>
    <w:p w14:paraId="6D8DC3B3" w14:textId="0A910CFF" w:rsidR="000B3415" w:rsidRDefault="00BA1883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elegir si compartir o no nuestro correo electrónico introducido con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para que puedan enviarnos más información sobre posibles herramientas que nos puedan interesar y demás. En mi caso, he aceptado esto.</w:t>
      </w:r>
    </w:p>
    <w:p w14:paraId="79AC52C6" w14:textId="394AB763" w:rsidR="00BA1883" w:rsidRDefault="002A724E" w:rsidP="008E264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2B53D" wp14:editId="0F183C18">
            <wp:extent cx="5400040" cy="1063625"/>
            <wp:effectExtent l="19050" t="19050" r="10160" b="222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A1E85" w14:textId="3C2187B8" w:rsidR="00D8677F" w:rsidRDefault="00D8677F" w:rsidP="008E2649">
      <w:pPr>
        <w:jc w:val="both"/>
        <w:rPr>
          <w:sz w:val="24"/>
          <w:szCs w:val="24"/>
        </w:rPr>
      </w:pPr>
    </w:p>
    <w:p w14:paraId="6D60688C" w14:textId="000BE2AF" w:rsidR="00D8677F" w:rsidRDefault="00CE6810" w:rsidP="008E26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2.6.4. </w:t>
      </w:r>
      <w:r w:rsidR="008402C0">
        <w:rPr>
          <w:b/>
          <w:bCs/>
          <w:sz w:val="28"/>
          <w:szCs w:val="28"/>
        </w:rPr>
        <w:t>Sitios a registrar</w:t>
      </w:r>
    </w:p>
    <w:p w14:paraId="63040BEB" w14:textId="452C40C6" w:rsidR="008402C0" w:rsidRDefault="008402C0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hemos hecho ningún cambio desde </w:t>
      </w:r>
      <w:r>
        <w:rPr>
          <w:b/>
          <w:bCs/>
          <w:sz w:val="24"/>
          <w:szCs w:val="24"/>
        </w:rPr>
        <w:t>la anterior práctica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sz w:val="24"/>
          <w:szCs w:val="24"/>
        </w:rPr>
        <w:t xml:space="preserve">, deberíamos tener un único sitio activo en nuestro servidor, el cual corresponde a nuestro dominio DNS creado en </w:t>
      </w:r>
      <w:proofErr w:type="spellStart"/>
      <w:r>
        <w:rPr>
          <w:sz w:val="24"/>
          <w:szCs w:val="24"/>
        </w:rPr>
        <w:t>Duck</w:t>
      </w:r>
      <w:proofErr w:type="spellEnd"/>
      <w:r>
        <w:rPr>
          <w:sz w:val="24"/>
          <w:szCs w:val="24"/>
        </w:rPr>
        <w:t xml:space="preserve"> DNS para que apunte directamente a nuestro sitio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básico con base de datos y local.</w:t>
      </w:r>
    </w:p>
    <w:p w14:paraId="4DBDC565" w14:textId="1D36CBC8" w:rsidR="00564791" w:rsidRDefault="00564791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Aquí se nos pide que especifiquemos qué sitios queremos registrar, a lo que debemos responder con un clic en la tecla </w:t>
      </w:r>
      <w:proofErr w:type="spellStart"/>
      <w:r>
        <w:rPr>
          <w:b/>
          <w:bCs/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r w:rsidR="00AD1DEC">
        <w:rPr>
          <w:sz w:val="24"/>
          <w:szCs w:val="24"/>
        </w:rPr>
        <w:t xml:space="preserve">sin escribir nada </w:t>
      </w:r>
      <w:r w:rsidR="00DB02B0">
        <w:rPr>
          <w:sz w:val="24"/>
          <w:szCs w:val="24"/>
        </w:rPr>
        <w:t>en el input.</w:t>
      </w:r>
    </w:p>
    <w:p w14:paraId="5A34867B" w14:textId="051112CE" w:rsidR="00195798" w:rsidRDefault="004F79E8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75A2EC" wp14:editId="70FE9930">
            <wp:extent cx="5400040" cy="906145"/>
            <wp:effectExtent l="19050" t="19050" r="1016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285F" w14:textId="3BA8D8CC" w:rsidR="00DB03A8" w:rsidRDefault="00DB03A8" w:rsidP="008E2649">
      <w:pPr>
        <w:jc w:val="both"/>
        <w:rPr>
          <w:sz w:val="24"/>
          <w:szCs w:val="24"/>
        </w:rPr>
      </w:pPr>
    </w:p>
    <w:p w14:paraId="5791D184" w14:textId="158A15BE" w:rsidR="00E91347" w:rsidRDefault="00D83FE4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hecho todo esto, hemos conseguido un certificado para nuestro sitio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06C61E50" w14:textId="1EE0B400" w:rsidR="007D2522" w:rsidRDefault="00D83FE4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12BB9F" wp14:editId="730B8980">
            <wp:extent cx="5400040" cy="1611630"/>
            <wp:effectExtent l="19050" t="19050" r="1016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63453" w14:textId="02D59F0D" w:rsidR="00F21D2B" w:rsidRDefault="00F21D2B" w:rsidP="008E2649">
      <w:pPr>
        <w:jc w:val="both"/>
        <w:rPr>
          <w:sz w:val="24"/>
          <w:szCs w:val="24"/>
        </w:rPr>
      </w:pPr>
    </w:p>
    <w:p w14:paraId="5843745D" w14:textId="2853E33C" w:rsidR="00F21D2B" w:rsidRDefault="00F21D2B" w:rsidP="008E26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2.7. Comprobación </w:t>
      </w:r>
      <w:r w:rsidR="00657710">
        <w:rPr>
          <w:b/>
          <w:bCs/>
          <w:sz w:val="32"/>
          <w:szCs w:val="32"/>
        </w:rPr>
        <w:t>de HTTPS</w:t>
      </w:r>
      <w:r w:rsidR="000A2AEA">
        <w:rPr>
          <w:b/>
          <w:bCs/>
          <w:sz w:val="32"/>
          <w:szCs w:val="32"/>
        </w:rPr>
        <w:fldChar w:fldCharType="begin"/>
      </w:r>
      <w:r w:rsidR="000A2AEA">
        <w:instrText xml:space="preserve"> XE "</w:instrText>
      </w:r>
      <w:r w:rsidR="000A2AEA" w:rsidRPr="00C2030E">
        <w:rPr>
          <w:b/>
          <w:bCs/>
          <w:sz w:val="32"/>
          <w:szCs w:val="32"/>
        </w:rPr>
        <w:instrText>2.7. Comprobación de HTTPS</w:instrText>
      </w:r>
      <w:r w:rsidR="000A2AEA">
        <w:instrText xml:space="preserve">" </w:instrText>
      </w:r>
      <w:r w:rsidR="000A2AEA">
        <w:rPr>
          <w:b/>
          <w:bCs/>
          <w:sz w:val="32"/>
          <w:szCs w:val="32"/>
        </w:rPr>
        <w:fldChar w:fldCharType="end"/>
      </w:r>
    </w:p>
    <w:p w14:paraId="46DD414D" w14:textId="5375FD22" w:rsidR="00657710" w:rsidRDefault="0029383F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terminados todos los pasos anteriores, podemos volver a visitar nuestro sitio en un navegador web y comprobar que ahora aparece un icono que señaliza que la conexión es segura.</w:t>
      </w:r>
    </w:p>
    <w:p w14:paraId="583665D3" w14:textId="53B8848F" w:rsidR="00EC68D8" w:rsidRDefault="00672010" w:rsidP="008E264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AE17F" wp14:editId="54A4DCD4">
            <wp:extent cx="3181350" cy="279082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8F839" w14:textId="6B6E35AF" w:rsidR="00D528CC" w:rsidRDefault="00D528CC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Adicionalmente, si hacemos clic en la barra de búsqueda podemos ver que se hace uso del protocolo HTTPS.</w:t>
      </w:r>
    </w:p>
    <w:p w14:paraId="7E0E6CFC" w14:textId="2B0DBC5A" w:rsidR="00D528CC" w:rsidRDefault="00DE6974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620578" wp14:editId="1ECB3421">
            <wp:extent cx="2571750" cy="4572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F852A" w14:textId="3BC19ED1" w:rsidR="003E7CD4" w:rsidRDefault="003E7CD4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disponible también el certificado de seguridad.</w:t>
      </w:r>
    </w:p>
    <w:p w14:paraId="0DF67D3D" w14:textId="354133BD" w:rsidR="003E7CD4" w:rsidRDefault="003E7CD4" w:rsidP="008E264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5A7BF" wp14:editId="61541713">
            <wp:extent cx="5305425" cy="647700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AA351" w14:textId="039B114E" w:rsidR="000A2AEA" w:rsidRDefault="000A2AEA" w:rsidP="008E2649">
      <w:pPr>
        <w:jc w:val="both"/>
        <w:rPr>
          <w:sz w:val="24"/>
          <w:szCs w:val="24"/>
        </w:rPr>
      </w:pPr>
    </w:p>
    <w:p w14:paraId="6EF3A27E" w14:textId="1177322D" w:rsidR="000A2AEA" w:rsidRDefault="000A2AEA" w:rsidP="008E2649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3. </w:t>
      </w:r>
      <w:proofErr w:type="spellStart"/>
      <w:r>
        <w:rPr>
          <w:b/>
          <w:bCs/>
          <w:sz w:val="40"/>
          <w:szCs w:val="40"/>
          <w:u w:val="single"/>
        </w:rPr>
        <w:t>Securizar</w:t>
      </w:r>
      <w:proofErr w:type="spellEnd"/>
      <w:r>
        <w:rPr>
          <w:b/>
          <w:bCs/>
          <w:sz w:val="40"/>
          <w:szCs w:val="40"/>
          <w:u w:val="single"/>
        </w:rPr>
        <w:t xml:space="preserve"> FTP</w:t>
      </w:r>
      <w:r w:rsidR="006B185C">
        <w:rPr>
          <w:b/>
          <w:bCs/>
          <w:sz w:val="40"/>
          <w:szCs w:val="40"/>
          <w:u w:val="single"/>
        </w:rPr>
        <w:fldChar w:fldCharType="begin"/>
      </w:r>
      <w:r w:rsidR="006B185C">
        <w:instrText xml:space="preserve"> XE "</w:instrText>
      </w:r>
      <w:r w:rsidR="006B185C" w:rsidRPr="005D371B">
        <w:rPr>
          <w:b/>
          <w:bCs/>
          <w:sz w:val="40"/>
          <w:szCs w:val="40"/>
          <w:u w:val="single"/>
        </w:rPr>
        <w:instrText>3. Securizar FTP</w:instrText>
      </w:r>
      <w:r w:rsidR="006B185C">
        <w:instrText xml:space="preserve">" </w:instrText>
      </w:r>
      <w:r w:rsidR="006B185C">
        <w:rPr>
          <w:b/>
          <w:bCs/>
          <w:sz w:val="40"/>
          <w:szCs w:val="40"/>
          <w:u w:val="single"/>
        </w:rPr>
        <w:fldChar w:fldCharType="end"/>
      </w:r>
    </w:p>
    <w:p w14:paraId="72974FF7" w14:textId="77102680" w:rsidR="000A2AEA" w:rsidRDefault="000B590E" w:rsidP="008E2649">
      <w:pPr>
        <w:jc w:val="both"/>
        <w:rPr>
          <w:sz w:val="24"/>
          <w:szCs w:val="24"/>
        </w:rPr>
      </w:pPr>
      <w:r w:rsidRPr="000B590E">
        <w:rPr>
          <w:sz w:val="24"/>
          <w:szCs w:val="24"/>
        </w:rPr>
        <w:t xml:space="preserve">Como vimos en </w:t>
      </w:r>
      <w:hyperlink r:id="rId36" w:history="1">
        <w:r w:rsidRPr="000B590E">
          <w:rPr>
            <w:rStyle w:val="Hyperlink"/>
            <w:b/>
            <w:bCs/>
            <w:color w:val="auto"/>
            <w:sz w:val="24"/>
            <w:szCs w:val="24"/>
            <w:u w:val="none"/>
          </w:rPr>
          <w:t>la práctica de FTP</w:t>
        </w:r>
        <w:r w:rsidRPr="000B590E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0B590E">
        <w:rPr>
          <w:sz w:val="24"/>
          <w:szCs w:val="24"/>
        </w:rPr>
        <w:t xml:space="preserve">, </w:t>
      </w:r>
      <w:r w:rsidR="00BD0BBE">
        <w:rPr>
          <w:sz w:val="24"/>
          <w:szCs w:val="24"/>
        </w:rPr>
        <w:t>este método no es del todo seguro. Es por ello que existen otros protocolos más seguros y que FTP está mayoritariamente en desuso a día d</w:t>
      </w:r>
      <w:r w:rsidR="00B517FC">
        <w:rPr>
          <w:sz w:val="24"/>
          <w:szCs w:val="24"/>
        </w:rPr>
        <w:t>e hoy.</w:t>
      </w:r>
    </w:p>
    <w:p w14:paraId="15DCE5A7" w14:textId="5397DD10" w:rsidR="000472D5" w:rsidRDefault="00895B47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arreglar esto </w:t>
      </w:r>
      <w:r w:rsidR="00E25DB5">
        <w:rPr>
          <w:sz w:val="24"/>
          <w:szCs w:val="24"/>
        </w:rPr>
        <w:t xml:space="preserve">(más o menos) habilitando el </w:t>
      </w:r>
      <w:r w:rsidR="00C86A2B">
        <w:rPr>
          <w:sz w:val="24"/>
          <w:szCs w:val="24"/>
        </w:rPr>
        <w:t>conocido com</w:t>
      </w:r>
      <w:r w:rsidR="00C86A2B" w:rsidRPr="0091387B">
        <w:rPr>
          <w:sz w:val="24"/>
          <w:szCs w:val="24"/>
        </w:rPr>
        <w:t xml:space="preserve">o </w:t>
      </w:r>
      <w:hyperlink r:id="rId37" w:anchor=":~:text=Started%20For%20Free-,What%20is%20SSL%3F,TLS%20has%20%22HTTPS%22%20in%20its%20URL%20instead%20of%20%22HTTP.%22,-How%20does%20SSL" w:history="1">
        <w:r w:rsidR="00C86A2B" w:rsidRPr="0091387B">
          <w:rPr>
            <w:rStyle w:val="Hyperlink"/>
            <w:b/>
            <w:bCs/>
            <w:color w:val="auto"/>
            <w:sz w:val="24"/>
            <w:szCs w:val="24"/>
            <w:u w:val="none"/>
          </w:rPr>
          <w:t>SSL</w:t>
        </w:r>
        <w:r w:rsidR="0091387B" w:rsidRPr="0091387B">
          <w:rPr>
            <w:rStyle w:val="Hyperlink"/>
            <w:b/>
            <w:bCs/>
            <w:color w:val="auto"/>
            <w:sz w:val="24"/>
            <w:szCs w:val="24"/>
            <w:u w:val="none"/>
          </w:rPr>
          <w:t>/TLS</w:t>
        </w:r>
        <w:r w:rsidR="00C86A2B" w:rsidRPr="0091387B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b/>
            <w:bCs/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="00461B86">
        <w:rPr>
          <w:sz w:val="24"/>
          <w:szCs w:val="24"/>
        </w:rPr>
        <w:t>, que añadirá esa capa extra de protección al servidor.</w:t>
      </w:r>
    </w:p>
    <w:p w14:paraId="04088E46" w14:textId="51646622" w:rsidR="009A5D8D" w:rsidRDefault="007723EA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 primero que vamos a hacer es comprobar que el módulo para TLS está habilitado en nuestro servidor FTP.</w:t>
      </w:r>
    </w:p>
    <w:p w14:paraId="13AF0B49" w14:textId="19549D68" w:rsidR="007723EA" w:rsidRDefault="007723EA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Ejecutamos el comando </w:t>
      </w:r>
      <w:r w:rsidR="000752C8" w:rsidRPr="000752C8">
        <w:rPr>
          <w:b/>
          <w:bCs/>
          <w:sz w:val="24"/>
          <w:szCs w:val="24"/>
        </w:rPr>
        <w:t>sudo nano /</w:t>
      </w:r>
      <w:proofErr w:type="spellStart"/>
      <w:r w:rsidR="000752C8" w:rsidRPr="000752C8">
        <w:rPr>
          <w:b/>
          <w:bCs/>
          <w:sz w:val="24"/>
          <w:szCs w:val="24"/>
        </w:rPr>
        <w:t>etc</w:t>
      </w:r>
      <w:proofErr w:type="spellEnd"/>
      <w:r w:rsidR="000752C8" w:rsidRPr="000752C8">
        <w:rPr>
          <w:b/>
          <w:bCs/>
          <w:sz w:val="24"/>
          <w:szCs w:val="24"/>
        </w:rPr>
        <w:t>/</w:t>
      </w:r>
      <w:proofErr w:type="spellStart"/>
      <w:r w:rsidR="000752C8" w:rsidRPr="000752C8">
        <w:rPr>
          <w:b/>
          <w:bCs/>
          <w:sz w:val="24"/>
          <w:szCs w:val="24"/>
        </w:rPr>
        <w:t>proftpd</w:t>
      </w:r>
      <w:proofErr w:type="spellEnd"/>
      <w:r w:rsidR="000752C8" w:rsidRPr="000752C8">
        <w:rPr>
          <w:b/>
          <w:bCs/>
          <w:sz w:val="24"/>
          <w:szCs w:val="24"/>
        </w:rPr>
        <w:t>/</w:t>
      </w:r>
      <w:proofErr w:type="spellStart"/>
      <w:r w:rsidR="000752C8" w:rsidRPr="000752C8">
        <w:rPr>
          <w:b/>
          <w:bCs/>
          <w:sz w:val="24"/>
          <w:szCs w:val="24"/>
        </w:rPr>
        <w:t>modules.conf</w:t>
      </w:r>
      <w:proofErr w:type="spellEnd"/>
      <w:r w:rsidR="000752C8">
        <w:rPr>
          <w:sz w:val="24"/>
          <w:szCs w:val="24"/>
        </w:rPr>
        <w:t xml:space="preserve"> para entrar a editar el archivo donde se hayan los módulos del servidor.</w:t>
      </w:r>
    </w:p>
    <w:p w14:paraId="5E274D03" w14:textId="7D6A7D5F" w:rsidR="000752C8" w:rsidRDefault="000752C8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Buscamos la línea “</w:t>
      </w:r>
      <w:proofErr w:type="spellStart"/>
      <w:r w:rsidRPr="000752C8">
        <w:rPr>
          <w:b/>
          <w:bCs/>
          <w:sz w:val="24"/>
          <w:szCs w:val="24"/>
        </w:rPr>
        <w:t>LoadModule</w:t>
      </w:r>
      <w:proofErr w:type="spellEnd"/>
      <w:r w:rsidRPr="000752C8">
        <w:rPr>
          <w:b/>
          <w:bCs/>
          <w:sz w:val="24"/>
          <w:szCs w:val="24"/>
        </w:rPr>
        <w:t xml:space="preserve"> </w:t>
      </w:r>
      <w:proofErr w:type="spellStart"/>
      <w:r w:rsidRPr="000752C8">
        <w:rPr>
          <w:b/>
          <w:bCs/>
          <w:sz w:val="24"/>
          <w:szCs w:val="24"/>
        </w:rPr>
        <w:t>mod_tls.c</w:t>
      </w:r>
      <w:proofErr w:type="spellEnd"/>
      <w:r>
        <w:rPr>
          <w:sz w:val="24"/>
          <w:szCs w:val="24"/>
        </w:rPr>
        <w:t>”. Quitamos el comentario si es que existe para que el servidor cargue el módulo.</w:t>
      </w:r>
    </w:p>
    <w:p w14:paraId="64708364" w14:textId="24902281" w:rsidR="0083728E" w:rsidRDefault="001F1A58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B4DE12" wp14:editId="05E8EFA4">
            <wp:extent cx="2000250" cy="2190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2425E" w14:textId="13358852" w:rsidR="000752C8" w:rsidRDefault="000752C8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Reiniciamos el servidor para aplicar los cambios.</w:t>
      </w:r>
    </w:p>
    <w:p w14:paraId="07BB7980" w14:textId="48887D3D" w:rsidR="006213DF" w:rsidRDefault="002846CD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siguiente paso es entrar a editar el archivo </w:t>
      </w:r>
      <w:proofErr w:type="spellStart"/>
      <w:r>
        <w:rPr>
          <w:b/>
          <w:bCs/>
          <w:sz w:val="24"/>
          <w:szCs w:val="24"/>
        </w:rPr>
        <w:t>proftpd.conf</w:t>
      </w:r>
      <w:proofErr w:type="spellEnd"/>
      <w:r>
        <w:rPr>
          <w:sz w:val="24"/>
          <w:szCs w:val="24"/>
        </w:rPr>
        <w:t>. Aquí dentro buscaremos la directiva “</w:t>
      </w:r>
      <w:proofErr w:type="spellStart"/>
      <w:r w:rsidRPr="002846CD">
        <w:rPr>
          <w:b/>
          <w:bCs/>
          <w:sz w:val="24"/>
          <w:szCs w:val="24"/>
        </w:rPr>
        <w:t>Include</w:t>
      </w:r>
      <w:proofErr w:type="spellEnd"/>
      <w:r w:rsidRPr="002846CD">
        <w:rPr>
          <w:b/>
          <w:bCs/>
          <w:sz w:val="24"/>
          <w:szCs w:val="24"/>
        </w:rPr>
        <w:t xml:space="preserve"> /</w:t>
      </w:r>
      <w:proofErr w:type="spellStart"/>
      <w:r w:rsidRPr="002846CD">
        <w:rPr>
          <w:b/>
          <w:bCs/>
          <w:sz w:val="24"/>
          <w:szCs w:val="24"/>
        </w:rPr>
        <w:t>etc</w:t>
      </w:r>
      <w:proofErr w:type="spellEnd"/>
      <w:r w:rsidRPr="002846CD">
        <w:rPr>
          <w:b/>
          <w:bCs/>
          <w:sz w:val="24"/>
          <w:szCs w:val="24"/>
        </w:rPr>
        <w:t>/</w:t>
      </w:r>
      <w:proofErr w:type="spellStart"/>
      <w:r w:rsidRPr="002846CD">
        <w:rPr>
          <w:b/>
          <w:bCs/>
          <w:sz w:val="24"/>
          <w:szCs w:val="24"/>
        </w:rPr>
        <w:t>proftpd</w:t>
      </w:r>
      <w:proofErr w:type="spellEnd"/>
      <w:r w:rsidRPr="002846CD">
        <w:rPr>
          <w:b/>
          <w:bCs/>
          <w:sz w:val="24"/>
          <w:szCs w:val="24"/>
        </w:rPr>
        <w:t>/</w:t>
      </w:r>
      <w:proofErr w:type="spellStart"/>
      <w:r w:rsidRPr="002846CD">
        <w:rPr>
          <w:b/>
          <w:bCs/>
          <w:sz w:val="24"/>
          <w:szCs w:val="24"/>
        </w:rPr>
        <w:t>tls.conf</w:t>
      </w:r>
      <w:proofErr w:type="spellEnd"/>
      <w:r>
        <w:rPr>
          <w:sz w:val="24"/>
          <w:szCs w:val="24"/>
        </w:rPr>
        <w:t xml:space="preserve">” y </w:t>
      </w:r>
      <w:proofErr w:type="spellStart"/>
      <w:r>
        <w:rPr>
          <w:sz w:val="24"/>
          <w:szCs w:val="24"/>
        </w:rPr>
        <w:t>descomentarla</w:t>
      </w:r>
      <w:proofErr w:type="spellEnd"/>
      <w:r>
        <w:rPr>
          <w:sz w:val="24"/>
          <w:szCs w:val="24"/>
        </w:rPr>
        <w:t xml:space="preserve"> para que se cargue el archivo de configuración de TLS.</w:t>
      </w:r>
    </w:p>
    <w:p w14:paraId="373966DA" w14:textId="2160B6F6" w:rsidR="004F7DB8" w:rsidRDefault="004F7DB8" w:rsidP="004F7DB8">
      <w:pPr>
        <w:rPr>
          <w:sz w:val="24"/>
          <w:szCs w:val="24"/>
        </w:rPr>
      </w:pPr>
      <w:r>
        <w:rPr>
          <w:sz w:val="24"/>
          <w:szCs w:val="24"/>
        </w:rPr>
        <w:t xml:space="preserve">Adicionalmente, al final del archivo, agregamos la siguiente directiva que </w:t>
      </w:r>
      <w:r w:rsidRPr="00462B1B">
        <w:rPr>
          <w:sz w:val="24"/>
          <w:szCs w:val="24"/>
        </w:rPr>
        <w:t xml:space="preserve">especifica que el servidor </w:t>
      </w:r>
      <w:proofErr w:type="spellStart"/>
      <w:r w:rsidRPr="00462B1B">
        <w:rPr>
          <w:sz w:val="24"/>
          <w:szCs w:val="24"/>
        </w:rPr>
        <w:t>ProFTPD</w:t>
      </w:r>
      <w:proofErr w:type="spellEnd"/>
      <w:r w:rsidRPr="00462B1B">
        <w:rPr>
          <w:sz w:val="24"/>
          <w:szCs w:val="24"/>
        </w:rPr>
        <w:t xml:space="preserve"> no requerirá la reutilización de sesiones TLS. Normalmente, cuando se establece una conexión TLS, </w:t>
      </w:r>
      <w:r w:rsidRPr="006E56EA">
        <w:rPr>
          <w:b/>
          <w:bCs/>
          <w:sz w:val="24"/>
          <w:szCs w:val="24"/>
        </w:rPr>
        <w:t>se pueden reutilizar sesiones anteriores para agilizar el proceso de conexión y reducir la sobrecarga asociada con la creación de una nueva sesión TLS</w:t>
      </w:r>
      <w:r w:rsidRPr="00462B1B">
        <w:rPr>
          <w:sz w:val="24"/>
          <w:szCs w:val="24"/>
        </w:rPr>
        <w:t xml:space="preserve">. Sin embargo, al utilizar </w:t>
      </w:r>
      <w:proofErr w:type="spellStart"/>
      <w:r w:rsidRPr="00E30E30">
        <w:rPr>
          <w:b/>
          <w:bCs/>
          <w:sz w:val="24"/>
          <w:szCs w:val="24"/>
        </w:rPr>
        <w:t>NoSessionReuseRequire</w:t>
      </w:r>
      <w:proofErr w:type="spellEnd"/>
      <w:r w:rsidRPr="00462B1B">
        <w:rPr>
          <w:sz w:val="24"/>
          <w:szCs w:val="24"/>
        </w:rPr>
        <w:t>, se deshabilita esta reutilización obligatoria de sesiones previas.</w:t>
      </w:r>
    </w:p>
    <w:p w14:paraId="2D7CA1EE" w14:textId="3F9E9425" w:rsidR="004F7DB8" w:rsidRDefault="004F7DB8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A6321F" wp14:editId="1FDDB192">
            <wp:extent cx="3533775" cy="2381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B0D5" w14:textId="72A6E9BF" w:rsidR="002846CD" w:rsidRDefault="002846CD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editamos dicho archivo con el comando </w:t>
      </w:r>
      <w:r>
        <w:rPr>
          <w:b/>
          <w:bCs/>
          <w:sz w:val="24"/>
          <w:szCs w:val="24"/>
        </w:rPr>
        <w:t>sudo nano /</w:t>
      </w:r>
      <w:proofErr w:type="spellStart"/>
      <w:r w:rsidRPr="002846CD">
        <w:rPr>
          <w:b/>
          <w:bCs/>
          <w:sz w:val="24"/>
          <w:szCs w:val="24"/>
        </w:rPr>
        <w:t>etc</w:t>
      </w:r>
      <w:proofErr w:type="spellEnd"/>
      <w:r w:rsidRPr="002846CD">
        <w:rPr>
          <w:b/>
          <w:bCs/>
          <w:sz w:val="24"/>
          <w:szCs w:val="24"/>
        </w:rPr>
        <w:t>/</w:t>
      </w:r>
      <w:proofErr w:type="spellStart"/>
      <w:r w:rsidRPr="002846CD">
        <w:rPr>
          <w:b/>
          <w:bCs/>
          <w:sz w:val="24"/>
          <w:szCs w:val="24"/>
        </w:rPr>
        <w:t>proftpd</w:t>
      </w:r>
      <w:proofErr w:type="spellEnd"/>
      <w:r w:rsidRPr="002846CD">
        <w:rPr>
          <w:b/>
          <w:bCs/>
          <w:sz w:val="24"/>
          <w:szCs w:val="24"/>
        </w:rPr>
        <w:t>/</w:t>
      </w:r>
      <w:proofErr w:type="spellStart"/>
      <w:r w:rsidRPr="002846CD">
        <w:rPr>
          <w:b/>
          <w:bCs/>
          <w:sz w:val="24"/>
          <w:szCs w:val="24"/>
        </w:rPr>
        <w:t>tls.conf</w:t>
      </w:r>
      <w:proofErr w:type="spellEnd"/>
      <w:r>
        <w:rPr>
          <w:sz w:val="24"/>
          <w:szCs w:val="24"/>
        </w:rPr>
        <w:t>.</w:t>
      </w:r>
    </w:p>
    <w:p w14:paraId="086241BF" w14:textId="023C82D7" w:rsidR="002846CD" w:rsidRDefault="002846CD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Dentro de la directiva “</w:t>
      </w:r>
      <w:r w:rsidRPr="002846CD">
        <w:rPr>
          <w:b/>
          <w:bCs/>
          <w:sz w:val="24"/>
          <w:szCs w:val="24"/>
        </w:rPr>
        <w:t>&lt;</w:t>
      </w:r>
      <w:proofErr w:type="spellStart"/>
      <w:r w:rsidRPr="002846CD">
        <w:rPr>
          <w:b/>
          <w:bCs/>
          <w:sz w:val="24"/>
          <w:szCs w:val="24"/>
        </w:rPr>
        <w:t>IfModule</w:t>
      </w:r>
      <w:proofErr w:type="spellEnd"/>
      <w:r w:rsidRPr="002846CD">
        <w:rPr>
          <w:b/>
          <w:bCs/>
          <w:sz w:val="24"/>
          <w:szCs w:val="24"/>
        </w:rPr>
        <w:t xml:space="preserve"> </w:t>
      </w:r>
      <w:proofErr w:type="spellStart"/>
      <w:r w:rsidRPr="002846CD">
        <w:rPr>
          <w:b/>
          <w:bCs/>
          <w:sz w:val="24"/>
          <w:szCs w:val="24"/>
        </w:rPr>
        <w:t>mod_tls.c</w:t>
      </w:r>
      <w:proofErr w:type="spellEnd"/>
      <w:r w:rsidRPr="002846CD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>” ingresamos el siguiente código:</w:t>
      </w:r>
    </w:p>
    <w:p w14:paraId="66741180" w14:textId="04A03773" w:rsidR="002846CD" w:rsidRDefault="00704BF6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D7C0C2" wp14:editId="658A45AF">
            <wp:extent cx="5400040" cy="981075"/>
            <wp:effectExtent l="19050" t="19050" r="1016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BE756" w14:textId="59B94557" w:rsidR="00704BF6" w:rsidRDefault="00704BF6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Reiniciamos el servidor para aplicar los cambios.</w:t>
      </w:r>
    </w:p>
    <w:p w14:paraId="33A5F93E" w14:textId="72E1DC9D" w:rsidR="00B06F7D" w:rsidRDefault="00B06F7D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Ahora, una vez realicemos una conexión con el servidor FTP en FileZilla, por ejemplo, aparecerá el siguiente aviso:</w:t>
      </w:r>
    </w:p>
    <w:p w14:paraId="5DD95710" w14:textId="406F920E" w:rsidR="00B06F7D" w:rsidRDefault="00713613" w:rsidP="008E2649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7F525" wp14:editId="7E7A99EA">
            <wp:extent cx="5400040" cy="5179695"/>
            <wp:effectExtent l="19050" t="19050" r="10160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2FA3B" w14:textId="4E76377F" w:rsidR="00713613" w:rsidRDefault="00713613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Y aparece el siguiente mensaje en los logs del programa:</w:t>
      </w:r>
    </w:p>
    <w:p w14:paraId="283BECA3" w14:textId="7E6B869F" w:rsidR="00713613" w:rsidRPr="002846CD" w:rsidRDefault="004234EC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1882B6" wp14:editId="044B6F50">
            <wp:extent cx="3400425" cy="119062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4D549" w14:textId="01A54DCF" w:rsidR="00E14BF5" w:rsidRDefault="00E14BF5" w:rsidP="008E2649">
      <w:pPr>
        <w:jc w:val="both"/>
        <w:rPr>
          <w:sz w:val="24"/>
          <w:szCs w:val="24"/>
        </w:rPr>
      </w:pPr>
    </w:p>
    <w:p w14:paraId="3DA6A024" w14:textId="173850B6" w:rsidR="00E14BF5" w:rsidRDefault="00E14BF5" w:rsidP="008E2649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4. </w:t>
      </w:r>
      <w:r w:rsidR="008B6C62">
        <w:rPr>
          <w:b/>
          <w:bCs/>
          <w:sz w:val="40"/>
          <w:szCs w:val="40"/>
          <w:u w:val="single"/>
        </w:rPr>
        <w:t xml:space="preserve">Módulo de protección Cross-Site </w:t>
      </w:r>
      <w:proofErr w:type="spellStart"/>
      <w:r w:rsidR="008B6C62">
        <w:rPr>
          <w:b/>
          <w:bCs/>
          <w:sz w:val="40"/>
          <w:szCs w:val="40"/>
          <w:u w:val="single"/>
        </w:rPr>
        <w:t>Request</w:t>
      </w:r>
      <w:proofErr w:type="spellEnd"/>
      <w:r w:rsidR="00D50FB7">
        <w:rPr>
          <w:b/>
          <w:bCs/>
          <w:sz w:val="40"/>
          <w:szCs w:val="40"/>
          <w:u w:val="single"/>
        </w:rPr>
        <w:fldChar w:fldCharType="begin"/>
      </w:r>
      <w:r w:rsidR="00D50FB7">
        <w:instrText xml:space="preserve"> XE "</w:instrText>
      </w:r>
      <w:r w:rsidR="00D50FB7" w:rsidRPr="002A2F7F">
        <w:rPr>
          <w:b/>
          <w:bCs/>
          <w:sz w:val="40"/>
          <w:szCs w:val="40"/>
          <w:u w:val="single"/>
        </w:rPr>
        <w:instrText>4. Módulo de protección Cross-Site Request</w:instrText>
      </w:r>
      <w:r w:rsidR="00D50FB7">
        <w:instrText xml:space="preserve">" </w:instrText>
      </w:r>
      <w:r w:rsidR="00D50FB7">
        <w:rPr>
          <w:b/>
          <w:bCs/>
          <w:sz w:val="40"/>
          <w:szCs w:val="40"/>
          <w:u w:val="single"/>
        </w:rPr>
        <w:fldChar w:fldCharType="end"/>
      </w:r>
    </w:p>
    <w:p w14:paraId="0795CFF1" w14:textId="69ADC1C4" w:rsidR="008B6C62" w:rsidRDefault="00AB4AB9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Como vimos en clase, el cifrado de nuestras contraseñas y demás información sensible está totalmente expuesta en nuestro servidor Apache.</w:t>
      </w:r>
    </w:p>
    <w:p w14:paraId="49EF58F7" w14:textId="15D5FE1A" w:rsidR="00AB4AB9" w:rsidRDefault="00AB4AB9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evitar esto, haremos </w:t>
      </w:r>
      <w:r w:rsidRPr="00C17A5F">
        <w:rPr>
          <w:sz w:val="24"/>
          <w:szCs w:val="24"/>
        </w:rPr>
        <w:t xml:space="preserve">uso del </w:t>
      </w:r>
      <w:hyperlink r:id="rId43" w:history="1">
        <w:r w:rsidRPr="00C17A5F">
          <w:rPr>
            <w:rStyle w:val="Hyperlink"/>
            <w:b/>
            <w:bCs/>
            <w:color w:val="auto"/>
            <w:sz w:val="24"/>
            <w:szCs w:val="24"/>
            <w:u w:val="none"/>
          </w:rPr>
          <w:t>módulo CSRF</w:t>
        </w:r>
        <w:r w:rsidRPr="00C17A5F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C17A5F">
        <w:rPr>
          <w:sz w:val="24"/>
          <w:szCs w:val="24"/>
        </w:rPr>
        <w:t xml:space="preserve"> de Apache, </w:t>
      </w:r>
      <w:r>
        <w:rPr>
          <w:sz w:val="24"/>
          <w:szCs w:val="24"/>
        </w:rPr>
        <w:t xml:space="preserve">el cual se encargará de que programas como </w:t>
      </w:r>
      <w:hyperlink r:id="rId44" w:history="1">
        <w:proofErr w:type="spellStart"/>
        <w:r w:rsidRPr="00C17A5F">
          <w:rPr>
            <w:rStyle w:val="Hyperlink"/>
            <w:b/>
            <w:bCs/>
            <w:color w:val="auto"/>
            <w:sz w:val="24"/>
            <w:szCs w:val="24"/>
            <w:u w:val="none"/>
          </w:rPr>
          <w:t>WireShark</w:t>
        </w:r>
        <w:proofErr w:type="spellEnd"/>
        <w:r w:rsidRPr="00C17A5F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color w:val="auto"/>
            <w:sz w:val="24"/>
            <w:szCs w:val="24"/>
            <w:u w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 w:rsidRPr="00C17A5F">
        <w:rPr>
          <w:sz w:val="24"/>
          <w:szCs w:val="24"/>
        </w:rPr>
        <w:t xml:space="preserve"> no puedan </w:t>
      </w:r>
      <w:r>
        <w:rPr>
          <w:sz w:val="24"/>
          <w:szCs w:val="24"/>
        </w:rPr>
        <w:t>descifrar nuestras contraseñas, o al menos no de una forma tan sencilla.</w:t>
      </w:r>
    </w:p>
    <w:p w14:paraId="2FECE64F" w14:textId="7552C679" w:rsidR="00EB14F5" w:rsidRDefault="00084E29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Lo primero que debemos hacer es instalar el módulo, ya que (al menos en nuestra versión) en Apache no viene instalado de forma nativa.</w:t>
      </w:r>
    </w:p>
    <w:p w14:paraId="03950D77" w14:textId="58F3FB64" w:rsidR="00084E29" w:rsidRDefault="00084E29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ejecutamos el comando </w:t>
      </w:r>
      <w:r w:rsidRPr="00084E29">
        <w:rPr>
          <w:b/>
          <w:bCs/>
          <w:sz w:val="24"/>
          <w:szCs w:val="24"/>
        </w:rPr>
        <w:t xml:space="preserve">sudo </w:t>
      </w:r>
      <w:proofErr w:type="spellStart"/>
      <w:r w:rsidRPr="00084E29">
        <w:rPr>
          <w:b/>
          <w:bCs/>
          <w:sz w:val="24"/>
          <w:szCs w:val="24"/>
        </w:rPr>
        <w:t>apt</w:t>
      </w:r>
      <w:proofErr w:type="spellEnd"/>
      <w:r w:rsidRPr="00084E29">
        <w:rPr>
          <w:b/>
          <w:bCs/>
          <w:sz w:val="24"/>
          <w:szCs w:val="24"/>
        </w:rPr>
        <w:t xml:space="preserve"> </w:t>
      </w:r>
      <w:proofErr w:type="spellStart"/>
      <w:r w:rsidRPr="00084E29">
        <w:rPr>
          <w:b/>
          <w:bCs/>
          <w:sz w:val="24"/>
          <w:szCs w:val="24"/>
        </w:rPr>
        <w:t>install</w:t>
      </w:r>
      <w:proofErr w:type="spellEnd"/>
      <w:r w:rsidRPr="00084E29">
        <w:rPr>
          <w:b/>
          <w:bCs/>
          <w:sz w:val="24"/>
          <w:szCs w:val="24"/>
        </w:rPr>
        <w:t xml:space="preserve"> libapache2-mod-security2</w:t>
      </w:r>
      <w:r w:rsidRPr="00E2548C">
        <w:rPr>
          <w:sz w:val="24"/>
          <w:szCs w:val="24"/>
        </w:rPr>
        <w:t>.</w:t>
      </w:r>
    </w:p>
    <w:p w14:paraId="2300204B" w14:textId="3FCD147B" w:rsidR="00312C40" w:rsidRDefault="00034C35" w:rsidP="008E2649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41CD8" wp14:editId="2B880235">
            <wp:extent cx="5400040" cy="838835"/>
            <wp:effectExtent l="19050" t="19050" r="1016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F021A" w14:textId="63044E0D" w:rsidR="00E2548C" w:rsidRDefault="00E2548C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Habilitamos el nuevo módulo en Apache con el comando </w:t>
      </w:r>
      <w:r w:rsidRPr="00E2548C">
        <w:rPr>
          <w:b/>
          <w:bCs/>
          <w:sz w:val="24"/>
          <w:szCs w:val="24"/>
        </w:rPr>
        <w:t>sudo a2enmod security2</w:t>
      </w:r>
      <w:r>
        <w:rPr>
          <w:sz w:val="24"/>
          <w:szCs w:val="24"/>
        </w:rPr>
        <w:t>.</w:t>
      </w:r>
    </w:p>
    <w:p w14:paraId="23957A01" w14:textId="2B7CB3CB" w:rsidR="00E2548C" w:rsidRDefault="00A06F0B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4B5159" wp14:editId="5FAABD8E">
            <wp:extent cx="3857625" cy="6286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387C6" w14:textId="51BA28A1" w:rsidR="00C66A42" w:rsidRDefault="00C66A42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>Reiniciamos el servidor.</w:t>
      </w:r>
    </w:p>
    <w:p w14:paraId="6DB59488" w14:textId="58E748A0" w:rsidR="00C66A42" w:rsidRDefault="00AD020F" w:rsidP="008E264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79B1DB" wp14:editId="33F1A8D8">
            <wp:extent cx="4448175" cy="35242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9FA04" w14:textId="02C7023B" w:rsidR="00AD020F" w:rsidRDefault="00A46A86" w:rsidP="008E26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terminar, verificamos que el módulo está en funcionamiento con el siguiente comando: </w:t>
      </w:r>
      <w:r w:rsidRPr="00A46A86">
        <w:rPr>
          <w:b/>
          <w:bCs/>
          <w:sz w:val="24"/>
          <w:szCs w:val="24"/>
        </w:rPr>
        <w:t>sudo apache2ctl -M</w:t>
      </w:r>
      <w:r>
        <w:rPr>
          <w:sz w:val="24"/>
          <w:szCs w:val="24"/>
        </w:rPr>
        <w:t>.</w:t>
      </w:r>
    </w:p>
    <w:p w14:paraId="27AD42D0" w14:textId="56B5B62E" w:rsidR="004F324D" w:rsidRDefault="004F324D" w:rsidP="004F324D">
      <w:pPr>
        <w:jc w:val="both"/>
        <w:rPr>
          <w:b/>
          <w:bCs/>
          <w:sz w:val="24"/>
          <w:szCs w:val="24"/>
        </w:rPr>
      </w:pPr>
      <w:r w:rsidRPr="004F324D">
        <w:rPr>
          <w:sz w:val="24"/>
          <w:szCs w:val="24"/>
        </w:rPr>
        <w:t>Este comando devuelve una lista de todos los módulos de Apache que están instalados y habilitados. Si el módulo de CSRF está instalado y habilitado correctamente, el resultado del comando debería incluir la siguiente línea:</w:t>
      </w:r>
      <w:r w:rsidR="00FC4C48">
        <w:rPr>
          <w:sz w:val="24"/>
          <w:szCs w:val="24"/>
        </w:rPr>
        <w:t xml:space="preserve"> </w:t>
      </w:r>
      <w:r w:rsidR="00FC4C48" w:rsidRPr="00FC4C48">
        <w:rPr>
          <w:b/>
          <w:bCs/>
          <w:sz w:val="24"/>
          <w:szCs w:val="24"/>
        </w:rPr>
        <w:t>security2_module (</w:t>
      </w:r>
      <w:proofErr w:type="spellStart"/>
      <w:r w:rsidR="00FC4C48" w:rsidRPr="00FC4C48">
        <w:rPr>
          <w:b/>
          <w:bCs/>
          <w:sz w:val="24"/>
          <w:szCs w:val="24"/>
        </w:rPr>
        <w:t>shared</w:t>
      </w:r>
      <w:proofErr w:type="spellEnd"/>
      <w:r w:rsidR="00FC4C48" w:rsidRPr="00FC4C48">
        <w:rPr>
          <w:b/>
          <w:bCs/>
          <w:sz w:val="24"/>
          <w:szCs w:val="24"/>
        </w:rPr>
        <w:t>)</w:t>
      </w:r>
    </w:p>
    <w:p w14:paraId="141ADE47" w14:textId="00064A67" w:rsidR="00FC4C48" w:rsidRPr="00B93C2A" w:rsidRDefault="005F7719" w:rsidP="004F324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0FDA1" wp14:editId="68753774">
            <wp:extent cx="3619500" cy="507682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7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C4C48" w:rsidRPr="00B93C2A" w:rsidSect="0003197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2CF3" w14:textId="77777777" w:rsidR="0095598C" w:rsidRDefault="0095598C" w:rsidP="003C5D56">
      <w:pPr>
        <w:spacing w:after="0" w:line="240" w:lineRule="auto"/>
      </w:pPr>
      <w:r>
        <w:separator/>
      </w:r>
    </w:p>
  </w:endnote>
  <w:endnote w:type="continuationSeparator" w:id="0">
    <w:p w14:paraId="3A7B4F47" w14:textId="77777777" w:rsidR="0095598C" w:rsidRDefault="0095598C" w:rsidP="003C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568612"/>
      <w:docPartObj>
        <w:docPartGallery w:val="Page Numbers (Bottom of Page)"/>
        <w:docPartUnique/>
      </w:docPartObj>
    </w:sdtPr>
    <w:sdtEndPr/>
    <w:sdtContent>
      <w:p w14:paraId="543C57E4" w14:textId="77777777" w:rsidR="00BD0845" w:rsidRDefault="00BD084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F23D545" wp14:editId="1CB9B47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A2BFC6" w14:textId="77777777" w:rsidR="00BD0845" w:rsidRPr="007C53B8" w:rsidRDefault="00BD0845">
                                <w:pPr>
                                  <w:jc w:val="center"/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</w:pP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fldChar w:fldCharType="begin"/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instrText xml:space="preserve"> PAGE    \* MERGEFORMAT </w:instrText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color w:val="323E4F" w:themeColor="text2" w:themeShade="BF"/>
                                  </w:rPr>
                                  <w:fldChar w:fldCharType="separate"/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noProof/>
                                    <w:color w:val="323E4F" w:themeColor="text2" w:themeShade="BF"/>
                                  </w:rPr>
                                  <w:t>2</w:t>
                                </w:r>
                                <w:r w:rsidRPr="007C53B8">
                                  <w:rPr>
                                    <w:rFonts w:ascii="Source Code Pro" w:hAnsi="Source Code Pro"/>
                                    <w:b/>
                                    <w:bCs/>
                                    <w:noProof/>
                                    <w:color w:val="323E4F" w:themeColor="text2" w:themeShade="B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23D545" id="Group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57A2BFC6" w14:textId="77777777" w:rsidR="00BD0845" w:rsidRPr="007C53B8" w:rsidRDefault="00BD0845">
                          <w:pPr>
                            <w:jc w:val="center"/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</w:pP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fldChar w:fldCharType="begin"/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instrText xml:space="preserve"> PAGE    \* MERGEFORMAT </w:instrText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color w:val="323E4F" w:themeColor="text2" w:themeShade="BF"/>
                            </w:rPr>
                            <w:fldChar w:fldCharType="separate"/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noProof/>
                              <w:color w:val="323E4F" w:themeColor="text2" w:themeShade="BF"/>
                            </w:rPr>
                            <w:t>2</w:t>
                          </w:r>
                          <w:r w:rsidRPr="007C53B8">
                            <w:rPr>
                              <w:rFonts w:ascii="Source Code Pro" w:hAnsi="Source Code Pro"/>
                              <w:b/>
                              <w:bCs/>
                              <w:noProof/>
                              <w:color w:val="323E4F" w:themeColor="text2" w:themeShade="B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" strokecolor="#323e4f [2415]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" adj="20904" strokecolor="#323e4f [2415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0C04" w14:textId="77777777" w:rsidR="0095598C" w:rsidRDefault="0095598C" w:rsidP="003C5D56">
      <w:pPr>
        <w:spacing w:after="0" w:line="240" w:lineRule="auto"/>
      </w:pPr>
      <w:r>
        <w:separator/>
      </w:r>
    </w:p>
  </w:footnote>
  <w:footnote w:type="continuationSeparator" w:id="0">
    <w:p w14:paraId="18C5CCBA" w14:textId="77777777" w:rsidR="0095598C" w:rsidRDefault="0095598C" w:rsidP="003C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ource Code Pro" w:hAnsi="Source Code Pro"/>
        <w:color w:val="323E4F" w:themeColor="text2" w:themeShade="BF"/>
        <w:sz w:val="24"/>
        <w:szCs w:val="24"/>
      </w:rPr>
      <w:alias w:val="Author"/>
      <w:tag w:val=""/>
      <w:id w:val="-95239752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469163B" w14:textId="77777777" w:rsidR="00ED32C7" w:rsidRPr="00615846" w:rsidRDefault="00ED32C7" w:rsidP="00BC2227">
        <w:pPr>
          <w:tabs>
            <w:tab w:val="center" w:pos="4550"/>
            <w:tab w:val="left" w:pos="5818"/>
          </w:tabs>
          <w:ind w:right="260"/>
          <w:jc w:val="center"/>
          <w:rPr>
            <w:rFonts w:ascii="Source Code Pro" w:hAnsi="Source Code Pro"/>
            <w:color w:val="323E4F" w:themeColor="text2" w:themeShade="BF"/>
            <w:sz w:val="24"/>
            <w:szCs w:val="24"/>
          </w:rPr>
        </w:pPr>
        <w:r w:rsidRPr="00615846">
          <w:rPr>
            <w:rFonts w:ascii="Source Code Pro" w:hAnsi="Source Code Pro"/>
            <w:color w:val="323E4F" w:themeColor="text2" w:themeShade="BF"/>
            <w:sz w:val="24"/>
            <w:szCs w:val="24"/>
          </w:rPr>
          <w:t>Christian Millán Soria</w:t>
        </w:r>
      </w:p>
    </w:sdtContent>
  </w:sdt>
  <w:p w14:paraId="1E869799" w14:textId="0F7C6C71" w:rsidR="00ED32C7" w:rsidRPr="00615846" w:rsidRDefault="0095598C" w:rsidP="00BC2227">
    <w:pPr>
      <w:tabs>
        <w:tab w:val="center" w:pos="4550"/>
        <w:tab w:val="left" w:pos="5818"/>
      </w:tabs>
      <w:ind w:right="260"/>
      <w:jc w:val="center"/>
      <w:rPr>
        <w:rFonts w:ascii="Source Code Pro" w:hAnsi="Source Code Pro"/>
        <w:color w:val="323E4F" w:themeColor="text2" w:themeShade="BF"/>
        <w:sz w:val="24"/>
        <w:szCs w:val="24"/>
      </w:rPr>
    </w:pPr>
    <w:sdt>
      <w:sdtPr>
        <w:rPr>
          <w:rFonts w:ascii="Source Code Pro" w:hAnsi="Source Code Pro"/>
          <w:color w:val="323E4F" w:themeColor="text2" w:themeShade="BF"/>
          <w:sz w:val="24"/>
          <w:szCs w:val="24"/>
        </w:rPr>
        <w:alias w:val="Title"/>
        <w:tag w:val=""/>
        <w:id w:val="-195494207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51B3">
          <w:rPr>
            <w:rFonts w:ascii="Source Code Pro" w:hAnsi="Source Code Pro"/>
            <w:color w:val="323E4F" w:themeColor="text2" w:themeShade="BF"/>
            <w:sz w:val="24"/>
            <w:szCs w:val="24"/>
          </w:rPr>
          <w:t>Instalar HTTPS en el servidor</w:t>
        </w:r>
      </w:sdtContent>
    </w:sdt>
  </w:p>
  <w:p w14:paraId="2C728AF8" w14:textId="77777777" w:rsidR="00ED32C7" w:rsidRDefault="00ED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261F"/>
    <w:multiLevelType w:val="hybridMultilevel"/>
    <w:tmpl w:val="0CC8D688"/>
    <w:lvl w:ilvl="0" w:tplc="1070F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cd4379,#18a8c0,#ffc000,#679bf1,#f8de7e,#c5513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6"/>
    <w:rsid w:val="00000A08"/>
    <w:rsid w:val="00002579"/>
    <w:rsid w:val="0000507C"/>
    <w:rsid w:val="00031972"/>
    <w:rsid w:val="00034C35"/>
    <w:rsid w:val="00036836"/>
    <w:rsid w:val="00045BD5"/>
    <w:rsid w:val="000472D5"/>
    <w:rsid w:val="000502D7"/>
    <w:rsid w:val="000622EA"/>
    <w:rsid w:val="000752C8"/>
    <w:rsid w:val="0007726F"/>
    <w:rsid w:val="00084B6A"/>
    <w:rsid w:val="00084E29"/>
    <w:rsid w:val="000A2AEA"/>
    <w:rsid w:val="000B3415"/>
    <w:rsid w:val="000B55B7"/>
    <w:rsid w:val="000B590E"/>
    <w:rsid w:val="000B69E5"/>
    <w:rsid w:val="000C7FE7"/>
    <w:rsid w:val="001044D4"/>
    <w:rsid w:val="00105B74"/>
    <w:rsid w:val="00107A30"/>
    <w:rsid w:val="001100D4"/>
    <w:rsid w:val="00121271"/>
    <w:rsid w:val="0012249A"/>
    <w:rsid w:val="0012452D"/>
    <w:rsid w:val="00144EA8"/>
    <w:rsid w:val="00150041"/>
    <w:rsid w:val="00171155"/>
    <w:rsid w:val="00175F64"/>
    <w:rsid w:val="0018423D"/>
    <w:rsid w:val="00187FE9"/>
    <w:rsid w:val="00195798"/>
    <w:rsid w:val="001A51F4"/>
    <w:rsid w:val="001B4304"/>
    <w:rsid w:val="001B795C"/>
    <w:rsid w:val="001E7445"/>
    <w:rsid w:val="001F1A58"/>
    <w:rsid w:val="001F464B"/>
    <w:rsid w:val="002177E3"/>
    <w:rsid w:val="00221318"/>
    <w:rsid w:val="002314B9"/>
    <w:rsid w:val="002438C4"/>
    <w:rsid w:val="002625AD"/>
    <w:rsid w:val="002629C5"/>
    <w:rsid w:val="002763F2"/>
    <w:rsid w:val="0027785B"/>
    <w:rsid w:val="00281FF9"/>
    <w:rsid w:val="002846CD"/>
    <w:rsid w:val="0029383F"/>
    <w:rsid w:val="002A42BE"/>
    <w:rsid w:val="002A724E"/>
    <w:rsid w:val="002D1E9C"/>
    <w:rsid w:val="002D6193"/>
    <w:rsid w:val="002F3882"/>
    <w:rsid w:val="00301F87"/>
    <w:rsid w:val="00304088"/>
    <w:rsid w:val="00311A36"/>
    <w:rsid w:val="00312C40"/>
    <w:rsid w:val="00325B4B"/>
    <w:rsid w:val="00330BE6"/>
    <w:rsid w:val="00351D11"/>
    <w:rsid w:val="0035602B"/>
    <w:rsid w:val="003764D1"/>
    <w:rsid w:val="003825EB"/>
    <w:rsid w:val="003A0E83"/>
    <w:rsid w:val="003A32AE"/>
    <w:rsid w:val="003B33AA"/>
    <w:rsid w:val="003C5D56"/>
    <w:rsid w:val="003D2FCE"/>
    <w:rsid w:val="003E4EE7"/>
    <w:rsid w:val="003E7CD4"/>
    <w:rsid w:val="00410524"/>
    <w:rsid w:val="00415A87"/>
    <w:rsid w:val="00415F9B"/>
    <w:rsid w:val="004234EC"/>
    <w:rsid w:val="00431FAF"/>
    <w:rsid w:val="00447EED"/>
    <w:rsid w:val="00451769"/>
    <w:rsid w:val="00461B86"/>
    <w:rsid w:val="00462B1B"/>
    <w:rsid w:val="00491B1D"/>
    <w:rsid w:val="004B3C91"/>
    <w:rsid w:val="004D4901"/>
    <w:rsid w:val="004D7A3F"/>
    <w:rsid w:val="004F324D"/>
    <w:rsid w:val="004F79E8"/>
    <w:rsid w:val="004F7DB8"/>
    <w:rsid w:val="00506A93"/>
    <w:rsid w:val="00512013"/>
    <w:rsid w:val="005170B8"/>
    <w:rsid w:val="005263CF"/>
    <w:rsid w:val="00530493"/>
    <w:rsid w:val="00535BFB"/>
    <w:rsid w:val="0055719A"/>
    <w:rsid w:val="00560D1F"/>
    <w:rsid w:val="00564791"/>
    <w:rsid w:val="00573544"/>
    <w:rsid w:val="005A5BCB"/>
    <w:rsid w:val="005D1D73"/>
    <w:rsid w:val="005F0340"/>
    <w:rsid w:val="005F2FD0"/>
    <w:rsid w:val="005F7719"/>
    <w:rsid w:val="006013DC"/>
    <w:rsid w:val="00615846"/>
    <w:rsid w:val="00617FEC"/>
    <w:rsid w:val="006213DF"/>
    <w:rsid w:val="00650D2A"/>
    <w:rsid w:val="006531A8"/>
    <w:rsid w:val="00657710"/>
    <w:rsid w:val="00660231"/>
    <w:rsid w:val="00666830"/>
    <w:rsid w:val="0067122C"/>
    <w:rsid w:val="00672010"/>
    <w:rsid w:val="006918DB"/>
    <w:rsid w:val="00695879"/>
    <w:rsid w:val="006959BA"/>
    <w:rsid w:val="006B185C"/>
    <w:rsid w:val="006C2DD2"/>
    <w:rsid w:val="006C3486"/>
    <w:rsid w:val="006D0193"/>
    <w:rsid w:val="006E121E"/>
    <w:rsid w:val="006E56EA"/>
    <w:rsid w:val="006E6102"/>
    <w:rsid w:val="00704BF6"/>
    <w:rsid w:val="00705FEB"/>
    <w:rsid w:val="00713613"/>
    <w:rsid w:val="007234D2"/>
    <w:rsid w:val="00727335"/>
    <w:rsid w:val="00736599"/>
    <w:rsid w:val="00736F9E"/>
    <w:rsid w:val="0076138A"/>
    <w:rsid w:val="00761B1E"/>
    <w:rsid w:val="007723EA"/>
    <w:rsid w:val="00772EED"/>
    <w:rsid w:val="007A5B11"/>
    <w:rsid w:val="007C4F0F"/>
    <w:rsid w:val="007C53B8"/>
    <w:rsid w:val="007D2522"/>
    <w:rsid w:val="00800723"/>
    <w:rsid w:val="00803C10"/>
    <w:rsid w:val="00805581"/>
    <w:rsid w:val="00806121"/>
    <w:rsid w:val="00810651"/>
    <w:rsid w:val="0083728E"/>
    <w:rsid w:val="008402C0"/>
    <w:rsid w:val="00841775"/>
    <w:rsid w:val="0084435A"/>
    <w:rsid w:val="00866DAA"/>
    <w:rsid w:val="00873AF9"/>
    <w:rsid w:val="00881E36"/>
    <w:rsid w:val="00882F25"/>
    <w:rsid w:val="00891575"/>
    <w:rsid w:val="008952B8"/>
    <w:rsid w:val="00895B47"/>
    <w:rsid w:val="008B6C62"/>
    <w:rsid w:val="008B7A27"/>
    <w:rsid w:val="008C20F8"/>
    <w:rsid w:val="008C2598"/>
    <w:rsid w:val="008E2649"/>
    <w:rsid w:val="008E5CAD"/>
    <w:rsid w:val="00902552"/>
    <w:rsid w:val="0091387B"/>
    <w:rsid w:val="009248B1"/>
    <w:rsid w:val="0093517C"/>
    <w:rsid w:val="00941D9E"/>
    <w:rsid w:val="00953EF8"/>
    <w:rsid w:val="0095598C"/>
    <w:rsid w:val="00956B57"/>
    <w:rsid w:val="009616A3"/>
    <w:rsid w:val="00963C7B"/>
    <w:rsid w:val="009644DE"/>
    <w:rsid w:val="00966D4F"/>
    <w:rsid w:val="0099393F"/>
    <w:rsid w:val="009A5D8D"/>
    <w:rsid w:val="009B2FE5"/>
    <w:rsid w:val="009C5B88"/>
    <w:rsid w:val="009D4C77"/>
    <w:rsid w:val="009F302E"/>
    <w:rsid w:val="009F45DA"/>
    <w:rsid w:val="00A01516"/>
    <w:rsid w:val="00A06F0B"/>
    <w:rsid w:val="00A11AD8"/>
    <w:rsid w:val="00A141CD"/>
    <w:rsid w:val="00A142CF"/>
    <w:rsid w:val="00A173D3"/>
    <w:rsid w:val="00A46A86"/>
    <w:rsid w:val="00A46E7B"/>
    <w:rsid w:val="00A479D9"/>
    <w:rsid w:val="00A5641F"/>
    <w:rsid w:val="00A630AA"/>
    <w:rsid w:val="00A721D8"/>
    <w:rsid w:val="00A828E4"/>
    <w:rsid w:val="00A90778"/>
    <w:rsid w:val="00AA1579"/>
    <w:rsid w:val="00AA5730"/>
    <w:rsid w:val="00AB34A3"/>
    <w:rsid w:val="00AB4AB9"/>
    <w:rsid w:val="00AC779A"/>
    <w:rsid w:val="00AD020F"/>
    <w:rsid w:val="00AD1DEC"/>
    <w:rsid w:val="00AD5588"/>
    <w:rsid w:val="00AF43F7"/>
    <w:rsid w:val="00B06F7D"/>
    <w:rsid w:val="00B07340"/>
    <w:rsid w:val="00B1784C"/>
    <w:rsid w:val="00B515A8"/>
    <w:rsid w:val="00B517FC"/>
    <w:rsid w:val="00B61365"/>
    <w:rsid w:val="00B80E76"/>
    <w:rsid w:val="00B85324"/>
    <w:rsid w:val="00B93C2A"/>
    <w:rsid w:val="00BA1883"/>
    <w:rsid w:val="00BA1CFC"/>
    <w:rsid w:val="00BA6086"/>
    <w:rsid w:val="00BA6B9B"/>
    <w:rsid w:val="00BC2227"/>
    <w:rsid w:val="00BC51B3"/>
    <w:rsid w:val="00BD0802"/>
    <w:rsid w:val="00BD0845"/>
    <w:rsid w:val="00BD0BBE"/>
    <w:rsid w:val="00BD440E"/>
    <w:rsid w:val="00C0394E"/>
    <w:rsid w:val="00C17A5F"/>
    <w:rsid w:val="00C26D3E"/>
    <w:rsid w:val="00C57774"/>
    <w:rsid w:val="00C66A42"/>
    <w:rsid w:val="00C83109"/>
    <w:rsid w:val="00C86A2B"/>
    <w:rsid w:val="00CC1CFA"/>
    <w:rsid w:val="00CD6A53"/>
    <w:rsid w:val="00CE6810"/>
    <w:rsid w:val="00D060B9"/>
    <w:rsid w:val="00D317E8"/>
    <w:rsid w:val="00D41AC2"/>
    <w:rsid w:val="00D425B2"/>
    <w:rsid w:val="00D44E5C"/>
    <w:rsid w:val="00D47144"/>
    <w:rsid w:val="00D50FB7"/>
    <w:rsid w:val="00D528CC"/>
    <w:rsid w:val="00D72C7D"/>
    <w:rsid w:val="00D83FE4"/>
    <w:rsid w:val="00D8677F"/>
    <w:rsid w:val="00D86BFF"/>
    <w:rsid w:val="00DA5257"/>
    <w:rsid w:val="00DB02B0"/>
    <w:rsid w:val="00DB03A8"/>
    <w:rsid w:val="00DB534A"/>
    <w:rsid w:val="00DC65D8"/>
    <w:rsid w:val="00DD2C92"/>
    <w:rsid w:val="00DD4A32"/>
    <w:rsid w:val="00DE6974"/>
    <w:rsid w:val="00DE6C16"/>
    <w:rsid w:val="00DF2CB0"/>
    <w:rsid w:val="00DF7807"/>
    <w:rsid w:val="00E06553"/>
    <w:rsid w:val="00E10B89"/>
    <w:rsid w:val="00E14BF5"/>
    <w:rsid w:val="00E2125B"/>
    <w:rsid w:val="00E2548C"/>
    <w:rsid w:val="00E25DB5"/>
    <w:rsid w:val="00E27312"/>
    <w:rsid w:val="00E30E30"/>
    <w:rsid w:val="00E76FD4"/>
    <w:rsid w:val="00E91347"/>
    <w:rsid w:val="00EA32A3"/>
    <w:rsid w:val="00EB14F5"/>
    <w:rsid w:val="00EC68D8"/>
    <w:rsid w:val="00ED32C7"/>
    <w:rsid w:val="00ED544B"/>
    <w:rsid w:val="00EF1647"/>
    <w:rsid w:val="00F0628E"/>
    <w:rsid w:val="00F07B9A"/>
    <w:rsid w:val="00F16142"/>
    <w:rsid w:val="00F21D2B"/>
    <w:rsid w:val="00F22446"/>
    <w:rsid w:val="00F42237"/>
    <w:rsid w:val="00F43497"/>
    <w:rsid w:val="00F459C3"/>
    <w:rsid w:val="00F47FD6"/>
    <w:rsid w:val="00F52145"/>
    <w:rsid w:val="00F92D38"/>
    <w:rsid w:val="00FB6B5E"/>
    <w:rsid w:val="00FB6D85"/>
    <w:rsid w:val="00FB7EC7"/>
    <w:rsid w:val="00FC4C48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d4379,#18a8c0,#ffc000,#679bf1,#f8de7e,#c5513a"/>
    </o:shapedefaults>
    <o:shapelayout v:ext="edit">
      <o:idmap v:ext="edit" data="1"/>
    </o:shapelayout>
  </w:shapeDefaults>
  <w:decimalSymbol w:val="."/>
  <w:listSeparator w:val=","/>
  <w14:docId w14:val="76AD2756"/>
  <w15:chartTrackingRefBased/>
  <w15:docId w15:val="{B614F2D9-724B-43A4-B7C2-0CCECF5A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D56"/>
  </w:style>
  <w:style w:type="paragraph" w:styleId="Footer">
    <w:name w:val="footer"/>
    <w:basedOn w:val="Normal"/>
    <w:link w:val="FooterChar"/>
    <w:uiPriority w:val="99"/>
    <w:unhideWhenUsed/>
    <w:rsid w:val="003C5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D56"/>
  </w:style>
  <w:style w:type="paragraph" w:styleId="ListParagraph">
    <w:name w:val="List Paragraph"/>
    <w:basedOn w:val="Normal"/>
    <w:uiPriority w:val="34"/>
    <w:qFormat/>
    <w:rsid w:val="00144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35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763F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footer" Target="footer1.xml"/><Relationship Id="rId24" Type="http://schemas.openxmlformats.org/officeDocument/2006/relationships/hyperlink" Target="https://ubuntu.com/community/governance/canonical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www.cloudflare.com/learning/ssl/what-is-ssl/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napcraft.io/docs/installing-snap-on-ubuntu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github.com/cmilsor245/daweb/blob/main/05-instalacion_servidor_ftp/Instalaci%C3%B3n%20de%20Servidor%20FTP.pdf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certbot.eff.org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wireshar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s://mod-csrf.sourceforge.net/" TargetMode="External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Glossary/HTTP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20" Type="http://schemas.openxmlformats.org/officeDocument/2006/relationships/image" Target="media/image9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cuments\daw\extra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010A-9153-445E-894A-CA475BF6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515</TotalTime>
  <Pages>14</Pages>
  <Words>1388</Words>
  <Characters>7913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Instalar HTTPS en el servidor</vt:lpstr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HTTPS en el servidor</dc:title>
  <dc:subject/>
  <dc:creator>Christian Millán Soria</dc:creator>
  <cp:keywords/>
  <dc:description/>
  <cp:lastModifiedBy>Christian Millán Soria</cp:lastModifiedBy>
  <cp:revision>536</cp:revision>
  <cp:lastPrinted>2023-11-18T16:17:00Z</cp:lastPrinted>
  <dcterms:created xsi:type="dcterms:W3CDTF">2023-11-15T14:59:00Z</dcterms:created>
  <dcterms:modified xsi:type="dcterms:W3CDTF">2023-11-20T15:54:00Z</dcterms:modified>
</cp:coreProperties>
</file>